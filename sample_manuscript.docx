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BD4FA" w14:textId="27970795" w:rsidR="00067F63" w:rsidRPr="00067F63" w:rsidRDefault="007204C8" w:rsidP="007204C8">
      <w:pPr>
        <w:pStyle w:val="topic-book"/>
      </w:pPr>
      <w:r>
        <w:t xml:space="preserve">Book: </w:t>
      </w:r>
      <w:r w:rsidR="00E711F9">
        <w:t>Sample Cookbook</w:t>
      </w:r>
    </w:p>
    <w:p w14:paraId="058C6AD3" w14:textId="77777777" w:rsidR="00067F63" w:rsidRPr="00067F63" w:rsidRDefault="007204C8" w:rsidP="007204C8">
      <w:pPr>
        <w:pStyle w:val="topic-httlpg"/>
      </w:pPr>
      <w:r>
        <w:lastRenderedPageBreak/>
        <w:t>Half Title Page</w:t>
      </w:r>
    </w:p>
    <w:p w14:paraId="29FE25FB" w14:textId="60022862" w:rsidR="00067F63" w:rsidRPr="00067F63" w:rsidRDefault="00E711F9" w:rsidP="007204C8">
      <w:pPr>
        <w:pStyle w:val="ttl"/>
      </w:pPr>
      <w:r>
        <w:t>Sample Cookbook</w:t>
      </w:r>
    </w:p>
    <w:p w14:paraId="2C931AC1" w14:textId="77777777" w:rsidR="00067F63" w:rsidRPr="00067F63" w:rsidRDefault="007204C8" w:rsidP="007204C8">
      <w:pPr>
        <w:pStyle w:val="topic-cardpg"/>
      </w:pPr>
      <w:r>
        <w:lastRenderedPageBreak/>
        <w:t>Card Page</w:t>
      </w:r>
    </w:p>
    <w:p w14:paraId="2876498B" w14:textId="32ABE121" w:rsidR="00067F63" w:rsidRPr="00067F63" w:rsidRDefault="00E711F9" w:rsidP="007204C8">
      <w:pPr>
        <w:pStyle w:val="ttl"/>
      </w:pPr>
      <w:r>
        <w:t>Also by</w:t>
      </w:r>
    </w:p>
    <w:p w14:paraId="045BCE06" w14:textId="3DB56DEE" w:rsidR="00067F63" w:rsidRPr="00067F63" w:rsidRDefault="00E711F9" w:rsidP="00D341BF">
      <w:pPr>
        <w:pStyle w:val="ul"/>
      </w:pPr>
      <w:proofErr w:type="gramStart"/>
      <w:r>
        <w:rPr>
          <w:rStyle w:val="i"/>
        </w:rPr>
        <w:t>Other</w:t>
      </w:r>
      <w:proofErr w:type="gramEnd"/>
      <w:r>
        <w:rPr>
          <w:rStyle w:val="i"/>
        </w:rPr>
        <w:t xml:space="preserve"> Cookbook</w:t>
      </w:r>
    </w:p>
    <w:p w14:paraId="591F8FE4" w14:textId="77777777" w:rsidR="00067F63" w:rsidRPr="00067F63" w:rsidRDefault="007204C8" w:rsidP="007204C8">
      <w:pPr>
        <w:pStyle w:val="topic-ttlpg"/>
      </w:pPr>
      <w:r>
        <w:lastRenderedPageBreak/>
        <w:t>Title Page</w:t>
      </w:r>
    </w:p>
    <w:p w14:paraId="6FF60CB8" w14:textId="645C05C0" w:rsidR="00067F63" w:rsidRPr="00067F63" w:rsidRDefault="00E711F9" w:rsidP="007204C8">
      <w:pPr>
        <w:pStyle w:val="ttl"/>
      </w:pPr>
      <w:r>
        <w:t>Sample Cookbook</w:t>
      </w:r>
    </w:p>
    <w:p w14:paraId="7DE95C4C" w14:textId="20A181F0" w:rsidR="00067F63" w:rsidRPr="00067F63" w:rsidRDefault="00E711F9" w:rsidP="007204C8">
      <w:pPr>
        <w:pStyle w:val="sttl"/>
      </w:pPr>
      <w:r>
        <w:t>A sample</w:t>
      </w:r>
    </w:p>
    <w:p w14:paraId="5B270D00" w14:textId="5C15FBF6" w:rsidR="00067F63" w:rsidRPr="00067F63" w:rsidRDefault="00E711F9" w:rsidP="007204C8">
      <w:pPr>
        <w:pStyle w:val="au"/>
      </w:pPr>
      <w:r>
        <w:t>Author</w:t>
      </w:r>
    </w:p>
    <w:p w14:paraId="4B6FF181" w14:textId="77777777" w:rsidR="00067F63" w:rsidRPr="00067F63" w:rsidRDefault="007204C8" w:rsidP="007204C8">
      <w:pPr>
        <w:pStyle w:val="topic-cpy"/>
      </w:pPr>
      <w:r>
        <w:lastRenderedPageBreak/>
        <w:t>Copyright (print)</w:t>
      </w:r>
    </w:p>
    <w:p w14:paraId="5946B6EC" w14:textId="250D4CBE" w:rsidR="00067F63" w:rsidRPr="00067F63" w:rsidRDefault="00E711F9" w:rsidP="007204C8">
      <w:pPr>
        <w:pStyle w:val="cpy"/>
      </w:pPr>
      <w:r>
        <w:rPr>
          <w:rStyle w:val="sc"/>
        </w:rPr>
        <w:t>sample book</w:t>
      </w:r>
      <w:r w:rsidR="007204C8">
        <w:t xml:space="preserve">. Copyright © 2017 by </w:t>
      </w:r>
      <w:r>
        <w:t>Author</w:t>
      </w:r>
      <w:r w:rsidR="007204C8">
        <w:t>. All rights reserved. Printed in the United States of America. No part of this book may be used or reproduced in any manner whatsoever without written permission except in the case of brief quotations embodied in critical articles and reviews</w:t>
      </w:r>
      <w:r w:rsidR="00B87E1E">
        <w:t>.</w:t>
      </w:r>
    </w:p>
    <w:p w14:paraId="0C642B37" w14:textId="77777777" w:rsidR="00067F63" w:rsidRPr="00067F63" w:rsidRDefault="007204C8" w:rsidP="007204C8">
      <w:pPr>
        <w:pStyle w:val="ed"/>
      </w:pPr>
      <w:r w:rsidRPr="007204C8">
        <w:rPr>
          <w:rStyle w:val="sc"/>
        </w:rPr>
        <w:t>first edition</w:t>
      </w:r>
    </w:p>
    <w:p w14:paraId="541DA50F" w14:textId="77777777" w:rsidR="00067F63" w:rsidRPr="00067F63" w:rsidRDefault="007204C8" w:rsidP="007204C8">
      <w:pPr>
        <w:pStyle w:val="dsgn"/>
      </w:pPr>
      <w:r>
        <w:t>Designed by TK</w:t>
      </w:r>
    </w:p>
    <w:p w14:paraId="4140EFAC" w14:textId="77777777" w:rsidR="00067F63" w:rsidRPr="00067F63" w:rsidRDefault="007204C8" w:rsidP="007204C8">
      <w:pPr>
        <w:pStyle w:val="cip"/>
      </w:pPr>
      <w:r>
        <w:t>Library of Congress Cataloging-in-Publication Data has been applied for.</w:t>
      </w:r>
    </w:p>
    <w:p w14:paraId="31EB41D7" w14:textId="33358A3B" w:rsidR="00067F63" w:rsidRPr="00067F63" w:rsidRDefault="007204C8" w:rsidP="007204C8">
      <w:pPr>
        <w:pStyle w:val="isbn"/>
      </w:pPr>
      <w:r>
        <w:t>ISBN 97</w:t>
      </w:r>
      <w:r w:rsidR="00067F63">
        <w:t>8–0–0</w:t>
      </w:r>
      <w:r w:rsidR="00E711F9">
        <w:t>00000000</w:t>
      </w:r>
    </w:p>
    <w:p w14:paraId="0BDD3F2D" w14:textId="5CF04D2D" w:rsidR="00067F63" w:rsidRPr="00067F63" w:rsidRDefault="007204C8" w:rsidP="007204C8">
      <w:pPr>
        <w:pStyle w:val="pcl"/>
      </w:pPr>
      <w:r>
        <w:t>17 18 19 20 21  </w:t>
      </w:r>
      <w:r w:rsidR="00E711F9">
        <w:t xml:space="preserve"> </w:t>
      </w:r>
      <w:r>
        <w:t>  10 9 8 7 6 5 4 3 2 1</w:t>
      </w:r>
    </w:p>
    <w:p w14:paraId="4A236BB9" w14:textId="77777777" w:rsidR="00067F63" w:rsidRPr="00067F63" w:rsidRDefault="007204C8" w:rsidP="007204C8">
      <w:pPr>
        <w:pStyle w:val="topic-ded"/>
      </w:pPr>
      <w:r>
        <w:lastRenderedPageBreak/>
        <w:t>Dedication</w:t>
      </w:r>
    </w:p>
    <w:p w14:paraId="31A52E6D" w14:textId="581EFD5A" w:rsidR="00067F63" w:rsidRPr="00067F63" w:rsidRDefault="00E711F9" w:rsidP="007204C8">
      <w:pPr>
        <w:pStyle w:val="ded"/>
      </w:pPr>
      <w:r>
        <w:t>Dedication goes here</w:t>
      </w:r>
    </w:p>
    <w:p w14:paraId="07BADDFC" w14:textId="77777777" w:rsidR="00067F63" w:rsidRPr="00067F63" w:rsidRDefault="007204C8" w:rsidP="007204C8">
      <w:pPr>
        <w:pStyle w:val="topic-toc"/>
      </w:pPr>
      <w:r>
        <w:lastRenderedPageBreak/>
        <w:t>Contents</w:t>
      </w:r>
    </w:p>
    <w:p w14:paraId="668E1996" w14:textId="77777777" w:rsidR="00067F63" w:rsidRPr="00067F63" w:rsidRDefault="007204C8" w:rsidP="007204C8">
      <w:pPr>
        <w:pStyle w:val="ttl"/>
      </w:pPr>
      <w:r>
        <w:t>Contents</w:t>
      </w:r>
      <w:bookmarkStart w:id="0" w:name="_6g75q211tnrd" w:colFirst="0" w:colLast="0"/>
      <w:bookmarkEnd w:id="0"/>
    </w:p>
    <w:p w14:paraId="4F52FB2A" w14:textId="77777777" w:rsidR="00067F63" w:rsidRPr="00067F63" w:rsidRDefault="00CE25DC" w:rsidP="00397F6C">
      <w:pPr>
        <w:pStyle w:val="tocfm"/>
      </w:pPr>
      <w:r w:rsidRPr="000738AE">
        <w:t>Introduction</w:t>
      </w:r>
      <w:r w:rsidR="00397F6C">
        <w:tab/>
      </w:r>
      <w:r w:rsidR="007204C8">
        <w:t>000</w:t>
      </w:r>
    </w:p>
    <w:p w14:paraId="19DF0A69" w14:textId="33C1B7D8" w:rsidR="00067F63" w:rsidRPr="00067F63" w:rsidRDefault="00CE25DC" w:rsidP="00397F6C">
      <w:pPr>
        <w:pStyle w:val="tocbmc"/>
      </w:pPr>
      <w:bookmarkStart w:id="1" w:name="_qs6jiofxlwcl" w:colFirst="0" w:colLast="0"/>
      <w:bookmarkEnd w:id="1"/>
      <w:r w:rsidRPr="00CE25DC">
        <w:t xml:space="preserve">1. </w:t>
      </w:r>
      <w:r w:rsidR="00E711F9">
        <w:t>Chapter 1</w:t>
      </w:r>
      <w:r w:rsidR="007204C8">
        <w:tab/>
      </w:r>
      <w:r w:rsidR="00B42A01">
        <w:t>000</w:t>
      </w:r>
    </w:p>
    <w:p w14:paraId="7AF255D6" w14:textId="5EAB2AA8" w:rsidR="00067F63" w:rsidRPr="00067F63" w:rsidRDefault="00CE25DC" w:rsidP="00397F6C">
      <w:pPr>
        <w:pStyle w:val="tocbmc"/>
      </w:pPr>
      <w:bookmarkStart w:id="2" w:name="_dv8czc8lb8py" w:colFirst="0" w:colLast="0"/>
      <w:bookmarkEnd w:id="2"/>
      <w:r w:rsidRPr="00CE25DC">
        <w:t xml:space="preserve">2. </w:t>
      </w:r>
      <w:r w:rsidR="00E711F9">
        <w:t>Chapter 2</w:t>
      </w:r>
      <w:r w:rsidR="00397F6C">
        <w:tab/>
      </w:r>
      <w:r w:rsidR="00B42A01">
        <w:t>000</w:t>
      </w:r>
    </w:p>
    <w:p w14:paraId="03F16422" w14:textId="336FF856" w:rsidR="00067F63" w:rsidRPr="00067F63" w:rsidRDefault="00CE25DC" w:rsidP="00397F6C">
      <w:pPr>
        <w:pStyle w:val="tocbmc"/>
      </w:pPr>
      <w:bookmarkStart w:id="3" w:name="_8vse5kmqco6w" w:colFirst="0" w:colLast="0"/>
      <w:bookmarkEnd w:id="3"/>
      <w:r w:rsidRPr="00CE25DC">
        <w:t>3.</w:t>
      </w:r>
      <w:r w:rsidR="00D06B76" w:rsidRPr="00CE25DC">
        <w:t xml:space="preserve"> </w:t>
      </w:r>
      <w:r w:rsidR="00E711F9">
        <w:t>Chapter 3</w:t>
      </w:r>
      <w:r w:rsidR="00397F6C">
        <w:tab/>
      </w:r>
      <w:r w:rsidR="00B42A01">
        <w:t>000</w:t>
      </w:r>
    </w:p>
    <w:p w14:paraId="30C925C2" w14:textId="77777777" w:rsidR="00067F63" w:rsidRPr="00067F63" w:rsidRDefault="00CE25DC" w:rsidP="00397F6C">
      <w:pPr>
        <w:pStyle w:val="tocrm"/>
      </w:pPr>
      <w:bookmarkStart w:id="4" w:name="_dkkjjqdunm4f" w:colFirst="0" w:colLast="0"/>
      <w:bookmarkEnd w:id="4"/>
      <w:r w:rsidRPr="00CE25DC">
        <w:t>Acknowledgments</w:t>
      </w:r>
      <w:r w:rsidR="00397F6C">
        <w:tab/>
      </w:r>
      <w:r w:rsidR="00B42A01">
        <w:t>000</w:t>
      </w:r>
    </w:p>
    <w:p w14:paraId="1A057056" w14:textId="77777777" w:rsidR="00067F63" w:rsidRPr="00067F63" w:rsidRDefault="00CE25DC" w:rsidP="00397F6C">
      <w:pPr>
        <w:pStyle w:val="tocrm"/>
      </w:pPr>
      <w:r>
        <w:t>Index</w:t>
      </w:r>
      <w:r w:rsidR="00397F6C">
        <w:tab/>
      </w:r>
      <w:r w:rsidR="00B42A01">
        <w:t>000</w:t>
      </w:r>
    </w:p>
    <w:p w14:paraId="42732998" w14:textId="77777777" w:rsidR="00067F63" w:rsidRPr="00067F63" w:rsidRDefault="007204C8" w:rsidP="007204C8">
      <w:pPr>
        <w:pStyle w:val="topic-intro"/>
      </w:pPr>
      <w:bookmarkStart w:id="5" w:name="_5e4hwm5aodxv" w:colFirst="0" w:colLast="0"/>
      <w:bookmarkEnd w:id="5"/>
      <w:r>
        <w:lastRenderedPageBreak/>
        <w:t>Introduction</w:t>
      </w:r>
    </w:p>
    <w:p w14:paraId="0726FB30" w14:textId="77777777" w:rsidR="00067F63" w:rsidRPr="00067F63" w:rsidRDefault="00D06B76" w:rsidP="00161D5D">
      <w:pPr>
        <w:pStyle w:val="ttl"/>
      </w:pPr>
      <w:r w:rsidRPr="003E04DE">
        <w:t>Introduction</w:t>
      </w:r>
    </w:p>
    <w:p w14:paraId="10E395E5" w14:textId="6996D3E1" w:rsidR="00067F63" w:rsidRPr="00067F63" w:rsidRDefault="00835F2C" w:rsidP="00835F2C">
      <w:pPr>
        <w:pStyle w:val="imgref"/>
      </w:pPr>
      <w:r>
        <w:t>Ch000_001.jpg</w:t>
      </w:r>
    </w:p>
    <w:p w14:paraId="755DBD8B" w14:textId="77777777" w:rsidR="00B87E1E" w:rsidRDefault="00B87E1E" w:rsidP="00B87E1E">
      <w:pPr>
        <w:pStyle w:val="p"/>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tincidunt</w:t>
      </w:r>
      <w:proofErr w:type="spellEnd"/>
      <w:r>
        <w:t xml:space="preserve">, dolor vitae </w:t>
      </w:r>
      <w:proofErr w:type="spellStart"/>
      <w:r>
        <w:t>mollis</w:t>
      </w:r>
      <w:proofErr w:type="spellEnd"/>
      <w:r>
        <w:t xml:space="preserve"> </w:t>
      </w:r>
      <w:proofErr w:type="spellStart"/>
      <w:r>
        <w:t>mollis</w:t>
      </w:r>
      <w:proofErr w:type="spellEnd"/>
      <w:r>
        <w:t xml:space="preserve">, </w:t>
      </w:r>
      <w:proofErr w:type="spellStart"/>
      <w:r>
        <w:t>justo</w:t>
      </w:r>
      <w:proofErr w:type="spellEnd"/>
      <w:r>
        <w:t xml:space="preserve"> ligula gravida </w:t>
      </w:r>
      <w:proofErr w:type="spellStart"/>
      <w:r>
        <w:t>odio</w:t>
      </w:r>
      <w:proofErr w:type="spellEnd"/>
      <w:r>
        <w:t xml:space="preserve">, </w:t>
      </w:r>
      <w:proofErr w:type="spellStart"/>
      <w:r>
        <w:t>quis</w:t>
      </w:r>
      <w:proofErr w:type="spellEnd"/>
      <w:r>
        <w:t xml:space="preserve"> </w:t>
      </w:r>
      <w:proofErr w:type="spellStart"/>
      <w:r>
        <w:t>sollicitudin</w:t>
      </w:r>
      <w:proofErr w:type="spellEnd"/>
      <w:r>
        <w:t xml:space="preserve"> </w:t>
      </w:r>
      <w:proofErr w:type="spellStart"/>
      <w:r>
        <w:t>augue</w:t>
      </w:r>
      <w:proofErr w:type="spellEnd"/>
      <w:r>
        <w:t xml:space="preserve"> quam </w:t>
      </w:r>
      <w:proofErr w:type="spellStart"/>
      <w:r>
        <w:t>ut</w:t>
      </w:r>
      <w:proofErr w:type="spellEnd"/>
      <w:r>
        <w:t xml:space="preserve"> </w:t>
      </w:r>
      <w:proofErr w:type="spellStart"/>
      <w:r>
        <w:t>metus</w:t>
      </w:r>
      <w:proofErr w:type="spellEnd"/>
      <w:r>
        <w:t xml:space="preserve">. </w:t>
      </w:r>
      <w:proofErr w:type="spellStart"/>
      <w:r>
        <w:t>Sed</w:t>
      </w:r>
      <w:proofErr w:type="spellEnd"/>
      <w:r>
        <w:t xml:space="preserve"> </w:t>
      </w:r>
      <w:proofErr w:type="spellStart"/>
      <w:r>
        <w:t>augue</w:t>
      </w:r>
      <w:proofErr w:type="spellEnd"/>
      <w:r>
        <w:t xml:space="preserve"> </w:t>
      </w:r>
      <w:proofErr w:type="spellStart"/>
      <w:r>
        <w:t>risus</w:t>
      </w:r>
      <w:proofErr w:type="spellEnd"/>
      <w:r>
        <w:t xml:space="preserve">, </w:t>
      </w:r>
      <w:proofErr w:type="spellStart"/>
      <w:r>
        <w:t>congue</w:t>
      </w:r>
      <w:proofErr w:type="spellEnd"/>
      <w:r>
        <w:t xml:space="preserve"> </w:t>
      </w:r>
      <w:proofErr w:type="spellStart"/>
      <w:r>
        <w:t>quis</w:t>
      </w:r>
      <w:proofErr w:type="spellEnd"/>
      <w:r>
        <w:t xml:space="preserve"> </w:t>
      </w:r>
      <w:proofErr w:type="spellStart"/>
      <w:r>
        <w:t>dignissim</w:t>
      </w:r>
      <w:proofErr w:type="spellEnd"/>
      <w:r>
        <w:t xml:space="preserve"> </w:t>
      </w:r>
      <w:proofErr w:type="spellStart"/>
      <w:r>
        <w:t>eu</w:t>
      </w:r>
      <w:proofErr w:type="spellEnd"/>
      <w:r>
        <w:t xml:space="preserve">, </w:t>
      </w:r>
      <w:proofErr w:type="spellStart"/>
      <w:r>
        <w:t>luctus</w:t>
      </w:r>
      <w:proofErr w:type="spellEnd"/>
      <w:r>
        <w:t xml:space="preserve"> ac </w:t>
      </w:r>
      <w:proofErr w:type="spellStart"/>
      <w:r>
        <w:t>nunc</w:t>
      </w:r>
      <w:proofErr w:type="spellEnd"/>
      <w:r>
        <w:t xml:space="preserve">. </w:t>
      </w:r>
      <w:proofErr w:type="spellStart"/>
      <w:r>
        <w:t>Morbi</w:t>
      </w:r>
      <w:proofErr w:type="spellEnd"/>
      <w:r>
        <w:t xml:space="preserve"> </w:t>
      </w:r>
      <w:proofErr w:type="spellStart"/>
      <w:r>
        <w:t>lacinia</w:t>
      </w:r>
      <w:proofErr w:type="spellEnd"/>
      <w:r>
        <w:t xml:space="preserve"> dolor sit </w:t>
      </w:r>
      <w:proofErr w:type="spellStart"/>
      <w:r>
        <w:t>amet</w:t>
      </w:r>
      <w:proofErr w:type="spellEnd"/>
      <w:r>
        <w:t xml:space="preserve"> </w:t>
      </w:r>
      <w:proofErr w:type="spellStart"/>
      <w:r>
        <w:t>auctor</w:t>
      </w:r>
      <w:proofErr w:type="spellEnd"/>
      <w:r>
        <w:t xml:space="preserve"> </w:t>
      </w:r>
      <w:proofErr w:type="spellStart"/>
      <w:r>
        <w:t>condimentum</w:t>
      </w:r>
      <w:proofErr w:type="spellEnd"/>
      <w:r>
        <w:t xml:space="preserve">. </w:t>
      </w:r>
      <w:proofErr w:type="spellStart"/>
      <w:r>
        <w:t>Mauris</w:t>
      </w:r>
      <w:proofErr w:type="spellEnd"/>
      <w:r>
        <w:t xml:space="preserve"> ac </w:t>
      </w:r>
      <w:proofErr w:type="spellStart"/>
      <w:r>
        <w:t>vehicula</w:t>
      </w:r>
      <w:proofErr w:type="spellEnd"/>
      <w:r>
        <w:t xml:space="preserve"> </w:t>
      </w:r>
      <w:proofErr w:type="spellStart"/>
      <w:r>
        <w:t>erat</w:t>
      </w:r>
      <w:proofErr w:type="spellEnd"/>
      <w:r>
        <w:t xml:space="preserve">, at </w:t>
      </w:r>
      <w:proofErr w:type="spellStart"/>
      <w:r>
        <w:t>tincidunt</w:t>
      </w:r>
      <w:proofErr w:type="spellEnd"/>
      <w:r>
        <w:t xml:space="preserve"> </w:t>
      </w:r>
      <w:proofErr w:type="spellStart"/>
      <w:r>
        <w:t>orci</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Integer convallis, </w:t>
      </w:r>
      <w:proofErr w:type="spellStart"/>
      <w:r>
        <w:t>diam</w:t>
      </w:r>
      <w:proofErr w:type="spellEnd"/>
      <w:r>
        <w:t xml:space="preserve"> at </w:t>
      </w:r>
      <w:proofErr w:type="spellStart"/>
      <w:r>
        <w:t>mollis</w:t>
      </w:r>
      <w:proofErr w:type="spellEnd"/>
      <w:r>
        <w:t xml:space="preserve"> </w:t>
      </w:r>
      <w:proofErr w:type="spellStart"/>
      <w:r>
        <w:t>euismod</w:t>
      </w:r>
      <w:proofErr w:type="spellEnd"/>
      <w:r>
        <w:t xml:space="preserve">, libero </w:t>
      </w:r>
      <w:proofErr w:type="spellStart"/>
      <w:r>
        <w:t>eros</w:t>
      </w:r>
      <w:proofErr w:type="spellEnd"/>
      <w:r>
        <w:t xml:space="preserve"> </w:t>
      </w:r>
      <w:proofErr w:type="spellStart"/>
      <w:r>
        <w:t>volutpat</w:t>
      </w:r>
      <w:proofErr w:type="spellEnd"/>
      <w:r>
        <w:t xml:space="preserve"> </w:t>
      </w:r>
      <w:proofErr w:type="spellStart"/>
      <w:r>
        <w:t>odio</w:t>
      </w:r>
      <w:proofErr w:type="spellEnd"/>
      <w:r>
        <w:t xml:space="preserve">, at </w:t>
      </w:r>
      <w:proofErr w:type="spellStart"/>
      <w:r>
        <w:t>pretium</w:t>
      </w:r>
      <w:proofErr w:type="spellEnd"/>
      <w:r>
        <w:t xml:space="preserve"> </w:t>
      </w:r>
      <w:proofErr w:type="spellStart"/>
      <w:r>
        <w:t>odio</w:t>
      </w:r>
      <w:proofErr w:type="spellEnd"/>
      <w:r>
        <w:t xml:space="preserve"> </w:t>
      </w:r>
      <w:proofErr w:type="spellStart"/>
      <w:r>
        <w:t>diam</w:t>
      </w:r>
      <w:proofErr w:type="spellEnd"/>
      <w:r>
        <w:t xml:space="preserve"> a </w:t>
      </w:r>
      <w:proofErr w:type="spellStart"/>
      <w:r>
        <w:t>velit</w:t>
      </w:r>
      <w:proofErr w:type="spellEnd"/>
      <w:r>
        <w:t xml:space="preserve">. Nunc </w:t>
      </w:r>
      <w:proofErr w:type="spellStart"/>
      <w:r>
        <w:t>vestibulum</w:t>
      </w:r>
      <w:proofErr w:type="spellEnd"/>
      <w:r>
        <w:t xml:space="preserve"> </w:t>
      </w:r>
      <w:proofErr w:type="spellStart"/>
      <w:r>
        <w:t>lacinia</w:t>
      </w:r>
      <w:proofErr w:type="spellEnd"/>
      <w:r>
        <w:t xml:space="preserve"> ipsum, </w:t>
      </w:r>
      <w:proofErr w:type="spellStart"/>
      <w:r>
        <w:t>sed</w:t>
      </w:r>
      <w:proofErr w:type="spellEnd"/>
      <w:r>
        <w:t xml:space="preserve"> </w:t>
      </w:r>
      <w:proofErr w:type="spellStart"/>
      <w:r>
        <w:t>imperdiet</w:t>
      </w:r>
      <w:proofErr w:type="spellEnd"/>
      <w:r>
        <w:t xml:space="preserve"> </w:t>
      </w:r>
      <w:proofErr w:type="spellStart"/>
      <w:r>
        <w:t>est</w:t>
      </w:r>
      <w:proofErr w:type="spellEnd"/>
      <w:r>
        <w:t xml:space="preserve"> dictum </w:t>
      </w:r>
      <w:proofErr w:type="spellStart"/>
      <w:r>
        <w:t>finibus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Nullam</w:t>
      </w:r>
      <w:proofErr w:type="spellEnd"/>
      <w:r>
        <w:t xml:space="preserve"> </w:t>
      </w:r>
      <w:proofErr w:type="spellStart"/>
      <w:r>
        <w:t>vel</w:t>
      </w:r>
      <w:proofErr w:type="spellEnd"/>
      <w:r>
        <w:t xml:space="preserve"> </w:t>
      </w:r>
      <w:proofErr w:type="spellStart"/>
      <w:r>
        <w:t>aliquam</w:t>
      </w:r>
      <w:proofErr w:type="spellEnd"/>
      <w:r>
        <w:t xml:space="preserve"> </w:t>
      </w:r>
      <w:proofErr w:type="spellStart"/>
      <w:r>
        <w:t>tortor</w:t>
      </w:r>
      <w:proofErr w:type="spellEnd"/>
      <w:r>
        <w:t xml:space="preserve">. Integer </w:t>
      </w:r>
      <w:proofErr w:type="spellStart"/>
      <w:r>
        <w:t>tristique</w:t>
      </w:r>
      <w:proofErr w:type="spellEnd"/>
      <w:r>
        <w:t xml:space="preserve"> non </w:t>
      </w:r>
      <w:proofErr w:type="spellStart"/>
      <w:r>
        <w:t>tortor</w:t>
      </w:r>
      <w:proofErr w:type="spellEnd"/>
      <w:r>
        <w:t xml:space="preserve"> vitae </w:t>
      </w:r>
      <w:proofErr w:type="spellStart"/>
      <w:r>
        <w:t>viverra</w:t>
      </w:r>
      <w:proofErr w:type="spellEnd"/>
      <w:r>
        <w:t xml:space="preserve">. </w:t>
      </w:r>
      <w:proofErr w:type="spellStart"/>
      <w:r>
        <w:t>Nullam</w:t>
      </w:r>
      <w:proofErr w:type="spellEnd"/>
      <w:r>
        <w:t xml:space="preserve"> semper </w:t>
      </w:r>
      <w:proofErr w:type="spellStart"/>
      <w:r>
        <w:t>sagittis</w:t>
      </w:r>
      <w:proofErr w:type="spellEnd"/>
      <w:r>
        <w:t xml:space="preserve"> </w:t>
      </w:r>
      <w:proofErr w:type="spellStart"/>
      <w:r>
        <w:t>scelerisque</w:t>
      </w:r>
      <w:proofErr w:type="spellEnd"/>
      <w:r>
        <w:t xml:space="preserve">. </w:t>
      </w:r>
      <w:proofErr w:type="spellStart"/>
      <w:r>
        <w:t>Phasellus</w:t>
      </w:r>
      <w:proofErr w:type="spellEnd"/>
      <w:r>
        <w:t xml:space="preserve"> dui </w:t>
      </w:r>
      <w:proofErr w:type="spellStart"/>
      <w:r>
        <w:t>elit</w:t>
      </w:r>
      <w:proofErr w:type="spellEnd"/>
      <w:r>
        <w:t xml:space="preserve">, </w:t>
      </w:r>
      <w:proofErr w:type="spellStart"/>
      <w:r>
        <w:t>elementum</w:t>
      </w:r>
      <w:proofErr w:type="spellEnd"/>
      <w:r>
        <w:t xml:space="preserve"> </w:t>
      </w:r>
      <w:proofErr w:type="spellStart"/>
      <w:r>
        <w:t>ut</w:t>
      </w:r>
      <w:proofErr w:type="spellEnd"/>
      <w:r>
        <w:t xml:space="preserve"> </w:t>
      </w:r>
      <w:proofErr w:type="spellStart"/>
      <w:r>
        <w:t>orci</w:t>
      </w:r>
      <w:proofErr w:type="spellEnd"/>
      <w:r>
        <w:t xml:space="preserve"> ac, porta </w:t>
      </w:r>
      <w:proofErr w:type="spellStart"/>
      <w:r>
        <w:t>efficitur</w:t>
      </w:r>
      <w:proofErr w:type="spellEnd"/>
      <w:r>
        <w:t xml:space="preserve"> ligula. </w:t>
      </w:r>
      <w:proofErr w:type="spellStart"/>
      <w:r>
        <w:t>Donec</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eu</w:t>
      </w:r>
      <w:proofErr w:type="spellEnd"/>
      <w:r>
        <w:t xml:space="preserve"> lacus </w:t>
      </w:r>
      <w:proofErr w:type="spellStart"/>
      <w:r>
        <w:t>ultricies</w:t>
      </w:r>
      <w:proofErr w:type="spellEnd"/>
      <w:r>
        <w:t xml:space="preserve">, </w:t>
      </w:r>
      <w:proofErr w:type="spellStart"/>
      <w:r>
        <w:t>sed</w:t>
      </w:r>
      <w:proofErr w:type="spellEnd"/>
      <w:r>
        <w:t xml:space="preserve"> </w:t>
      </w:r>
      <w:proofErr w:type="spellStart"/>
      <w:r>
        <w:t>consectetur</w:t>
      </w:r>
      <w:proofErr w:type="spellEnd"/>
      <w:r>
        <w:t xml:space="preserve"> </w:t>
      </w:r>
      <w:proofErr w:type="spellStart"/>
      <w:r>
        <w:t>augue</w:t>
      </w:r>
      <w:proofErr w:type="spellEnd"/>
      <w:r>
        <w:t xml:space="preserve"> gravida.</w:t>
      </w:r>
    </w:p>
    <w:p w14:paraId="7A95C7E2" w14:textId="5F221EE3" w:rsidR="00B87E1E" w:rsidRDefault="00B87E1E" w:rsidP="00B87E1E">
      <w:pPr>
        <w:pStyle w:val="bl"/>
      </w:pPr>
      <w:proofErr w:type="spellStart"/>
      <w:r w:rsidRPr="00B87E1E">
        <w:rPr>
          <w:rStyle w:val="i"/>
        </w:rPr>
        <w:t>Pellentesque</w:t>
      </w:r>
      <w:proofErr w:type="spellEnd"/>
      <w:r w:rsidRPr="00B87E1E">
        <w:rPr>
          <w:rStyle w:val="i"/>
        </w:rPr>
        <w:t xml:space="preserve"> habitant</w:t>
      </w:r>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w:t>
      </w:r>
    </w:p>
    <w:p w14:paraId="3B07D8FC" w14:textId="17CF2639" w:rsidR="00B87E1E" w:rsidRDefault="00B87E1E" w:rsidP="00B87E1E">
      <w:pPr>
        <w:pStyle w:val="bl"/>
      </w:pPr>
      <w:proofErr w:type="spellStart"/>
      <w:r w:rsidRPr="00B87E1E">
        <w:rPr>
          <w:rStyle w:val="i"/>
        </w:rPr>
        <w:t>Pellentesque</w:t>
      </w:r>
      <w:proofErr w:type="spellEnd"/>
      <w:r w:rsidRPr="00B87E1E">
        <w:rPr>
          <w:rStyle w:val="i"/>
        </w:rPr>
        <w:t xml:space="preserve"> habitant</w:t>
      </w:r>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w:t>
      </w:r>
    </w:p>
    <w:p w14:paraId="11417917" w14:textId="15F9BE7F" w:rsidR="00B87E1E" w:rsidRDefault="00B87E1E" w:rsidP="00B87E1E">
      <w:pPr>
        <w:pStyle w:val="bl"/>
      </w:pPr>
      <w:proofErr w:type="spellStart"/>
      <w:r w:rsidRPr="00B87E1E">
        <w:rPr>
          <w:rStyle w:val="i"/>
        </w:rPr>
        <w:t>Pellentesque</w:t>
      </w:r>
      <w:proofErr w:type="spellEnd"/>
      <w:r w:rsidRPr="00B87E1E">
        <w:rPr>
          <w:rStyle w:val="i"/>
        </w:rPr>
        <w:t xml:space="preserve"> habitant</w:t>
      </w:r>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w:t>
      </w:r>
    </w:p>
    <w:p w14:paraId="290DC895" w14:textId="10D4D52F" w:rsidR="00B87E1E" w:rsidRDefault="00B87E1E" w:rsidP="00B87E1E">
      <w:pPr>
        <w:pStyle w:val="bl"/>
        <w:rPr>
          <w:rFonts w:eastAsiaTheme="minorEastAsia"/>
        </w:rPr>
      </w:pPr>
      <w:proofErr w:type="spellStart"/>
      <w:r w:rsidRPr="00B87E1E">
        <w:rPr>
          <w:rStyle w:val="i"/>
        </w:rPr>
        <w:t>Pellentesque</w:t>
      </w:r>
      <w:proofErr w:type="spellEnd"/>
      <w:r w:rsidRPr="00B87E1E">
        <w:rPr>
          <w:rStyle w:val="i"/>
        </w:rPr>
        <w:t xml:space="preserve"> habitant</w:t>
      </w:r>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w:t>
      </w:r>
    </w:p>
    <w:p w14:paraId="283D85CB" w14:textId="77777777" w:rsidR="00B87E1E" w:rsidRDefault="00B87E1E" w:rsidP="00B87E1E">
      <w:pPr>
        <w:pStyle w:val="p"/>
      </w:pP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Donec</w:t>
      </w:r>
      <w:proofErr w:type="spellEnd"/>
      <w:r>
        <w:t xml:space="preserve"> </w:t>
      </w:r>
      <w:proofErr w:type="spellStart"/>
      <w:r>
        <w:t>elementum</w:t>
      </w:r>
      <w:proofErr w:type="spellEnd"/>
      <w:r>
        <w:t xml:space="preserve"> </w:t>
      </w:r>
      <w:proofErr w:type="spellStart"/>
      <w:r>
        <w:t>justo</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viverra</w:t>
      </w:r>
      <w:proofErr w:type="spellEnd"/>
      <w:r>
        <w:t xml:space="preserve">, ac </w:t>
      </w:r>
      <w:proofErr w:type="spellStart"/>
      <w:r>
        <w:t>suscipit</w:t>
      </w:r>
      <w:proofErr w:type="spellEnd"/>
      <w:r>
        <w:t xml:space="preserve"> </w:t>
      </w:r>
      <w:proofErr w:type="spellStart"/>
      <w:r>
        <w:t>augue</w:t>
      </w:r>
      <w:proofErr w:type="spellEnd"/>
      <w:r>
        <w:t xml:space="preserve"> </w:t>
      </w:r>
      <w:proofErr w:type="spellStart"/>
      <w:r>
        <w:t>scelerisque</w:t>
      </w:r>
      <w:proofErr w:type="spellEnd"/>
      <w:r>
        <w:t xml:space="preserve">. </w:t>
      </w:r>
      <w:proofErr w:type="spellStart"/>
      <w:r>
        <w:t>Fusce</w:t>
      </w:r>
      <w:proofErr w:type="spellEnd"/>
      <w:r>
        <w:t xml:space="preserve"> </w:t>
      </w:r>
      <w:proofErr w:type="spellStart"/>
      <w:r>
        <w:t>ut</w:t>
      </w:r>
      <w:proofErr w:type="spellEnd"/>
      <w:r>
        <w:t xml:space="preserve"> </w:t>
      </w:r>
      <w:proofErr w:type="spellStart"/>
      <w:r>
        <w:t>leo</w:t>
      </w:r>
      <w:proofErr w:type="spellEnd"/>
      <w:r>
        <w:t xml:space="preserve"> </w:t>
      </w:r>
      <w:proofErr w:type="spellStart"/>
      <w:r>
        <w:t>vestibulum</w:t>
      </w:r>
      <w:proofErr w:type="spellEnd"/>
      <w:r>
        <w:t xml:space="preserve">, </w:t>
      </w:r>
      <w:proofErr w:type="spellStart"/>
      <w:r>
        <w:t>euismod</w:t>
      </w:r>
      <w:proofErr w:type="spellEnd"/>
      <w:r>
        <w:t xml:space="preserve"> </w:t>
      </w:r>
      <w:proofErr w:type="spellStart"/>
      <w:r>
        <w:t>risus</w:t>
      </w:r>
      <w:proofErr w:type="spellEnd"/>
      <w:r>
        <w:t xml:space="preserve"> </w:t>
      </w:r>
      <w:proofErr w:type="spellStart"/>
      <w:r>
        <w:t>mattis</w:t>
      </w:r>
      <w:proofErr w:type="spellEnd"/>
      <w:r>
        <w:t xml:space="preserve">, </w:t>
      </w:r>
      <w:proofErr w:type="spellStart"/>
      <w:r>
        <w:t>vulputate</w:t>
      </w:r>
      <w:proofErr w:type="spellEnd"/>
      <w:r>
        <w:t xml:space="preserve"> ante. </w:t>
      </w:r>
      <w:proofErr w:type="spellStart"/>
      <w:r>
        <w:t>Nullam</w:t>
      </w:r>
      <w:proofErr w:type="spellEnd"/>
      <w:r>
        <w:t xml:space="preserve"> </w:t>
      </w:r>
      <w:proofErr w:type="spellStart"/>
      <w:r>
        <w:t>eu</w:t>
      </w:r>
      <w:proofErr w:type="spellEnd"/>
      <w:r>
        <w:t xml:space="preserve"> </w:t>
      </w:r>
      <w:proofErr w:type="spellStart"/>
      <w:r>
        <w:t>nibh</w:t>
      </w:r>
      <w:proofErr w:type="spellEnd"/>
      <w:r>
        <w:t xml:space="preserve"> at </w:t>
      </w:r>
      <w:proofErr w:type="spellStart"/>
      <w:r>
        <w:t>erat</w:t>
      </w:r>
      <w:proofErr w:type="spellEnd"/>
      <w:r>
        <w:t xml:space="preserve"> </w:t>
      </w:r>
      <w:proofErr w:type="spellStart"/>
      <w:r>
        <w:lastRenderedPageBreak/>
        <w:t>iaculis</w:t>
      </w:r>
      <w:proofErr w:type="spellEnd"/>
      <w:r>
        <w:t xml:space="preserve"> </w:t>
      </w:r>
      <w:proofErr w:type="spellStart"/>
      <w:r>
        <w:t>consequat</w:t>
      </w:r>
      <w:proofErr w:type="spellEnd"/>
      <w:r>
        <w:t xml:space="preserve"> </w:t>
      </w:r>
      <w:proofErr w:type="gramStart"/>
      <w:r>
        <w:t>non vitae</w:t>
      </w:r>
      <w:proofErr w:type="gramEnd"/>
      <w:r>
        <w:t xml:space="preserve"> libero. Maecenas </w:t>
      </w:r>
      <w:proofErr w:type="spellStart"/>
      <w:r>
        <w:t>imperdiet</w:t>
      </w:r>
      <w:proofErr w:type="spellEnd"/>
      <w:r>
        <w:t xml:space="preserve"> dui </w:t>
      </w:r>
      <w:proofErr w:type="spellStart"/>
      <w:r>
        <w:t>scelerisque</w:t>
      </w:r>
      <w:proofErr w:type="spellEnd"/>
      <w:r>
        <w:t xml:space="preserve"> </w:t>
      </w:r>
      <w:proofErr w:type="spellStart"/>
      <w:r>
        <w:t>est</w:t>
      </w:r>
      <w:proofErr w:type="spellEnd"/>
      <w:r>
        <w:t xml:space="preserve"> </w:t>
      </w:r>
      <w:proofErr w:type="spellStart"/>
      <w:r>
        <w:t>varius</w:t>
      </w:r>
      <w:proofErr w:type="spellEnd"/>
      <w:r>
        <w:t xml:space="preserve"> </w:t>
      </w:r>
      <w:proofErr w:type="spellStart"/>
      <w:r>
        <w:t>mattis</w:t>
      </w:r>
      <w:proofErr w:type="spellEnd"/>
      <w:r>
        <w:t xml:space="preserve">. </w:t>
      </w:r>
      <w:proofErr w:type="spellStart"/>
      <w:r>
        <w:t>Vivamus</w:t>
      </w:r>
      <w:proofErr w:type="spellEnd"/>
      <w:r>
        <w:t xml:space="preserve"> </w:t>
      </w:r>
      <w:proofErr w:type="spellStart"/>
      <w:r>
        <w:t>ut</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turpis</w:t>
      </w:r>
      <w:proofErr w:type="spellEnd"/>
      <w:r>
        <w:t xml:space="preserve"> </w:t>
      </w:r>
      <w:proofErr w:type="spellStart"/>
      <w:r>
        <w:t>imperdiet</w:t>
      </w:r>
      <w:proofErr w:type="spellEnd"/>
      <w:r>
        <w:t xml:space="preserve"> </w:t>
      </w:r>
      <w:proofErr w:type="spellStart"/>
      <w:r>
        <w:t>mollis</w:t>
      </w:r>
      <w:proofErr w:type="spellEnd"/>
      <w:r>
        <w:t xml:space="preserve"> ac </w:t>
      </w:r>
      <w:proofErr w:type="spellStart"/>
      <w:r>
        <w:t>eu</w:t>
      </w:r>
      <w:proofErr w:type="spellEnd"/>
      <w:r>
        <w:t xml:space="preserve"> </w:t>
      </w:r>
      <w:proofErr w:type="spellStart"/>
      <w:r>
        <w:t>neque</w:t>
      </w:r>
      <w:proofErr w:type="spellEnd"/>
      <w:r>
        <w:t xml:space="preserve">. </w:t>
      </w:r>
      <w:proofErr w:type="spellStart"/>
      <w:r>
        <w:t>Morbi</w:t>
      </w:r>
      <w:proofErr w:type="spellEnd"/>
      <w:r>
        <w:t xml:space="preserve"> at dolor et </w:t>
      </w:r>
      <w:proofErr w:type="spellStart"/>
      <w:r>
        <w:t>turpis</w:t>
      </w:r>
      <w:proofErr w:type="spellEnd"/>
      <w:r>
        <w:t xml:space="preserve"> </w:t>
      </w:r>
      <w:proofErr w:type="spellStart"/>
      <w:r>
        <w:t>tempor</w:t>
      </w:r>
      <w:proofErr w:type="spellEnd"/>
      <w:r>
        <w:t xml:space="preserve"> </w:t>
      </w:r>
      <w:proofErr w:type="spellStart"/>
      <w:r>
        <w:t>lobortis</w:t>
      </w:r>
      <w:proofErr w:type="spellEnd"/>
      <w:r>
        <w:t xml:space="preserve"> </w:t>
      </w:r>
      <w:proofErr w:type="spellStart"/>
      <w:r>
        <w:t>eu</w:t>
      </w:r>
      <w:proofErr w:type="spellEnd"/>
      <w:r>
        <w:t xml:space="preserve"> </w:t>
      </w:r>
      <w:proofErr w:type="spellStart"/>
      <w:r>
        <w:t>nec</w:t>
      </w:r>
      <w:proofErr w:type="spellEnd"/>
      <w:r>
        <w:t xml:space="preserve"> lacus.</w:t>
      </w:r>
    </w:p>
    <w:p w14:paraId="19A0BF8C" w14:textId="6C060F59" w:rsidR="00067F63" w:rsidRPr="00067F63" w:rsidRDefault="007204C8" w:rsidP="007204C8">
      <w:pPr>
        <w:pStyle w:val="topic-chap"/>
      </w:pPr>
      <w:bookmarkStart w:id="6" w:name="_umn4gsfmyvb8" w:colFirst="0" w:colLast="0"/>
      <w:bookmarkStart w:id="7" w:name="_6gxokomrc8nl" w:colFirst="0" w:colLast="0"/>
      <w:bookmarkStart w:id="8" w:name="_d3p72wz4jmuo" w:colFirst="0" w:colLast="0"/>
      <w:bookmarkStart w:id="9" w:name="_fh614am0wox4" w:colFirst="0" w:colLast="0"/>
      <w:bookmarkStart w:id="10" w:name="_gchqkvdtpu6k" w:colFirst="0" w:colLast="0"/>
      <w:bookmarkStart w:id="11" w:name="_la2vxelk3yzo" w:colFirst="0" w:colLast="0"/>
      <w:bookmarkStart w:id="12" w:name="_qumywilqbqqr" w:colFirst="0" w:colLast="0"/>
      <w:bookmarkStart w:id="13" w:name="_iwxzcx3ii5vm" w:colFirst="0" w:colLast="0"/>
      <w:bookmarkEnd w:id="6"/>
      <w:bookmarkEnd w:id="7"/>
      <w:bookmarkEnd w:id="8"/>
      <w:bookmarkEnd w:id="9"/>
      <w:bookmarkEnd w:id="10"/>
      <w:bookmarkEnd w:id="11"/>
      <w:bookmarkEnd w:id="12"/>
      <w:bookmarkEnd w:id="13"/>
      <w:r>
        <w:lastRenderedPageBreak/>
        <w:t>Chapter</w:t>
      </w:r>
      <w:r w:rsidR="00067F63">
        <w:t> </w:t>
      </w:r>
      <w:r w:rsidR="00E711F9">
        <w:t>1</w:t>
      </w:r>
    </w:p>
    <w:p w14:paraId="42772C85" w14:textId="31A3C4A2" w:rsidR="00067F63" w:rsidRPr="00067F63" w:rsidRDefault="00B868D7" w:rsidP="00B868D7">
      <w:pPr>
        <w:pStyle w:val="num"/>
      </w:pPr>
      <w:r>
        <w:t>Chapter</w:t>
      </w:r>
      <w:r w:rsidR="00067F63">
        <w:t> </w:t>
      </w:r>
      <w:r>
        <w:t>1</w:t>
      </w:r>
    </w:p>
    <w:p w14:paraId="518E11A7" w14:textId="3F4641F0" w:rsidR="00067F63" w:rsidRPr="00067F63" w:rsidRDefault="00E711F9" w:rsidP="00B868D7">
      <w:pPr>
        <w:pStyle w:val="ttl"/>
      </w:pPr>
      <w:r>
        <w:t>Chapter 1</w:t>
      </w:r>
    </w:p>
    <w:p w14:paraId="322C7B09" w14:textId="5A4B5A5E" w:rsidR="00067F63" w:rsidRPr="00067F63" w:rsidRDefault="0045188D" w:rsidP="00EE633D">
      <w:pPr>
        <w:pStyle w:val="imgref"/>
        <w:ind w:left="0"/>
      </w:pPr>
      <w:r>
        <w:t>Ch001_001.jpg</w:t>
      </w:r>
    </w:p>
    <w:p w14:paraId="7CC1FBF8" w14:textId="77777777" w:rsidR="00B87E1E" w:rsidRDefault="00B87E1E" w:rsidP="00B87E1E">
      <w:pPr>
        <w:pStyle w:val="p"/>
        <w:rPr>
          <w:rFonts w:eastAsiaTheme="minorEastAsia"/>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tincidunt</w:t>
      </w:r>
      <w:proofErr w:type="spellEnd"/>
      <w:r>
        <w:t xml:space="preserve">, dolor vitae </w:t>
      </w:r>
      <w:proofErr w:type="spellStart"/>
      <w:r>
        <w:t>mollis</w:t>
      </w:r>
      <w:proofErr w:type="spellEnd"/>
      <w:r>
        <w:t xml:space="preserve"> </w:t>
      </w:r>
      <w:proofErr w:type="spellStart"/>
      <w:r>
        <w:t>mollis</w:t>
      </w:r>
      <w:proofErr w:type="spellEnd"/>
      <w:r>
        <w:t xml:space="preserve">, </w:t>
      </w:r>
      <w:proofErr w:type="spellStart"/>
      <w:r>
        <w:t>justo</w:t>
      </w:r>
      <w:proofErr w:type="spellEnd"/>
      <w:r>
        <w:t xml:space="preserve"> ligula gravida </w:t>
      </w:r>
      <w:proofErr w:type="spellStart"/>
      <w:r>
        <w:t>odio</w:t>
      </w:r>
      <w:proofErr w:type="spellEnd"/>
      <w:r>
        <w:t xml:space="preserve">, </w:t>
      </w:r>
      <w:proofErr w:type="spellStart"/>
      <w:r>
        <w:t>quis</w:t>
      </w:r>
      <w:proofErr w:type="spellEnd"/>
      <w:r>
        <w:t xml:space="preserve"> </w:t>
      </w:r>
      <w:proofErr w:type="spellStart"/>
      <w:r>
        <w:t>sollicitudin</w:t>
      </w:r>
      <w:proofErr w:type="spellEnd"/>
      <w:r>
        <w:t xml:space="preserve"> </w:t>
      </w:r>
      <w:proofErr w:type="spellStart"/>
      <w:r>
        <w:t>augue</w:t>
      </w:r>
      <w:proofErr w:type="spellEnd"/>
      <w:r>
        <w:t xml:space="preserve"> quam </w:t>
      </w:r>
      <w:proofErr w:type="spellStart"/>
      <w:r>
        <w:t>ut</w:t>
      </w:r>
      <w:proofErr w:type="spellEnd"/>
      <w:r>
        <w:t xml:space="preserve"> </w:t>
      </w:r>
      <w:proofErr w:type="spellStart"/>
      <w:r>
        <w:t>metus</w:t>
      </w:r>
      <w:proofErr w:type="spellEnd"/>
      <w:r>
        <w:t xml:space="preserve">. </w:t>
      </w:r>
      <w:proofErr w:type="spellStart"/>
      <w:r>
        <w:t>Sed</w:t>
      </w:r>
      <w:proofErr w:type="spellEnd"/>
      <w:r>
        <w:t xml:space="preserve"> </w:t>
      </w:r>
      <w:proofErr w:type="spellStart"/>
      <w:r>
        <w:t>augue</w:t>
      </w:r>
      <w:proofErr w:type="spellEnd"/>
      <w:r>
        <w:t xml:space="preserve"> </w:t>
      </w:r>
      <w:proofErr w:type="spellStart"/>
      <w:r>
        <w:t>risus</w:t>
      </w:r>
      <w:proofErr w:type="spellEnd"/>
      <w:r>
        <w:t xml:space="preserve">, </w:t>
      </w:r>
      <w:proofErr w:type="spellStart"/>
      <w:r>
        <w:t>congue</w:t>
      </w:r>
      <w:proofErr w:type="spellEnd"/>
      <w:r>
        <w:t xml:space="preserve"> </w:t>
      </w:r>
      <w:proofErr w:type="spellStart"/>
      <w:r>
        <w:t>quis</w:t>
      </w:r>
      <w:proofErr w:type="spellEnd"/>
      <w:r>
        <w:t xml:space="preserve"> </w:t>
      </w:r>
      <w:proofErr w:type="spellStart"/>
      <w:r>
        <w:t>dignissim</w:t>
      </w:r>
      <w:proofErr w:type="spellEnd"/>
      <w:r>
        <w:t xml:space="preserve"> </w:t>
      </w:r>
      <w:proofErr w:type="spellStart"/>
      <w:r>
        <w:t>eu</w:t>
      </w:r>
      <w:proofErr w:type="spellEnd"/>
      <w:r>
        <w:t xml:space="preserve">, </w:t>
      </w:r>
      <w:proofErr w:type="spellStart"/>
      <w:r>
        <w:t>luctus</w:t>
      </w:r>
      <w:proofErr w:type="spellEnd"/>
      <w:r>
        <w:t xml:space="preserve"> ac </w:t>
      </w:r>
      <w:proofErr w:type="spellStart"/>
      <w:r>
        <w:t>nunc</w:t>
      </w:r>
      <w:proofErr w:type="spellEnd"/>
      <w:r>
        <w:t xml:space="preserve">. </w:t>
      </w:r>
      <w:proofErr w:type="spellStart"/>
      <w:r>
        <w:t>Morbi</w:t>
      </w:r>
      <w:proofErr w:type="spellEnd"/>
      <w:r>
        <w:t xml:space="preserve"> </w:t>
      </w:r>
      <w:proofErr w:type="spellStart"/>
      <w:r>
        <w:t>lacinia</w:t>
      </w:r>
      <w:proofErr w:type="spellEnd"/>
      <w:r>
        <w:t xml:space="preserve"> dolor sit </w:t>
      </w:r>
      <w:proofErr w:type="spellStart"/>
      <w:r>
        <w:t>amet</w:t>
      </w:r>
      <w:proofErr w:type="spellEnd"/>
      <w:r>
        <w:t xml:space="preserve"> </w:t>
      </w:r>
      <w:proofErr w:type="spellStart"/>
      <w:r>
        <w:t>auctor</w:t>
      </w:r>
      <w:proofErr w:type="spellEnd"/>
      <w:r>
        <w:t xml:space="preserve"> </w:t>
      </w:r>
      <w:proofErr w:type="spellStart"/>
      <w:r>
        <w:t>condimentum</w:t>
      </w:r>
      <w:proofErr w:type="spellEnd"/>
      <w:r>
        <w:t xml:space="preserve">. </w:t>
      </w:r>
      <w:proofErr w:type="spellStart"/>
      <w:r>
        <w:t>Mauris</w:t>
      </w:r>
      <w:proofErr w:type="spellEnd"/>
      <w:r>
        <w:t xml:space="preserve"> ac </w:t>
      </w:r>
      <w:proofErr w:type="spellStart"/>
      <w:r>
        <w:t>vehicula</w:t>
      </w:r>
      <w:proofErr w:type="spellEnd"/>
      <w:r>
        <w:t xml:space="preserve"> </w:t>
      </w:r>
      <w:proofErr w:type="spellStart"/>
      <w:r>
        <w:t>erat</w:t>
      </w:r>
      <w:proofErr w:type="spellEnd"/>
      <w:r>
        <w:t xml:space="preserve">, at </w:t>
      </w:r>
      <w:proofErr w:type="spellStart"/>
      <w:r>
        <w:t>tincidunt</w:t>
      </w:r>
      <w:proofErr w:type="spellEnd"/>
      <w:r>
        <w:t xml:space="preserve"> </w:t>
      </w:r>
      <w:proofErr w:type="spellStart"/>
      <w:r>
        <w:t>orci</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Integer convallis, </w:t>
      </w:r>
      <w:proofErr w:type="spellStart"/>
      <w:r>
        <w:t>diam</w:t>
      </w:r>
      <w:proofErr w:type="spellEnd"/>
      <w:r>
        <w:t xml:space="preserve"> at </w:t>
      </w:r>
      <w:proofErr w:type="spellStart"/>
      <w:r>
        <w:t>mollis</w:t>
      </w:r>
      <w:proofErr w:type="spellEnd"/>
      <w:r>
        <w:t xml:space="preserve"> </w:t>
      </w:r>
      <w:proofErr w:type="spellStart"/>
      <w:r>
        <w:t>euismod</w:t>
      </w:r>
      <w:proofErr w:type="spellEnd"/>
      <w:r>
        <w:t xml:space="preserve">, libero </w:t>
      </w:r>
      <w:proofErr w:type="spellStart"/>
      <w:r>
        <w:t>eros</w:t>
      </w:r>
      <w:proofErr w:type="spellEnd"/>
      <w:r>
        <w:t xml:space="preserve"> </w:t>
      </w:r>
      <w:proofErr w:type="spellStart"/>
      <w:r>
        <w:t>volutpat</w:t>
      </w:r>
      <w:proofErr w:type="spellEnd"/>
      <w:r>
        <w:t xml:space="preserve"> </w:t>
      </w:r>
      <w:proofErr w:type="spellStart"/>
      <w:r>
        <w:t>odio</w:t>
      </w:r>
      <w:proofErr w:type="spellEnd"/>
      <w:r>
        <w:t xml:space="preserve">, at </w:t>
      </w:r>
      <w:proofErr w:type="spellStart"/>
      <w:r>
        <w:t>pretium</w:t>
      </w:r>
      <w:proofErr w:type="spellEnd"/>
      <w:r>
        <w:t xml:space="preserve"> </w:t>
      </w:r>
      <w:proofErr w:type="spellStart"/>
      <w:r>
        <w:t>odio</w:t>
      </w:r>
      <w:proofErr w:type="spellEnd"/>
      <w:r>
        <w:t xml:space="preserve"> </w:t>
      </w:r>
      <w:proofErr w:type="spellStart"/>
      <w:r>
        <w:t>diam</w:t>
      </w:r>
      <w:proofErr w:type="spellEnd"/>
      <w:r>
        <w:t xml:space="preserve"> a </w:t>
      </w:r>
      <w:proofErr w:type="spellStart"/>
      <w:r>
        <w:t>velit</w:t>
      </w:r>
      <w:proofErr w:type="spellEnd"/>
      <w:r>
        <w:t xml:space="preserve">. Nunc </w:t>
      </w:r>
      <w:proofErr w:type="spellStart"/>
      <w:r>
        <w:t>vestibulum</w:t>
      </w:r>
      <w:proofErr w:type="spellEnd"/>
      <w:r>
        <w:t xml:space="preserve"> </w:t>
      </w:r>
      <w:proofErr w:type="spellStart"/>
      <w:r>
        <w:t>lacinia</w:t>
      </w:r>
      <w:proofErr w:type="spellEnd"/>
      <w:r>
        <w:t xml:space="preserve"> ipsum, </w:t>
      </w:r>
      <w:proofErr w:type="spellStart"/>
      <w:r>
        <w:t>sed</w:t>
      </w:r>
      <w:proofErr w:type="spellEnd"/>
      <w:r>
        <w:t xml:space="preserve"> </w:t>
      </w:r>
      <w:proofErr w:type="spellStart"/>
      <w:r>
        <w:t>imperdiet</w:t>
      </w:r>
      <w:proofErr w:type="spellEnd"/>
      <w:r>
        <w:t xml:space="preserve"> </w:t>
      </w:r>
      <w:proofErr w:type="spellStart"/>
      <w:r>
        <w:t>est</w:t>
      </w:r>
      <w:proofErr w:type="spellEnd"/>
      <w:r>
        <w:t xml:space="preserve"> dictum </w:t>
      </w:r>
      <w:proofErr w:type="spellStart"/>
      <w:r>
        <w:t>finibus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Nullam</w:t>
      </w:r>
      <w:proofErr w:type="spellEnd"/>
      <w:r>
        <w:t xml:space="preserve"> </w:t>
      </w:r>
      <w:proofErr w:type="spellStart"/>
      <w:r>
        <w:t>vel</w:t>
      </w:r>
      <w:proofErr w:type="spellEnd"/>
      <w:r>
        <w:t xml:space="preserve"> </w:t>
      </w:r>
      <w:proofErr w:type="spellStart"/>
      <w:r>
        <w:t>aliquam</w:t>
      </w:r>
      <w:proofErr w:type="spellEnd"/>
      <w:r>
        <w:t xml:space="preserve"> </w:t>
      </w:r>
      <w:proofErr w:type="spellStart"/>
      <w:r>
        <w:t>tortor</w:t>
      </w:r>
      <w:proofErr w:type="spellEnd"/>
      <w:r>
        <w:t xml:space="preserve">. Integer </w:t>
      </w:r>
      <w:proofErr w:type="spellStart"/>
      <w:r>
        <w:t>tristique</w:t>
      </w:r>
      <w:proofErr w:type="spellEnd"/>
      <w:r>
        <w:t xml:space="preserve"> non </w:t>
      </w:r>
      <w:proofErr w:type="spellStart"/>
      <w:r>
        <w:t>tortor</w:t>
      </w:r>
      <w:proofErr w:type="spellEnd"/>
      <w:r>
        <w:t xml:space="preserve"> vitae </w:t>
      </w:r>
      <w:proofErr w:type="spellStart"/>
      <w:r>
        <w:t>viverra</w:t>
      </w:r>
      <w:proofErr w:type="spellEnd"/>
      <w:r>
        <w:t xml:space="preserve">. </w:t>
      </w:r>
      <w:proofErr w:type="spellStart"/>
      <w:r>
        <w:t>Nullam</w:t>
      </w:r>
      <w:proofErr w:type="spellEnd"/>
      <w:r>
        <w:t xml:space="preserve"> semper </w:t>
      </w:r>
      <w:proofErr w:type="spellStart"/>
      <w:r>
        <w:t>sagittis</w:t>
      </w:r>
      <w:proofErr w:type="spellEnd"/>
      <w:r>
        <w:t xml:space="preserve"> </w:t>
      </w:r>
      <w:proofErr w:type="spellStart"/>
      <w:r>
        <w:t>scelerisque</w:t>
      </w:r>
      <w:proofErr w:type="spellEnd"/>
      <w:r>
        <w:t xml:space="preserve">. </w:t>
      </w:r>
      <w:proofErr w:type="spellStart"/>
      <w:r>
        <w:t>Phasellus</w:t>
      </w:r>
      <w:proofErr w:type="spellEnd"/>
      <w:r>
        <w:t xml:space="preserve"> dui </w:t>
      </w:r>
      <w:proofErr w:type="spellStart"/>
      <w:r>
        <w:t>elit</w:t>
      </w:r>
      <w:proofErr w:type="spellEnd"/>
      <w:r>
        <w:t xml:space="preserve">, </w:t>
      </w:r>
      <w:proofErr w:type="spellStart"/>
      <w:r>
        <w:t>elementum</w:t>
      </w:r>
      <w:proofErr w:type="spellEnd"/>
      <w:r>
        <w:t xml:space="preserve"> </w:t>
      </w:r>
      <w:proofErr w:type="spellStart"/>
      <w:r>
        <w:t>ut</w:t>
      </w:r>
      <w:proofErr w:type="spellEnd"/>
      <w:r>
        <w:t xml:space="preserve"> </w:t>
      </w:r>
      <w:proofErr w:type="spellStart"/>
      <w:r>
        <w:t>orci</w:t>
      </w:r>
      <w:proofErr w:type="spellEnd"/>
      <w:r>
        <w:t xml:space="preserve"> ac, porta </w:t>
      </w:r>
      <w:proofErr w:type="spellStart"/>
      <w:r>
        <w:t>efficitur</w:t>
      </w:r>
      <w:proofErr w:type="spellEnd"/>
      <w:r>
        <w:t xml:space="preserve"> ligula. </w:t>
      </w:r>
      <w:proofErr w:type="spellStart"/>
      <w:r>
        <w:t>Donec</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eu</w:t>
      </w:r>
      <w:proofErr w:type="spellEnd"/>
      <w:r>
        <w:t xml:space="preserve"> lacus </w:t>
      </w:r>
      <w:proofErr w:type="spellStart"/>
      <w:r>
        <w:t>ultricies</w:t>
      </w:r>
      <w:proofErr w:type="spellEnd"/>
      <w:r>
        <w:t xml:space="preserve">, </w:t>
      </w:r>
      <w:proofErr w:type="spellStart"/>
      <w:r>
        <w:t>sed</w:t>
      </w:r>
      <w:proofErr w:type="spellEnd"/>
      <w:r>
        <w:t xml:space="preserve"> </w:t>
      </w:r>
      <w:proofErr w:type="spellStart"/>
      <w:r>
        <w:t>consectetur</w:t>
      </w:r>
      <w:proofErr w:type="spellEnd"/>
      <w:r>
        <w:t xml:space="preserve"> </w:t>
      </w:r>
      <w:proofErr w:type="spellStart"/>
      <w:r>
        <w:t>augue</w:t>
      </w:r>
      <w:proofErr w:type="spellEnd"/>
      <w:r>
        <w:t xml:space="preserve"> gravida.</w:t>
      </w:r>
    </w:p>
    <w:p w14:paraId="38EC5181" w14:textId="439B54AA" w:rsidR="00B87E1E" w:rsidRDefault="00B87E1E" w:rsidP="00B87E1E">
      <w:pPr>
        <w:pStyle w:val="sidenote"/>
      </w:pP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Donec</w:t>
      </w:r>
      <w:proofErr w:type="spellEnd"/>
      <w:r>
        <w:t xml:space="preserve"> </w:t>
      </w:r>
      <w:proofErr w:type="spellStart"/>
      <w:r>
        <w:t>elementum</w:t>
      </w:r>
      <w:proofErr w:type="spellEnd"/>
      <w:r>
        <w:t xml:space="preserve"> </w:t>
      </w:r>
      <w:proofErr w:type="spellStart"/>
      <w:r>
        <w:t>justo</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viverra</w:t>
      </w:r>
      <w:proofErr w:type="spellEnd"/>
      <w:r>
        <w:t xml:space="preserve">, ac </w:t>
      </w:r>
      <w:proofErr w:type="spellStart"/>
      <w:r>
        <w:t>suscipit</w:t>
      </w:r>
      <w:proofErr w:type="spellEnd"/>
      <w:r>
        <w:t xml:space="preserve"> </w:t>
      </w:r>
      <w:proofErr w:type="spellStart"/>
      <w:r>
        <w:t>augue</w:t>
      </w:r>
      <w:proofErr w:type="spellEnd"/>
      <w:r>
        <w:t xml:space="preserve"> </w:t>
      </w:r>
      <w:proofErr w:type="spellStart"/>
      <w:r>
        <w:t>scelerisque</w:t>
      </w:r>
      <w:proofErr w:type="spellEnd"/>
      <w:r>
        <w:t xml:space="preserve">. </w:t>
      </w:r>
      <w:proofErr w:type="spellStart"/>
      <w:r>
        <w:t>Fusce</w:t>
      </w:r>
      <w:proofErr w:type="spellEnd"/>
      <w:r>
        <w:t xml:space="preserve"> </w:t>
      </w:r>
      <w:proofErr w:type="spellStart"/>
      <w:r>
        <w:t>ut</w:t>
      </w:r>
      <w:proofErr w:type="spellEnd"/>
      <w:r>
        <w:t xml:space="preserve"> </w:t>
      </w:r>
      <w:proofErr w:type="spellStart"/>
      <w:r>
        <w:t>leo</w:t>
      </w:r>
      <w:proofErr w:type="spellEnd"/>
      <w:r>
        <w:t xml:space="preserve"> </w:t>
      </w:r>
      <w:proofErr w:type="spellStart"/>
      <w:r>
        <w:t>vestibulum</w:t>
      </w:r>
      <w:proofErr w:type="spellEnd"/>
      <w:r>
        <w:t xml:space="preserve">, </w:t>
      </w:r>
      <w:proofErr w:type="spellStart"/>
      <w:r>
        <w:t>euismod</w:t>
      </w:r>
      <w:proofErr w:type="spellEnd"/>
      <w:r>
        <w:t xml:space="preserve"> </w:t>
      </w:r>
      <w:proofErr w:type="spellStart"/>
      <w:r>
        <w:t>risus</w:t>
      </w:r>
      <w:proofErr w:type="spellEnd"/>
      <w:r>
        <w:t xml:space="preserve"> </w:t>
      </w:r>
      <w:proofErr w:type="spellStart"/>
      <w:r>
        <w:t>mattis</w:t>
      </w:r>
      <w:proofErr w:type="spellEnd"/>
      <w:r>
        <w:t xml:space="preserve">, </w:t>
      </w:r>
      <w:proofErr w:type="spellStart"/>
      <w:r>
        <w:t>vulputate</w:t>
      </w:r>
      <w:proofErr w:type="spellEnd"/>
      <w:r>
        <w:t xml:space="preserve"> ante. </w:t>
      </w:r>
      <w:proofErr w:type="spellStart"/>
      <w:r>
        <w:t>Nullam</w:t>
      </w:r>
      <w:proofErr w:type="spellEnd"/>
      <w:r>
        <w:t xml:space="preserve"> </w:t>
      </w:r>
      <w:proofErr w:type="spellStart"/>
      <w:r>
        <w:t>eu</w:t>
      </w:r>
      <w:proofErr w:type="spellEnd"/>
      <w:r>
        <w:t xml:space="preserve"> </w:t>
      </w:r>
      <w:proofErr w:type="spellStart"/>
      <w:r>
        <w:t>nibh</w:t>
      </w:r>
      <w:proofErr w:type="spellEnd"/>
      <w:r>
        <w:t xml:space="preserve"> at </w:t>
      </w:r>
      <w:proofErr w:type="spellStart"/>
      <w:r>
        <w:t>erat</w:t>
      </w:r>
      <w:proofErr w:type="spellEnd"/>
      <w:r>
        <w:t xml:space="preserve"> </w:t>
      </w:r>
      <w:proofErr w:type="spellStart"/>
      <w:r>
        <w:t>iaculis</w:t>
      </w:r>
      <w:proofErr w:type="spellEnd"/>
      <w:r>
        <w:t xml:space="preserve"> </w:t>
      </w:r>
      <w:proofErr w:type="spellStart"/>
      <w:r>
        <w:t>consequat</w:t>
      </w:r>
      <w:proofErr w:type="spellEnd"/>
      <w:r>
        <w:t xml:space="preserve"> </w:t>
      </w:r>
      <w:proofErr w:type="gramStart"/>
      <w:r>
        <w:lastRenderedPageBreak/>
        <w:t>non vitae</w:t>
      </w:r>
      <w:proofErr w:type="gramEnd"/>
      <w:r>
        <w:t xml:space="preserve"> libero. Maecenas </w:t>
      </w:r>
      <w:proofErr w:type="spellStart"/>
      <w:r>
        <w:t>imperdiet</w:t>
      </w:r>
      <w:proofErr w:type="spellEnd"/>
      <w:r>
        <w:t xml:space="preserve"> dui </w:t>
      </w:r>
      <w:proofErr w:type="spellStart"/>
      <w:r>
        <w:t>scelerisque</w:t>
      </w:r>
      <w:proofErr w:type="spellEnd"/>
      <w:r>
        <w:t xml:space="preserve"> </w:t>
      </w:r>
      <w:proofErr w:type="spellStart"/>
      <w:r>
        <w:t>est</w:t>
      </w:r>
      <w:proofErr w:type="spellEnd"/>
      <w:r>
        <w:t xml:space="preserve"> </w:t>
      </w:r>
      <w:proofErr w:type="spellStart"/>
      <w:r>
        <w:t>varius</w:t>
      </w:r>
      <w:proofErr w:type="spellEnd"/>
      <w:r>
        <w:t xml:space="preserve"> </w:t>
      </w:r>
      <w:proofErr w:type="spellStart"/>
      <w:r>
        <w:t>mattis</w:t>
      </w:r>
      <w:proofErr w:type="spellEnd"/>
      <w:r>
        <w:t xml:space="preserve">. </w:t>
      </w:r>
      <w:proofErr w:type="spellStart"/>
      <w:r>
        <w:t>Vivamus</w:t>
      </w:r>
      <w:proofErr w:type="spellEnd"/>
      <w:r>
        <w:t xml:space="preserve"> </w:t>
      </w:r>
      <w:proofErr w:type="spellStart"/>
      <w:r>
        <w:t>ut</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turpis</w:t>
      </w:r>
      <w:proofErr w:type="spellEnd"/>
      <w:r>
        <w:t xml:space="preserve"> </w:t>
      </w:r>
      <w:proofErr w:type="spellStart"/>
      <w:r>
        <w:t>imperdiet</w:t>
      </w:r>
      <w:proofErr w:type="spellEnd"/>
      <w:r>
        <w:t xml:space="preserve"> </w:t>
      </w:r>
      <w:proofErr w:type="spellStart"/>
      <w:r>
        <w:t>mollis</w:t>
      </w:r>
      <w:proofErr w:type="spellEnd"/>
      <w:r>
        <w:t xml:space="preserve"> ac </w:t>
      </w:r>
      <w:proofErr w:type="spellStart"/>
      <w:r>
        <w:t>eu</w:t>
      </w:r>
      <w:proofErr w:type="spellEnd"/>
      <w:r>
        <w:t xml:space="preserve"> </w:t>
      </w:r>
      <w:proofErr w:type="spellStart"/>
      <w:r>
        <w:t>neque</w:t>
      </w:r>
      <w:proofErr w:type="spellEnd"/>
      <w:r>
        <w:t xml:space="preserve">. </w:t>
      </w:r>
      <w:proofErr w:type="spellStart"/>
      <w:r>
        <w:t>Morbi</w:t>
      </w:r>
      <w:proofErr w:type="spellEnd"/>
      <w:r>
        <w:t xml:space="preserve"> at dolor et </w:t>
      </w:r>
      <w:proofErr w:type="spellStart"/>
      <w:r>
        <w:t>turpis</w:t>
      </w:r>
      <w:proofErr w:type="spellEnd"/>
      <w:r>
        <w:t xml:space="preserve"> </w:t>
      </w:r>
      <w:proofErr w:type="spellStart"/>
      <w:r>
        <w:t>tempor</w:t>
      </w:r>
      <w:proofErr w:type="spellEnd"/>
      <w:r>
        <w:t xml:space="preserve"> </w:t>
      </w:r>
      <w:proofErr w:type="spellStart"/>
      <w:r>
        <w:t>lobortis</w:t>
      </w:r>
      <w:proofErr w:type="spellEnd"/>
      <w:r>
        <w:t xml:space="preserve"> </w:t>
      </w:r>
      <w:proofErr w:type="spellStart"/>
      <w:r>
        <w:t>eu</w:t>
      </w:r>
      <w:proofErr w:type="spellEnd"/>
      <w:r>
        <w:t xml:space="preserve"> </w:t>
      </w:r>
      <w:proofErr w:type="spellStart"/>
      <w:r>
        <w:t>nec</w:t>
      </w:r>
      <w:proofErr w:type="spellEnd"/>
      <w:r>
        <w:t xml:space="preserve"> lacus.</w:t>
      </w:r>
    </w:p>
    <w:p w14:paraId="0A29249D" w14:textId="4D56D5FE" w:rsidR="00067F63" w:rsidRPr="00067F63" w:rsidRDefault="00D06B76" w:rsidP="00161D5D">
      <w:pPr>
        <w:pStyle w:val="ahead"/>
      </w:pPr>
      <w:bookmarkStart w:id="14" w:name="_s7trmn98dlxz" w:colFirst="0" w:colLast="0"/>
      <w:bookmarkEnd w:id="14"/>
      <w:r w:rsidRPr="000738AE">
        <w:t>Quiz</w:t>
      </w:r>
    </w:p>
    <w:p w14:paraId="0F873517" w14:textId="49DD132A" w:rsidR="00067F63" w:rsidRPr="00067F63" w:rsidRDefault="00617F08" w:rsidP="005F2D25">
      <w:pPr>
        <w:pStyle w:val="p"/>
      </w:pPr>
      <w:r>
        <w:t>Sample quiz.</w:t>
      </w:r>
    </w:p>
    <w:p w14:paraId="5A446B28" w14:textId="0F3387D6" w:rsidR="00067F63" w:rsidRPr="00067F63" w:rsidRDefault="00D06B76" w:rsidP="005F2D25">
      <w:pPr>
        <w:pStyle w:val="quesnum"/>
      </w:pPr>
      <w:r w:rsidRPr="009A3CA6">
        <w:t>How much weight do you want to lose?</w:t>
      </w:r>
    </w:p>
    <w:p w14:paraId="746A0CCD" w14:textId="77777777" w:rsidR="00067F63" w:rsidRPr="00067F63" w:rsidRDefault="00D06B76" w:rsidP="009F2D51">
      <w:pPr>
        <w:pStyle w:val="opt"/>
      </w:pPr>
      <w:r w:rsidRPr="009A3CA6">
        <w:t>10</w:t>
      </w:r>
      <w:r w:rsidR="00FB4CF2">
        <w:t xml:space="preserve"> to </w:t>
      </w:r>
      <w:r w:rsidR="009F2D51">
        <w:t>15 pounds</w:t>
      </w:r>
    </w:p>
    <w:p w14:paraId="4DABD305" w14:textId="77777777" w:rsidR="00067F63" w:rsidRPr="00067F63" w:rsidRDefault="00D06B76" w:rsidP="009F2D51">
      <w:pPr>
        <w:pStyle w:val="opt"/>
      </w:pPr>
      <w:r w:rsidRPr="009A3CA6">
        <w:t>15</w:t>
      </w:r>
      <w:r w:rsidR="00FB4CF2">
        <w:t xml:space="preserve"> to </w:t>
      </w:r>
      <w:r w:rsidRPr="009A3CA6">
        <w:t>25 pounds</w:t>
      </w:r>
    </w:p>
    <w:p w14:paraId="75FB9476" w14:textId="5CDAB703" w:rsidR="00067F63" w:rsidRPr="00067F63" w:rsidRDefault="00D06B76" w:rsidP="009F2D51">
      <w:pPr>
        <w:pStyle w:val="opt"/>
      </w:pPr>
      <w:r w:rsidRPr="009A3CA6">
        <w:t>30</w:t>
      </w:r>
      <w:r w:rsidR="00FB4CF2">
        <w:t>-plus</w:t>
      </w:r>
      <w:r w:rsidR="009F2D51">
        <w:t xml:space="preserve"> pounds</w:t>
      </w:r>
    </w:p>
    <w:p w14:paraId="4CFA76DF" w14:textId="208EC97D" w:rsidR="00067F63" w:rsidRPr="00067F63" w:rsidRDefault="00D06B76" w:rsidP="009F2D51">
      <w:pPr>
        <w:pStyle w:val="opt"/>
      </w:pPr>
      <w:r w:rsidRPr="009A3CA6">
        <w:t>I</w:t>
      </w:r>
      <w:r w:rsidR="00067F63">
        <w:t>’</w:t>
      </w:r>
      <w:r w:rsidRPr="009A3CA6">
        <w:t>m not looking to lose much, maybe 5</w:t>
      </w:r>
      <w:r w:rsidR="00FB4CF2">
        <w:t xml:space="preserve"> to </w:t>
      </w:r>
      <w:r w:rsidRPr="009A3CA6">
        <w:t>10 pounds</w:t>
      </w:r>
    </w:p>
    <w:p w14:paraId="3C577CB0" w14:textId="5CBF19AB" w:rsidR="00067F63" w:rsidRPr="00067F63" w:rsidRDefault="00FB4CF2" w:rsidP="00070C12">
      <w:pPr>
        <w:pStyle w:val="quesnum"/>
      </w:pPr>
      <w:r>
        <w:t>How old are you?</w:t>
      </w:r>
    </w:p>
    <w:p w14:paraId="451720BC" w14:textId="77777777" w:rsidR="00067F63" w:rsidRPr="00067F63" w:rsidRDefault="00D06B76" w:rsidP="00F042B8">
      <w:pPr>
        <w:pStyle w:val="opt"/>
        <w:numPr>
          <w:ilvl w:val="0"/>
          <w:numId w:val="65"/>
        </w:numPr>
      </w:pPr>
      <w:r w:rsidRPr="009A3CA6">
        <w:t>25</w:t>
      </w:r>
      <w:r w:rsidR="00FB4CF2">
        <w:t xml:space="preserve"> to </w:t>
      </w:r>
      <w:r w:rsidRPr="009A3CA6">
        <w:t>45</w:t>
      </w:r>
    </w:p>
    <w:p w14:paraId="40498E09" w14:textId="77777777" w:rsidR="00067F63" w:rsidRPr="00067F63" w:rsidRDefault="00D06B76" w:rsidP="0007247F">
      <w:pPr>
        <w:pStyle w:val="opt"/>
      </w:pPr>
      <w:r w:rsidRPr="009A3CA6">
        <w:t>18</w:t>
      </w:r>
      <w:r w:rsidR="00FB4CF2">
        <w:t xml:space="preserve"> to </w:t>
      </w:r>
      <w:r w:rsidRPr="009A3CA6">
        <w:t>25</w:t>
      </w:r>
    </w:p>
    <w:p w14:paraId="444DE9C0" w14:textId="77777777" w:rsidR="00067F63" w:rsidRPr="00067F63" w:rsidRDefault="00D06B76" w:rsidP="0007247F">
      <w:pPr>
        <w:pStyle w:val="opt"/>
      </w:pPr>
      <w:r w:rsidRPr="009A3CA6">
        <w:t>45</w:t>
      </w:r>
      <w:r w:rsidR="00FB4CF2">
        <w:t xml:space="preserve"> to </w:t>
      </w:r>
      <w:r w:rsidRPr="009A3CA6">
        <w:t>60</w:t>
      </w:r>
    </w:p>
    <w:p w14:paraId="228ED7BB" w14:textId="77777777" w:rsidR="00067F63" w:rsidRPr="00067F63" w:rsidRDefault="00D06B76" w:rsidP="0007247F">
      <w:pPr>
        <w:pStyle w:val="opt"/>
      </w:pPr>
      <w:r w:rsidRPr="009A3CA6">
        <w:t>60</w:t>
      </w:r>
      <w:r w:rsidR="00FB4CF2">
        <w:t xml:space="preserve"> plus</w:t>
      </w:r>
    </w:p>
    <w:p w14:paraId="27B883E9" w14:textId="2C9C3B8E" w:rsidR="00067F63" w:rsidRPr="00067F63" w:rsidRDefault="00617F08" w:rsidP="005F5629">
      <w:pPr>
        <w:pStyle w:val="var2-i"/>
      </w:pPr>
      <w:r>
        <w:t>Sidebar</w:t>
      </w:r>
    </w:p>
    <w:p w14:paraId="3314302D" w14:textId="21C84CA3" w:rsidR="00067F63" w:rsidRPr="00067F63" w:rsidRDefault="009545F3" w:rsidP="00BB44E6">
      <w:pPr>
        <w:pStyle w:val="ttl"/>
      </w:pPr>
      <w:r>
        <w:t>Sidebar</w:t>
      </w:r>
    </w:p>
    <w:p w14:paraId="3885B2ED" w14:textId="56FCA68D" w:rsidR="00067F63" w:rsidRDefault="009545F3" w:rsidP="00BB44E6">
      <w:pPr>
        <w:pStyle w:val="ul"/>
      </w:pPr>
      <w:r>
        <w:t>List item</w:t>
      </w:r>
    </w:p>
    <w:p w14:paraId="358E5055" w14:textId="5A41F9CA" w:rsidR="009545F3" w:rsidRDefault="009545F3" w:rsidP="00BB44E6">
      <w:pPr>
        <w:pStyle w:val="ul"/>
      </w:pPr>
      <w:r>
        <w:t>List item</w:t>
      </w:r>
    </w:p>
    <w:p w14:paraId="175CB2BF" w14:textId="3018A143" w:rsidR="009545F3" w:rsidRPr="00067F63" w:rsidRDefault="009545F3" w:rsidP="00BB44E6">
      <w:pPr>
        <w:pStyle w:val="ul"/>
      </w:pPr>
      <w:r>
        <w:t>List item</w:t>
      </w:r>
    </w:p>
    <w:p w14:paraId="0B60E5F8" w14:textId="68EAAB0E" w:rsidR="00067F63" w:rsidRPr="00067F63" w:rsidRDefault="00BB44E6" w:rsidP="00BB44E6">
      <w:pPr>
        <w:pStyle w:val="end"/>
      </w:pPr>
      <w:r>
        <w:t xml:space="preserve">end </w:t>
      </w:r>
      <w:r w:rsidR="00617F08">
        <w:t>Sidebar</w:t>
      </w:r>
    </w:p>
    <w:p w14:paraId="3660C6A5" w14:textId="359660BA" w:rsidR="00067F63" w:rsidRPr="00067F63" w:rsidRDefault="00B87E1E" w:rsidP="00BB44E6">
      <w:pPr>
        <w:pStyle w:val="ahead"/>
      </w:pPr>
      <w:r>
        <w:lastRenderedPageBreak/>
        <w:t>A Head</w:t>
      </w:r>
    </w:p>
    <w:p w14:paraId="659997B2" w14:textId="3D99B3F2" w:rsidR="00067F63" w:rsidRPr="00067F63" w:rsidRDefault="00B87E1E" w:rsidP="00BB44E6">
      <w:pPr>
        <w:pStyle w:val="bhead"/>
      </w:pPr>
      <w:r>
        <w:t>B Head</w:t>
      </w:r>
    </w:p>
    <w:p w14:paraId="2DC2C4C8" w14:textId="77777777" w:rsidR="00B87E1E" w:rsidRDefault="00B87E1E" w:rsidP="00AA3C21">
      <w:pPr>
        <w:pStyle w:val="p"/>
      </w:pPr>
      <w:bookmarkStart w:id="15" w:name="_d1qfawnrl8vo" w:colFirst="0" w:colLast="0"/>
      <w:bookmarkEnd w:id="15"/>
      <w:r>
        <w:rPr>
          <w:shd w:val="clear" w:color="auto" w:fill="FFFFFF"/>
        </w:rPr>
        <w:t xml:space="preserve">In </w:t>
      </w:r>
      <w:proofErr w:type="spellStart"/>
      <w:r>
        <w:rPr>
          <w:shd w:val="clear" w:color="auto" w:fill="FFFFFF"/>
        </w:rPr>
        <w:t>hac</w:t>
      </w:r>
      <w:proofErr w:type="spellEnd"/>
      <w:r>
        <w:rPr>
          <w:shd w:val="clear" w:color="auto" w:fill="FFFFFF"/>
        </w:rPr>
        <w:t xml:space="preserve"> </w:t>
      </w:r>
      <w:proofErr w:type="spellStart"/>
      <w:r>
        <w:rPr>
          <w:shd w:val="clear" w:color="auto" w:fill="FFFFFF"/>
        </w:rPr>
        <w:t>habitasse</w:t>
      </w:r>
      <w:proofErr w:type="spellEnd"/>
      <w:r>
        <w:rPr>
          <w:shd w:val="clear" w:color="auto" w:fill="FFFFFF"/>
        </w:rPr>
        <w:t xml:space="preserve"> </w:t>
      </w:r>
      <w:proofErr w:type="spellStart"/>
      <w:r>
        <w:rPr>
          <w:shd w:val="clear" w:color="auto" w:fill="FFFFFF"/>
        </w:rPr>
        <w:t>platea</w:t>
      </w:r>
      <w:proofErr w:type="spellEnd"/>
      <w:r>
        <w:rPr>
          <w:shd w:val="clear" w:color="auto" w:fill="FFFFFF"/>
        </w:rPr>
        <w:t xml:space="preserve"> </w:t>
      </w:r>
      <w:proofErr w:type="spellStart"/>
      <w:r>
        <w:rPr>
          <w:shd w:val="clear" w:color="auto" w:fill="FFFFFF"/>
        </w:rPr>
        <w:t>dictumst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vel</w:t>
      </w:r>
      <w:proofErr w:type="spellEnd"/>
      <w:r>
        <w:rPr>
          <w:shd w:val="clear" w:color="auto" w:fill="FFFFFF"/>
        </w:rPr>
        <w:t xml:space="preserve"> </w:t>
      </w:r>
      <w:proofErr w:type="spellStart"/>
      <w:r>
        <w:rPr>
          <w:shd w:val="clear" w:color="auto" w:fill="FFFFFF"/>
        </w:rPr>
        <w:t>aliquam</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Integer </w:t>
      </w:r>
      <w:proofErr w:type="spellStart"/>
      <w:r>
        <w:rPr>
          <w:shd w:val="clear" w:color="auto" w:fill="FFFFFF"/>
        </w:rPr>
        <w:t>tristique</w:t>
      </w:r>
      <w:proofErr w:type="spellEnd"/>
      <w:r>
        <w:rPr>
          <w:shd w:val="clear" w:color="auto" w:fill="FFFFFF"/>
        </w:rPr>
        <w:t xml:space="preserve"> non </w:t>
      </w:r>
      <w:proofErr w:type="spellStart"/>
      <w:r>
        <w:rPr>
          <w:shd w:val="clear" w:color="auto" w:fill="FFFFFF"/>
        </w:rPr>
        <w:t>tortor</w:t>
      </w:r>
      <w:proofErr w:type="spellEnd"/>
      <w:r>
        <w:rPr>
          <w:shd w:val="clear" w:color="auto" w:fill="FFFFFF"/>
        </w:rPr>
        <w:t xml:space="preserve"> vitae </w:t>
      </w:r>
      <w:proofErr w:type="spellStart"/>
      <w:r>
        <w:rPr>
          <w:shd w:val="clear" w:color="auto" w:fill="FFFFFF"/>
        </w:rPr>
        <w:t>viverra</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semper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scelerisque</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dui </w:t>
      </w:r>
      <w:proofErr w:type="spellStart"/>
      <w:r>
        <w:rPr>
          <w:shd w:val="clear" w:color="auto" w:fill="FFFFFF"/>
        </w:rPr>
        <w:t>elit</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orci</w:t>
      </w:r>
      <w:proofErr w:type="spellEnd"/>
      <w:r>
        <w:rPr>
          <w:shd w:val="clear" w:color="auto" w:fill="FFFFFF"/>
        </w:rPr>
        <w:t xml:space="preserve"> ac, porta </w:t>
      </w:r>
      <w:proofErr w:type="spellStart"/>
      <w:r>
        <w:rPr>
          <w:shd w:val="clear" w:color="auto" w:fill="FFFFFF"/>
        </w:rPr>
        <w:t>efficitur</w:t>
      </w:r>
      <w:proofErr w:type="spellEnd"/>
      <w:r>
        <w:rPr>
          <w:shd w:val="clear" w:color="auto" w:fill="FFFFFF"/>
        </w:rPr>
        <w:t xml:space="preserve"> ligula. </w:t>
      </w:r>
      <w:proofErr w:type="spellStart"/>
      <w:r>
        <w:rPr>
          <w:shd w:val="clear" w:color="auto" w:fill="FFFFFF"/>
        </w:rPr>
        <w:t>Donec</w:t>
      </w:r>
      <w:proofErr w:type="spellEnd"/>
      <w:r>
        <w:rPr>
          <w:shd w:val="clear" w:color="auto" w:fill="FFFFFF"/>
        </w:rPr>
        <w:t xml:space="preserve"> </w:t>
      </w:r>
      <w:proofErr w:type="spellStart"/>
      <w:r>
        <w:rPr>
          <w:shd w:val="clear" w:color="auto" w:fill="FFFFFF"/>
        </w:rPr>
        <w:t>condimentum</w:t>
      </w:r>
      <w:proofErr w:type="spellEnd"/>
      <w:r>
        <w:rPr>
          <w:shd w:val="clear" w:color="auto" w:fill="FFFFFF"/>
        </w:rPr>
        <w:t xml:space="preserve"> </w:t>
      </w:r>
      <w:proofErr w:type="spellStart"/>
      <w:r>
        <w:rPr>
          <w:shd w:val="clear" w:color="auto" w:fill="FFFFFF"/>
        </w:rPr>
        <w:t>leo</w:t>
      </w:r>
      <w:proofErr w:type="spellEnd"/>
      <w:r>
        <w:rPr>
          <w:shd w:val="clear" w:color="auto" w:fill="FFFFFF"/>
        </w:rPr>
        <w:t xml:space="preserve"> </w:t>
      </w:r>
      <w:proofErr w:type="spellStart"/>
      <w:r>
        <w:rPr>
          <w:shd w:val="clear" w:color="auto" w:fill="FFFFFF"/>
        </w:rPr>
        <w:t>eu</w:t>
      </w:r>
      <w:proofErr w:type="spellEnd"/>
      <w:r>
        <w:rPr>
          <w:shd w:val="clear" w:color="auto" w:fill="FFFFFF"/>
        </w:rPr>
        <w:t xml:space="preserve"> lacus </w:t>
      </w:r>
      <w:proofErr w:type="spellStart"/>
      <w:r>
        <w:rPr>
          <w:shd w:val="clear" w:color="auto" w:fill="FFFFFF"/>
        </w:rPr>
        <w:t>ultricies</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augue</w:t>
      </w:r>
      <w:proofErr w:type="spellEnd"/>
      <w:r>
        <w:rPr>
          <w:shd w:val="clear" w:color="auto" w:fill="FFFFFF"/>
        </w:rPr>
        <w:t xml:space="preserve"> gravida.</w:t>
      </w:r>
    </w:p>
    <w:p w14:paraId="5A8A3C27" w14:textId="2403ED06" w:rsidR="00067F63" w:rsidRPr="00067F63" w:rsidRDefault="00B87E1E" w:rsidP="00B87E1E">
      <w:pPr>
        <w:pStyle w:val="chead"/>
      </w:pPr>
      <w:r>
        <w:t xml:space="preserve"> C Head</w:t>
      </w:r>
    </w:p>
    <w:p w14:paraId="1FA5E993" w14:textId="0DB12230" w:rsidR="00067F63" w:rsidRPr="00067F63" w:rsidRDefault="00E560E5" w:rsidP="00946697">
      <w:pPr>
        <w:pStyle w:val="table-s"/>
      </w:pPr>
      <w:r>
        <w:t>T</w:t>
      </w:r>
      <w:r w:rsidR="00946697">
        <w:t>able</w:t>
      </w:r>
    </w:p>
    <w:p w14:paraId="7BAD1894" w14:textId="04327B04" w:rsidR="00D06B76" w:rsidRPr="00067F63" w:rsidRDefault="00D06B76" w:rsidP="00946697">
      <w:pPr>
        <w:pStyle w:val="tbttl"/>
      </w:pPr>
      <w:r w:rsidRPr="009A3CA6">
        <w:t>Detox Diet Week</w:t>
      </w:r>
    </w:p>
    <w:tbl>
      <w:tblPr>
        <w:tblW w:w="86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AA3C21" w:rsidRPr="009A3CA6" w14:paraId="4CF8707F" w14:textId="77777777" w:rsidTr="00AA3C21">
        <w:tc>
          <w:tcPr>
            <w:tcW w:w="1728" w:type="dxa"/>
            <w:tcMar>
              <w:top w:w="100" w:type="dxa"/>
              <w:left w:w="100" w:type="dxa"/>
              <w:bottom w:w="100" w:type="dxa"/>
              <w:right w:w="100" w:type="dxa"/>
            </w:tcMar>
          </w:tcPr>
          <w:p w14:paraId="3A94D988" w14:textId="3532FED1"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7B6A024E" w14:textId="1D004384" w:rsidR="00AA3C21" w:rsidRPr="009A3CA6" w:rsidRDefault="00AA3C21" w:rsidP="00067F63">
            <w:pPr>
              <w:pStyle w:val="tbp"/>
            </w:pPr>
            <w:r>
              <w:t>cell</w:t>
            </w:r>
          </w:p>
        </w:tc>
        <w:tc>
          <w:tcPr>
            <w:tcW w:w="1728" w:type="dxa"/>
            <w:tcMar>
              <w:top w:w="100" w:type="dxa"/>
              <w:left w:w="100" w:type="dxa"/>
              <w:bottom w:w="100" w:type="dxa"/>
              <w:right w:w="100" w:type="dxa"/>
            </w:tcMar>
          </w:tcPr>
          <w:p w14:paraId="2CE76A9D" w14:textId="0E43369B"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44F1E1AD" w14:textId="63B751A1"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0E6B7F1F" w14:textId="078252D0" w:rsidR="00AA3C21" w:rsidRPr="009A3CA6" w:rsidRDefault="00AA3C21" w:rsidP="00067F63">
            <w:pPr>
              <w:pStyle w:val="tbp"/>
            </w:pPr>
            <w:r w:rsidRPr="00C068CE">
              <w:t>cell</w:t>
            </w:r>
          </w:p>
        </w:tc>
      </w:tr>
      <w:tr w:rsidR="00AA3C21" w:rsidRPr="009A3CA6" w14:paraId="5EF566BC" w14:textId="77777777" w:rsidTr="00AA3C21">
        <w:tc>
          <w:tcPr>
            <w:tcW w:w="1728" w:type="dxa"/>
            <w:tcMar>
              <w:top w:w="100" w:type="dxa"/>
              <w:left w:w="100" w:type="dxa"/>
              <w:bottom w:w="100" w:type="dxa"/>
              <w:right w:w="100" w:type="dxa"/>
            </w:tcMar>
          </w:tcPr>
          <w:p w14:paraId="7200A6BA" w14:textId="71222C2C"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1E0931AC" w14:textId="2B966E44" w:rsidR="00AA3C21" w:rsidRPr="009A3CA6" w:rsidRDefault="00AA3C21" w:rsidP="00067F63">
            <w:pPr>
              <w:pStyle w:val="tbp"/>
            </w:pPr>
            <w:r w:rsidRPr="00666A69">
              <w:t>cell</w:t>
            </w:r>
          </w:p>
        </w:tc>
        <w:tc>
          <w:tcPr>
            <w:tcW w:w="1728" w:type="dxa"/>
            <w:tcMar>
              <w:top w:w="100" w:type="dxa"/>
              <w:left w:w="100" w:type="dxa"/>
              <w:bottom w:w="100" w:type="dxa"/>
              <w:right w:w="100" w:type="dxa"/>
            </w:tcMar>
          </w:tcPr>
          <w:p w14:paraId="61C34FF3" w14:textId="6B288BBD"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1CDF0D86" w14:textId="08B58CC8"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341684E7" w14:textId="48E04031" w:rsidR="00AA3C21" w:rsidRPr="009A3CA6" w:rsidRDefault="00AA3C21" w:rsidP="00067F63">
            <w:pPr>
              <w:pStyle w:val="tbp"/>
            </w:pPr>
            <w:r w:rsidRPr="00C068CE">
              <w:t>cell</w:t>
            </w:r>
          </w:p>
        </w:tc>
      </w:tr>
      <w:tr w:rsidR="00AA3C21" w:rsidRPr="009A3CA6" w14:paraId="36B3E3D8" w14:textId="77777777" w:rsidTr="00AA3C21">
        <w:tc>
          <w:tcPr>
            <w:tcW w:w="1728" w:type="dxa"/>
            <w:tcMar>
              <w:top w:w="100" w:type="dxa"/>
              <w:left w:w="100" w:type="dxa"/>
              <w:bottom w:w="100" w:type="dxa"/>
              <w:right w:w="100" w:type="dxa"/>
            </w:tcMar>
          </w:tcPr>
          <w:p w14:paraId="07732BD1" w14:textId="38E27A4D"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6864AB84" w14:textId="37D8CB79" w:rsidR="00AA3C21" w:rsidRPr="009A3CA6" w:rsidRDefault="00AA3C21" w:rsidP="00067F63">
            <w:pPr>
              <w:pStyle w:val="tbp"/>
            </w:pPr>
            <w:r w:rsidRPr="00666A69">
              <w:t>cell</w:t>
            </w:r>
          </w:p>
        </w:tc>
        <w:tc>
          <w:tcPr>
            <w:tcW w:w="1728" w:type="dxa"/>
            <w:tcMar>
              <w:top w:w="100" w:type="dxa"/>
              <w:left w:w="100" w:type="dxa"/>
              <w:bottom w:w="100" w:type="dxa"/>
              <w:right w:w="100" w:type="dxa"/>
            </w:tcMar>
          </w:tcPr>
          <w:p w14:paraId="7914E8CD" w14:textId="5CC916F8"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3233F85C" w14:textId="227CEC77"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0ECBACE1" w14:textId="75E2EB77" w:rsidR="00AA3C21" w:rsidRPr="009A3CA6" w:rsidRDefault="00AA3C21" w:rsidP="00067F63">
            <w:pPr>
              <w:pStyle w:val="tbp"/>
            </w:pPr>
            <w:r w:rsidRPr="00C068CE">
              <w:t>cell</w:t>
            </w:r>
          </w:p>
        </w:tc>
      </w:tr>
      <w:tr w:rsidR="00AA3C21" w:rsidRPr="009A3CA6" w14:paraId="002E85AC" w14:textId="77777777" w:rsidTr="00AA3C21">
        <w:tc>
          <w:tcPr>
            <w:tcW w:w="1728" w:type="dxa"/>
            <w:tcMar>
              <w:top w:w="100" w:type="dxa"/>
              <w:left w:w="100" w:type="dxa"/>
              <w:bottom w:w="100" w:type="dxa"/>
              <w:right w:w="100" w:type="dxa"/>
            </w:tcMar>
          </w:tcPr>
          <w:p w14:paraId="2E38A079" w14:textId="730B7BD9"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4D7114FA" w14:textId="6746FE00" w:rsidR="00AA3C21" w:rsidRPr="009A3CA6" w:rsidRDefault="00AA3C21" w:rsidP="00067F63">
            <w:pPr>
              <w:pStyle w:val="tbp"/>
            </w:pPr>
            <w:r w:rsidRPr="00666A69">
              <w:t>cell</w:t>
            </w:r>
          </w:p>
        </w:tc>
        <w:tc>
          <w:tcPr>
            <w:tcW w:w="1728" w:type="dxa"/>
            <w:tcMar>
              <w:top w:w="100" w:type="dxa"/>
              <w:left w:w="100" w:type="dxa"/>
              <w:bottom w:w="100" w:type="dxa"/>
              <w:right w:w="100" w:type="dxa"/>
            </w:tcMar>
          </w:tcPr>
          <w:p w14:paraId="063E9E8E" w14:textId="23A00BF8"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2B5557FF" w14:textId="61DFECFB"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041DA423" w14:textId="74397C69" w:rsidR="00AA3C21" w:rsidRPr="009A3CA6" w:rsidRDefault="00AA3C21" w:rsidP="00067F63">
            <w:pPr>
              <w:pStyle w:val="tbp"/>
            </w:pPr>
            <w:r w:rsidRPr="00C068CE">
              <w:t>cell</w:t>
            </w:r>
          </w:p>
        </w:tc>
      </w:tr>
      <w:tr w:rsidR="00AA3C21" w:rsidRPr="009A3CA6" w14:paraId="57473F2C" w14:textId="77777777" w:rsidTr="00AA3C21">
        <w:tc>
          <w:tcPr>
            <w:tcW w:w="1728" w:type="dxa"/>
            <w:tcMar>
              <w:top w:w="100" w:type="dxa"/>
              <w:left w:w="100" w:type="dxa"/>
              <w:bottom w:w="100" w:type="dxa"/>
              <w:right w:w="100" w:type="dxa"/>
            </w:tcMar>
          </w:tcPr>
          <w:p w14:paraId="13CAB862" w14:textId="4CC98A3B"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6310311D" w14:textId="5B98D286" w:rsidR="00AA3C21" w:rsidRPr="009A3CA6" w:rsidRDefault="00AA3C21" w:rsidP="00067F63">
            <w:pPr>
              <w:pStyle w:val="tbp"/>
            </w:pPr>
            <w:r w:rsidRPr="00666A69">
              <w:t>cell</w:t>
            </w:r>
          </w:p>
        </w:tc>
        <w:tc>
          <w:tcPr>
            <w:tcW w:w="1728" w:type="dxa"/>
            <w:tcMar>
              <w:top w:w="100" w:type="dxa"/>
              <w:left w:w="100" w:type="dxa"/>
              <w:bottom w:w="100" w:type="dxa"/>
              <w:right w:w="100" w:type="dxa"/>
            </w:tcMar>
          </w:tcPr>
          <w:p w14:paraId="7F38FF80" w14:textId="3D3F4BE3"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48AEDF57" w14:textId="3C0A3175"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77BAE099" w14:textId="6D887701" w:rsidR="00AA3C21" w:rsidRPr="009A3CA6" w:rsidRDefault="00AA3C21" w:rsidP="00067F63">
            <w:pPr>
              <w:pStyle w:val="tbp"/>
            </w:pPr>
            <w:r w:rsidRPr="00C068CE">
              <w:t>cell</w:t>
            </w:r>
          </w:p>
        </w:tc>
      </w:tr>
      <w:tr w:rsidR="00AA3C21" w:rsidRPr="009A3CA6" w14:paraId="63E1FCA5" w14:textId="77777777" w:rsidTr="00AA3C21">
        <w:tc>
          <w:tcPr>
            <w:tcW w:w="1728" w:type="dxa"/>
            <w:tcMar>
              <w:top w:w="100" w:type="dxa"/>
              <w:left w:w="100" w:type="dxa"/>
              <w:bottom w:w="100" w:type="dxa"/>
              <w:right w:w="100" w:type="dxa"/>
            </w:tcMar>
          </w:tcPr>
          <w:p w14:paraId="634F62E8" w14:textId="33612CFE"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77925C02" w14:textId="467D6BF6" w:rsidR="00AA3C21" w:rsidRPr="009A3CA6" w:rsidRDefault="00AA3C21" w:rsidP="00067F63">
            <w:pPr>
              <w:pStyle w:val="tbp"/>
            </w:pPr>
            <w:r w:rsidRPr="00666A69">
              <w:t>cell</w:t>
            </w:r>
          </w:p>
        </w:tc>
        <w:tc>
          <w:tcPr>
            <w:tcW w:w="1728" w:type="dxa"/>
            <w:tcMar>
              <w:top w:w="100" w:type="dxa"/>
              <w:left w:w="100" w:type="dxa"/>
              <w:bottom w:w="100" w:type="dxa"/>
              <w:right w:w="100" w:type="dxa"/>
            </w:tcMar>
          </w:tcPr>
          <w:p w14:paraId="44E0B0FD" w14:textId="34D3BA24"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7AF2A1EA" w14:textId="327DE1E4"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493A7D33" w14:textId="6BCFE685" w:rsidR="00AA3C21" w:rsidRPr="009A3CA6" w:rsidRDefault="00AA3C21" w:rsidP="00067F63">
            <w:pPr>
              <w:pStyle w:val="tbp"/>
            </w:pPr>
            <w:r w:rsidRPr="00C068CE">
              <w:t>cell</w:t>
            </w:r>
          </w:p>
        </w:tc>
      </w:tr>
      <w:tr w:rsidR="00AA3C21" w:rsidRPr="009A3CA6" w14:paraId="23067C7F" w14:textId="77777777" w:rsidTr="00AA3C21">
        <w:tc>
          <w:tcPr>
            <w:tcW w:w="1728" w:type="dxa"/>
            <w:tcMar>
              <w:top w:w="100" w:type="dxa"/>
              <w:left w:w="100" w:type="dxa"/>
              <w:bottom w:w="100" w:type="dxa"/>
              <w:right w:w="100" w:type="dxa"/>
            </w:tcMar>
          </w:tcPr>
          <w:p w14:paraId="6FA62E17" w14:textId="741977F2" w:rsidR="00AA3C21" w:rsidRPr="009A3CA6" w:rsidRDefault="00AA3C21" w:rsidP="00AA3C21">
            <w:pPr>
              <w:pStyle w:val="tbhd"/>
            </w:pPr>
            <w:r w:rsidRPr="004D003A">
              <w:t>Head</w:t>
            </w:r>
          </w:p>
        </w:tc>
        <w:tc>
          <w:tcPr>
            <w:tcW w:w="1728" w:type="dxa"/>
            <w:tcMar>
              <w:top w:w="100" w:type="dxa"/>
              <w:left w:w="100" w:type="dxa"/>
              <w:bottom w:w="100" w:type="dxa"/>
              <w:right w:w="100" w:type="dxa"/>
            </w:tcMar>
          </w:tcPr>
          <w:p w14:paraId="554314A0" w14:textId="22C3610F" w:rsidR="00AA3C21" w:rsidRPr="009A3CA6" w:rsidRDefault="00AA3C21" w:rsidP="00067F63">
            <w:pPr>
              <w:pStyle w:val="tbp"/>
            </w:pPr>
            <w:r w:rsidRPr="00666A69">
              <w:t>cell</w:t>
            </w:r>
          </w:p>
        </w:tc>
        <w:tc>
          <w:tcPr>
            <w:tcW w:w="1728" w:type="dxa"/>
            <w:tcMar>
              <w:top w:w="100" w:type="dxa"/>
              <w:left w:w="100" w:type="dxa"/>
              <w:bottom w:w="100" w:type="dxa"/>
              <w:right w:w="100" w:type="dxa"/>
            </w:tcMar>
          </w:tcPr>
          <w:p w14:paraId="097B2A1A" w14:textId="34071667" w:rsidR="00AA3C21" w:rsidRPr="009A3CA6" w:rsidRDefault="00AA3C21" w:rsidP="00067F63">
            <w:pPr>
              <w:pStyle w:val="tbp"/>
            </w:pPr>
            <w:r w:rsidRPr="00CF1FBC">
              <w:t>cell</w:t>
            </w:r>
          </w:p>
        </w:tc>
        <w:tc>
          <w:tcPr>
            <w:tcW w:w="1728" w:type="dxa"/>
            <w:tcMar>
              <w:top w:w="100" w:type="dxa"/>
              <w:left w:w="100" w:type="dxa"/>
              <w:bottom w:w="100" w:type="dxa"/>
              <w:right w:w="100" w:type="dxa"/>
            </w:tcMar>
          </w:tcPr>
          <w:p w14:paraId="550AD11B" w14:textId="65673597" w:rsidR="00AA3C21" w:rsidRPr="009A3CA6" w:rsidRDefault="00AA3C21" w:rsidP="00067F63">
            <w:pPr>
              <w:pStyle w:val="tbp"/>
            </w:pPr>
            <w:r w:rsidRPr="0065614D">
              <w:t>cell</w:t>
            </w:r>
          </w:p>
        </w:tc>
        <w:tc>
          <w:tcPr>
            <w:tcW w:w="1728" w:type="dxa"/>
            <w:tcMar>
              <w:top w:w="100" w:type="dxa"/>
              <w:left w:w="100" w:type="dxa"/>
              <w:bottom w:w="100" w:type="dxa"/>
              <w:right w:w="100" w:type="dxa"/>
            </w:tcMar>
          </w:tcPr>
          <w:p w14:paraId="1B04D25A" w14:textId="15C57408" w:rsidR="00AA3C21" w:rsidRPr="009A3CA6" w:rsidRDefault="00AA3C21" w:rsidP="00067F63">
            <w:pPr>
              <w:pStyle w:val="tbp"/>
            </w:pPr>
            <w:r w:rsidRPr="00C068CE">
              <w:t>cell</w:t>
            </w:r>
          </w:p>
        </w:tc>
      </w:tr>
    </w:tbl>
    <w:p w14:paraId="4D54B987" w14:textId="77777777" w:rsidR="00067F63" w:rsidRPr="00067F63" w:rsidRDefault="00946697" w:rsidP="00946697">
      <w:pPr>
        <w:pStyle w:val="end"/>
      </w:pPr>
      <w:r>
        <w:t>end table</w:t>
      </w:r>
    </w:p>
    <w:p w14:paraId="5F841CA5" w14:textId="089B02A7" w:rsidR="00067F63" w:rsidRPr="00067F63" w:rsidRDefault="00AA3C21" w:rsidP="00E560E5">
      <w:pPr>
        <w:pStyle w:val="chead"/>
      </w:pPr>
      <w:r>
        <w:lastRenderedPageBreak/>
        <w:t>C Head</w:t>
      </w:r>
      <w:r w:rsidR="00D06B76" w:rsidRPr="003E04DE">
        <w:t>:</w:t>
      </w:r>
    </w:p>
    <w:p w14:paraId="3F72398E" w14:textId="0F9B0CE5" w:rsidR="00AA3C21" w:rsidRDefault="00AA3C21" w:rsidP="002F16AA">
      <w:pPr>
        <w:pStyle w:val="ul"/>
      </w:pPr>
      <w:r>
        <w:t>Unmarked list</w:t>
      </w:r>
    </w:p>
    <w:p w14:paraId="5DFB5FE7" w14:textId="20F2C2BD" w:rsidR="00AA3C21" w:rsidRDefault="00AA3C21" w:rsidP="002F16AA">
      <w:pPr>
        <w:pStyle w:val="ul"/>
      </w:pPr>
      <w:r>
        <w:t>Unmarked list</w:t>
      </w:r>
    </w:p>
    <w:p w14:paraId="4A4A56DA" w14:textId="1C258276" w:rsidR="00AA3C21" w:rsidRPr="00067F63" w:rsidRDefault="00AA3C21" w:rsidP="002F16AA">
      <w:pPr>
        <w:pStyle w:val="ul"/>
      </w:pPr>
      <w:r>
        <w:t>Unmarked list</w:t>
      </w:r>
    </w:p>
    <w:p w14:paraId="01669325" w14:textId="4283D1F7" w:rsidR="00067F63" w:rsidRPr="00067F63" w:rsidRDefault="00FE3854" w:rsidP="00FE3854">
      <w:pPr>
        <w:pStyle w:val="topic-chap"/>
      </w:pPr>
      <w:bookmarkStart w:id="16" w:name="_ne9l7yeiky6q" w:colFirst="0" w:colLast="0"/>
      <w:bookmarkStart w:id="17" w:name="_wpezts2rzq9t" w:colFirst="0" w:colLast="0"/>
      <w:bookmarkStart w:id="18" w:name="_d1i9xs34kwic" w:colFirst="0" w:colLast="0"/>
      <w:bookmarkStart w:id="19" w:name="_bej7hqmu506w" w:colFirst="0" w:colLast="0"/>
      <w:bookmarkEnd w:id="16"/>
      <w:bookmarkEnd w:id="17"/>
      <w:bookmarkEnd w:id="18"/>
      <w:bookmarkEnd w:id="19"/>
      <w:r>
        <w:lastRenderedPageBreak/>
        <w:t>Chapter</w:t>
      </w:r>
      <w:r w:rsidR="00067F63">
        <w:t> </w:t>
      </w:r>
      <w:r>
        <w:t xml:space="preserve">2: </w:t>
      </w:r>
      <w:r w:rsidR="00AA3C21">
        <w:t>Recipes</w:t>
      </w:r>
    </w:p>
    <w:p w14:paraId="296ADF25" w14:textId="6F8F69B1" w:rsidR="00067F63" w:rsidRPr="00067F63" w:rsidRDefault="00B868D7" w:rsidP="00B868D7">
      <w:pPr>
        <w:pStyle w:val="num"/>
      </w:pPr>
      <w:r>
        <w:t>Chapter</w:t>
      </w:r>
      <w:r w:rsidR="00067F63">
        <w:t> </w:t>
      </w:r>
      <w:r>
        <w:t>2</w:t>
      </w:r>
    </w:p>
    <w:p w14:paraId="77FD0793" w14:textId="5CDA14B6" w:rsidR="00067F63" w:rsidRPr="00067F63" w:rsidRDefault="00AA3C21" w:rsidP="00B868D7">
      <w:pPr>
        <w:pStyle w:val="ttl"/>
      </w:pPr>
      <w:r>
        <w:t>Recipes</w:t>
      </w:r>
    </w:p>
    <w:p w14:paraId="4FDAD4B7" w14:textId="77777777" w:rsidR="00AA3C21" w:rsidRDefault="00AA3C21" w:rsidP="00AA3C21">
      <w:pPr>
        <w:pStyle w:val="p"/>
        <w:rPr>
          <w:shd w:val="clear" w:color="auto" w:fill="FFFFFF"/>
        </w:rPr>
      </w:pPr>
      <w:r>
        <w:rPr>
          <w:shd w:val="clear" w:color="auto" w:fill="FFFFFF"/>
        </w:rPr>
        <w:t xml:space="preserve">Lorem ipsum dolor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dolor vitae </w:t>
      </w:r>
      <w:proofErr w:type="spellStart"/>
      <w:r>
        <w:rPr>
          <w:shd w:val="clear" w:color="auto" w:fill="FFFFFF"/>
        </w:rPr>
        <w:t>mollis</w:t>
      </w:r>
      <w:proofErr w:type="spellEnd"/>
      <w:r>
        <w:rPr>
          <w:shd w:val="clear" w:color="auto" w:fill="FFFFFF"/>
        </w:rPr>
        <w:t xml:space="preserve"> </w:t>
      </w:r>
      <w:proofErr w:type="spellStart"/>
      <w:r>
        <w:rPr>
          <w:shd w:val="clear" w:color="auto" w:fill="FFFFFF"/>
        </w:rPr>
        <w:t>mollis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ligula gravida </w:t>
      </w:r>
      <w:proofErr w:type="spellStart"/>
      <w:r>
        <w:rPr>
          <w:shd w:val="clear" w:color="auto" w:fill="FFFFFF"/>
        </w:rPr>
        <w:t>odio</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sollicitudin</w:t>
      </w:r>
      <w:proofErr w:type="spellEnd"/>
      <w:r>
        <w:rPr>
          <w:shd w:val="clear" w:color="auto" w:fill="FFFFFF"/>
        </w:rPr>
        <w:t xml:space="preserve"> </w:t>
      </w:r>
      <w:proofErr w:type="spellStart"/>
      <w:r>
        <w:rPr>
          <w:shd w:val="clear" w:color="auto" w:fill="FFFFFF"/>
        </w:rPr>
        <w:t>augue</w:t>
      </w:r>
      <w:proofErr w:type="spellEnd"/>
      <w:r>
        <w:rPr>
          <w:shd w:val="clear" w:color="auto" w:fill="FFFFFF"/>
        </w:rPr>
        <w:t xml:space="preserve"> quam </w:t>
      </w:r>
      <w:proofErr w:type="spellStart"/>
      <w:r>
        <w:rPr>
          <w:shd w:val="clear" w:color="auto" w:fill="FFFFFF"/>
        </w:rPr>
        <w:t>ut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w:t>
      </w:r>
      <w:proofErr w:type="spellStart"/>
      <w:r>
        <w:rPr>
          <w:shd w:val="clear" w:color="auto" w:fill="FFFFFF"/>
        </w:rPr>
        <w:t>augue</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w:t>
      </w:r>
      <w:proofErr w:type="spellStart"/>
      <w:r>
        <w:rPr>
          <w:shd w:val="clear" w:color="auto" w:fill="FFFFFF"/>
        </w:rPr>
        <w:t>congue</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dignissim</w:t>
      </w:r>
      <w:proofErr w:type="spellEnd"/>
      <w:r>
        <w:rPr>
          <w:shd w:val="clear" w:color="auto" w:fill="FFFFFF"/>
        </w:rPr>
        <w:t xml:space="preserve"> </w:t>
      </w:r>
      <w:proofErr w:type="spellStart"/>
      <w:r>
        <w:rPr>
          <w:shd w:val="clear" w:color="auto" w:fill="FFFFFF"/>
        </w:rPr>
        <w:t>eu</w:t>
      </w:r>
      <w:proofErr w:type="spellEnd"/>
      <w:r>
        <w:rPr>
          <w:shd w:val="clear" w:color="auto" w:fill="FFFFFF"/>
        </w:rPr>
        <w:t xml:space="preserve">, </w:t>
      </w:r>
      <w:proofErr w:type="spellStart"/>
      <w:r>
        <w:rPr>
          <w:shd w:val="clear" w:color="auto" w:fill="FFFFFF"/>
        </w:rPr>
        <w:t>luctus</w:t>
      </w:r>
      <w:proofErr w:type="spellEnd"/>
      <w:r>
        <w:rPr>
          <w:shd w:val="clear" w:color="auto" w:fill="FFFFFF"/>
        </w:rPr>
        <w:t xml:space="preserve"> ac </w:t>
      </w:r>
      <w:proofErr w:type="spellStart"/>
      <w:r>
        <w:rPr>
          <w:shd w:val="clear" w:color="auto" w:fill="FFFFFF"/>
        </w:rPr>
        <w:t>nunc</w:t>
      </w:r>
      <w:proofErr w:type="spellEnd"/>
      <w:r>
        <w:rPr>
          <w:shd w:val="clear" w:color="auto" w:fill="FFFFFF"/>
        </w:rPr>
        <w:t xml:space="preserve">. </w:t>
      </w:r>
      <w:proofErr w:type="spellStart"/>
      <w:r>
        <w:rPr>
          <w:shd w:val="clear" w:color="auto" w:fill="FFFFFF"/>
        </w:rPr>
        <w:t>Morbi</w:t>
      </w:r>
      <w:proofErr w:type="spellEnd"/>
      <w:r>
        <w:rPr>
          <w:shd w:val="clear" w:color="auto" w:fill="FFFFFF"/>
        </w:rPr>
        <w:t xml:space="preserve"> </w:t>
      </w:r>
      <w:proofErr w:type="spellStart"/>
      <w:r>
        <w:rPr>
          <w:shd w:val="clear" w:color="auto" w:fill="FFFFFF"/>
        </w:rPr>
        <w:t>lacinia</w:t>
      </w:r>
      <w:proofErr w:type="spellEnd"/>
      <w:r>
        <w:rPr>
          <w:shd w:val="clear" w:color="auto" w:fill="FFFFFF"/>
        </w:rPr>
        <w:t xml:space="preserve"> dolor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auctor</w:t>
      </w:r>
      <w:proofErr w:type="spellEnd"/>
      <w:r>
        <w:rPr>
          <w:shd w:val="clear" w:color="auto" w:fill="FFFFFF"/>
        </w:rPr>
        <w:t xml:space="preserve"> </w:t>
      </w:r>
      <w:proofErr w:type="spellStart"/>
      <w:r>
        <w:rPr>
          <w:shd w:val="clear" w:color="auto" w:fill="FFFFFF"/>
        </w:rPr>
        <w:t>condimentum</w:t>
      </w:r>
      <w:proofErr w:type="spellEnd"/>
      <w:r>
        <w:rPr>
          <w:shd w:val="clear" w:color="auto" w:fill="FFFFFF"/>
        </w:rPr>
        <w:t xml:space="preserve">. </w:t>
      </w:r>
      <w:proofErr w:type="spellStart"/>
      <w:r>
        <w:rPr>
          <w:shd w:val="clear" w:color="auto" w:fill="FFFFFF"/>
        </w:rPr>
        <w:t>Mauris</w:t>
      </w:r>
      <w:proofErr w:type="spellEnd"/>
      <w:r>
        <w:rPr>
          <w:shd w:val="clear" w:color="auto" w:fill="FFFFFF"/>
        </w:rPr>
        <w:t xml:space="preserve"> ac </w:t>
      </w:r>
      <w:proofErr w:type="spellStart"/>
      <w:r>
        <w:rPr>
          <w:shd w:val="clear" w:color="auto" w:fill="FFFFFF"/>
        </w:rPr>
        <w:t>ve</w:t>
      </w:r>
      <w:r>
        <w:rPr>
          <w:shd w:val="clear" w:color="auto" w:fill="FFFFFF"/>
        </w:rPr>
        <w:t>hicula</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at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orci</w:t>
      </w:r>
      <w:proofErr w:type="spellEnd"/>
      <w:r>
        <w:rPr>
          <w:shd w:val="clear" w:color="auto" w:fill="FFFFFF"/>
        </w:rPr>
        <w:t>.</w:t>
      </w:r>
    </w:p>
    <w:p w14:paraId="271E451B" w14:textId="191F6166" w:rsidR="00AA3C21" w:rsidRDefault="00AA3C21" w:rsidP="00AA3C21">
      <w:pPr>
        <w:pStyle w:val="p"/>
      </w:pPr>
      <w:r>
        <w:rPr>
          <w:shd w:val="clear" w:color="auto" w:fill="FFFFFF"/>
        </w:rPr>
        <w:t xml:space="preserve">Class </w:t>
      </w:r>
      <w:proofErr w:type="spellStart"/>
      <w:r>
        <w:rPr>
          <w:shd w:val="clear" w:color="auto" w:fill="FFFFFF"/>
        </w:rPr>
        <w:t>aptent</w:t>
      </w:r>
      <w:proofErr w:type="spellEnd"/>
      <w:r>
        <w:rPr>
          <w:shd w:val="clear" w:color="auto" w:fill="FFFFFF"/>
        </w:rPr>
        <w:t xml:space="preserve"> </w:t>
      </w:r>
      <w:proofErr w:type="spellStart"/>
      <w:r>
        <w:rPr>
          <w:shd w:val="clear" w:color="auto" w:fill="FFFFFF"/>
        </w:rPr>
        <w:t>taciti</w:t>
      </w:r>
      <w:proofErr w:type="spellEnd"/>
      <w:r>
        <w:rPr>
          <w:shd w:val="clear" w:color="auto" w:fill="FFFFFF"/>
        </w:rPr>
        <w:t xml:space="preserve"> </w:t>
      </w:r>
      <w:proofErr w:type="spellStart"/>
      <w:r>
        <w:rPr>
          <w:shd w:val="clear" w:color="auto" w:fill="FFFFFF"/>
        </w:rPr>
        <w:t>sociosqu</w:t>
      </w:r>
      <w:proofErr w:type="spellEnd"/>
      <w:r>
        <w:rPr>
          <w:shd w:val="clear" w:color="auto" w:fill="FFFFFF"/>
        </w:rPr>
        <w:t xml:space="preserve"> </w:t>
      </w:r>
      <w:proofErr w:type="spellStart"/>
      <w:r>
        <w:rPr>
          <w:shd w:val="clear" w:color="auto" w:fill="FFFFFF"/>
        </w:rPr>
        <w:t>ad</w:t>
      </w:r>
      <w:proofErr w:type="spellEnd"/>
      <w:r>
        <w:rPr>
          <w:shd w:val="clear" w:color="auto" w:fill="FFFFFF"/>
        </w:rPr>
        <w:t xml:space="preserve"> </w:t>
      </w:r>
      <w:proofErr w:type="spellStart"/>
      <w:r>
        <w:rPr>
          <w:shd w:val="clear" w:color="auto" w:fill="FFFFFF"/>
        </w:rPr>
        <w:t>litora</w:t>
      </w:r>
      <w:proofErr w:type="spellEnd"/>
      <w:r>
        <w:rPr>
          <w:shd w:val="clear" w:color="auto" w:fill="FFFFFF"/>
        </w:rPr>
        <w:t xml:space="preserve"> </w:t>
      </w:r>
      <w:proofErr w:type="spellStart"/>
      <w:r>
        <w:rPr>
          <w:shd w:val="clear" w:color="auto" w:fill="FFFFFF"/>
        </w:rPr>
        <w:t>torquent</w:t>
      </w:r>
      <w:proofErr w:type="spellEnd"/>
      <w:r>
        <w:rPr>
          <w:shd w:val="clear" w:color="auto" w:fill="FFFFFF"/>
        </w:rPr>
        <w:t xml:space="preserve"> per </w:t>
      </w:r>
      <w:proofErr w:type="spellStart"/>
      <w:r>
        <w:rPr>
          <w:shd w:val="clear" w:color="auto" w:fill="FFFFFF"/>
        </w:rPr>
        <w:t>conubia</w:t>
      </w:r>
      <w:proofErr w:type="spellEnd"/>
      <w:r>
        <w:rPr>
          <w:shd w:val="clear" w:color="auto" w:fill="FFFFFF"/>
        </w:rPr>
        <w:t xml:space="preserve"> nostra, per </w:t>
      </w:r>
      <w:proofErr w:type="spellStart"/>
      <w:r>
        <w:rPr>
          <w:shd w:val="clear" w:color="auto" w:fill="FFFFFF"/>
        </w:rPr>
        <w:t>inceptos</w:t>
      </w:r>
      <w:proofErr w:type="spellEnd"/>
      <w:r>
        <w:rPr>
          <w:shd w:val="clear" w:color="auto" w:fill="FFFFFF"/>
        </w:rPr>
        <w:t xml:space="preserve"> </w:t>
      </w:r>
      <w:proofErr w:type="spellStart"/>
      <w:r>
        <w:rPr>
          <w:shd w:val="clear" w:color="auto" w:fill="FFFFFF"/>
        </w:rPr>
        <w:t>himenaeos</w:t>
      </w:r>
      <w:proofErr w:type="spellEnd"/>
      <w:r>
        <w:rPr>
          <w:shd w:val="clear" w:color="auto" w:fill="FFFFFF"/>
        </w:rPr>
        <w:t xml:space="preserve">. Integer convallis, </w:t>
      </w:r>
      <w:proofErr w:type="spellStart"/>
      <w:r>
        <w:rPr>
          <w:shd w:val="clear" w:color="auto" w:fill="FFFFFF"/>
        </w:rPr>
        <w:t>diam</w:t>
      </w:r>
      <w:proofErr w:type="spellEnd"/>
      <w:r>
        <w:rPr>
          <w:shd w:val="clear" w:color="auto" w:fill="FFFFFF"/>
        </w:rPr>
        <w:t xml:space="preserve"> at </w:t>
      </w:r>
      <w:proofErr w:type="spellStart"/>
      <w:r>
        <w:rPr>
          <w:shd w:val="clear" w:color="auto" w:fill="FFFFFF"/>
        </w:rPr>
        <w:t>mollis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libero </w:t>
      </w:r>
      <w:proofErr w:type="spellStart"/>
      <w:r>
        <w:rPr>
          <w:shd w:val="clear" w:color="auto" w:fill="FFFFFF"/>
        </w:rPr>
        <w:t>eros</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at </w:t>
      </w:r>
      <w:proofErr w:type="spellStart"/>
      <w:r>
        <w:rPr>
          <w:shd w:val="clear" w:color="auto" w:fill="FFFFFF"/>
        </w:rPr>
        <w:t>pretium</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diam</w:t>
      </w:r>
      <w:proofErr w:type="spellEnd"/>
      <w:r>
        <w:rPr>
          <w:shd w:val="clear" w:color="auto" w:fill="FFFFFF"/>
        </w:rPr>
        <w:t xml:space="preserve"> a </w:t>
      </w:r>
      <w:proofErr w:type="spellStart"/>
      <w:r>
        <w:rPr>
          <w:shd w:val="clear" w:color="auto" w:fill="FFFFFF"/>
        </w:rPr>
        <w:t>velit</w:t>
      </w:r>
      <w:proofErr w:type="spellEnd"/>
      <w:r>
        <w:rPr>
          <w:shd w:val="clear" w:color="auto" w:fill="FFFFFF"/>
        </w:rPr>
        <w:t xml:space="preserve">. Nunc </w:t>
      </w:r>
      <w:proofErr w:type="spellStart"/>
      <w:r>
        <w:rPr>
          <w:shd w:val="clear" w:color="auto" w:fill="FFFFFF"/>
        </w:rPr>
        <w:t>vestibulum</w:t>
      </w:r>
      <w:proofErr w:type="spellEnd"/>
      <w:r>
        <w:rPr>
          <w:shd w:val="clear" w:color="auto" w:fill="FFFFFF"/>
        </w:rPr>
        <w:t xml:space="preserve"> </w:t>
      </w:r>
      <w:proofErr w:type="spellStart"/>
      <w:r>
        <w:rPr>
          <w:shd w:val="clear" w:color="auto" w:fill="FFFFFF"/>
        </w:rPr>
        <w:t>lacinia</w:t>
      </w:r>
      <w:proofErr w:type="spellEnd"/>
      <w:r>
        <w:rPr>
          <w:shd w:val="clear" w:color="auto" w:fill="FFFFFF"/>
        </w:rPr>
        <w:t xml:space="preserve"> ipsum, </w:t>
      </w:r>
      <w:proofErr w:type="spellStart"/>
      <w:r>
        <w:rPr>
          <w:shd w:val="clear" w:color="auto" w:fill="FFFFFF"/>
        </w:rPr>
        <w:t>sed</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est</w:t>
      </w:r>
      <w:proofErr w:type="spellEnd"/>
      <w:r>
        <w:rPr>
          <w:shd w:val="clear" w:color="auto" w:fill="FFFFFF"/>
        </w:rPr>
        <w:t xml:space="preserve"> dictum </w:t>
      </w:r>
      <w:proofErr w:type="spellStart"/>
      <w:r>
        <w:rPr>
          <w:shd w:val="clear" w:color="auto" w:fill="FFFFFF"/>
        </w:rPr>
        <w:t>finibus</w:t>
      </w:r>
      <w:proofErr w:type="spellEnd"/>
      <w:r>
        <w:rPr>
          <w:shd w:val="clear" w:color="auto" w:fill="FFFFFF"/>
        </w:rPr>
        <w:t>.</w:t>
      </w:r>
    </w:p>
    <w:p w14:paraId="2A4B5C8B" w14:textId="4F4DE68A" w:rsidR="00067F63" w:rsidRPr="00067F63" w:rsidRDefault="00AA3C21" w:rsidP="00AA3C21">
      <w:pPr>
        <w:pStyle w:val="toc1"/>
      </w:pPr>
      <w:r w:rsidRPr="009A3CA6">
        <w:t xml:space="preserve"> </w:t>
      </w:r>
      <w:r w:rsidR="000A3093" w:rsidRPr="009A3CA6">
        <w:t>Sunrise Smoothie</w:t>
      </w:r>
      <w:r w:rsidR="00067F63" w:rsidRPr="00067F63">
        <w:tab/>
      </w:r>
      <w:r w:rsidR="000A3093">
        <w:t>000</w:t>
      </w:r>
    </w:p>
    <w:p w14:paraId="70F0D60B" w14:textId="6F341CF7" w:rsidR="00067F63" w:rsidRPr="00067F63" w:rsidRDefault="000A3093" w:rsidP="00501AFF">
      <w:pPr>
        <w:pStyle w:val="toc1"/>
      </w:pPr>
      <w:r w:rsidRPr="009A3CA6">
        <w:t>Green with Glow Envy Smoothie</w:t>
      </w:r>
      <w:r w:rsidR="00067F63" w:rsidRPr="00067F63">
        <w:tab/>
      </w:r>
      <w:r>
        <w:t>000</w:t>
      </w:r>
    </w:p>
    <w:p w14:paraId="3E94478E" w14:textId="1280F6E3" w:rsidR="00067F63" w:rsidRPr="00067F63" w:rsidRDefault="000A3093" w:rsidP="00501AFF">
      <w:pPr>
        <w:pStyle w:val="toc1"/>
      </w:pPr>
      <w:r w:rsidRPr="009A3CA6">
        <w:t>Green Pina Colada</w:t>
      </w:r>
      <w:r>
        <w:t xml:space="preserve"> Smoothie</w:t>
      </w:r>
      <w:r w:rsidR="00067F63" w:rsidRPr="00067F63">
        <w:tab/>
      </w:r>
      <w:r>
        <w:t>000</w:t>
      </w:r>
    </w:p>
    <w:p w14:paraId="54B2E83F" w14:textId="6591AEF4" w:rsidR="00067F63" w:rsidRPr="00067F63" w:rsidRDefault="005B4677" w:rsidP="005B4677">
      <w:pPr>
        <w:pStyle w:val="topic-rec"/>
      </w:pPr>
      <w:r>
        <w:lastRenderedPageBreak/>
        <w:t>Recipe: Smoothie</w:t>
      </w:r>
    </w:p>
    <w:p w14:paraId="6F093AB9" w14:textId="5DB4363D" w:rsidR="00067F63" w:rsidRPr="00067F63" w:rsidRDefault="000A3093" w:rsidP="00051BCB">
      <w:pPr>
        <w:pStyle w:val="ttl"/>
      </w:pPr>
      <w:r w:rsidRPr="00931A10">
        <w:t>Smoothie</w:t>
      </w:r>
    </w:p>
    <w:p w14:paraId="45EA69DC" w14:textId="45E42D8C" w:rsidR="00067F63" w:rsidRPr="00067F63" w:rsidRDefault="00835F2C" w:rsidP="00835F2C">
      <w:pPr>
        <w:pStyle w:val="imgref"/>
      </w:pPr>
      <w:r>
        <w:t>Ch002_001.jpg</w:t>
      </w:r>
    </w:p>
    <w:p w14:paraId="14BC7920" w14:textId="18097CC4" w:rsidR="00067F63" w:rsidRPr="00067F63" w:rsidRDefault="000A3093" w:rsidP="00B93DF6">
      <w:pPr>
        <w:pStyle w:val="headnote"/>
      </w:pPr>
      <w:r w:rsidRPr="009A3CA6">
        <w:t>When I first made this</w:t>
      </w:r>
      <w:r>
        <w:t xml:space="preserve"> smoothie</w:t>
      </w:r>
      <w:r w:rsidRPr="009A3CA6">
        <w:t>, my daughter</w:t>
      </w:r>
      <w:r>
        <w:t xml:space="preserve"> Sophia</w:t>
      </w:r>
      <w:r w:rsidRPr="009A3CA6">
        <w:t xml:space="preserve"> drank </w:t>
      </w:r>
      <w:r>
        <w:t xml:space="preserve">almost </w:t>
      </w:r>
      <w:r w:rsidRPr="009A3CA6">
        <w:t xml:space="preserve">all of it leaving me with just a few sips, so </w:t>
      </w:r>
      <w:r>
        <w:t xml:space="preserve">the next time </w:t>
      </w:r>
      <w:r w:rsidRPr="009A3CA6">
        <w:t xml:space="preserve">I increased the </w:t>
      </w:r>
      <w:r>
        <w:t>amounts</w:t>
      </w:r>
      <w:r w:rsidRPr="009A3CA6">
        <w:t xml:space="preserve"> to make enough for her </w:t>
      </w:r>
      <w:r w:rsidRPr="00067F63">
        <w:rPr>
          <w:rStyle w:val="i"/>
        </w:rPr>
        <w:t>and</w:t>
      </w:r>
      <w:r w:rsidRPr="009A3CA6">
        <w:t xml:space="preserve"> </w:t>
      </w:r>
      <w:r>
        <w:t>me</w:t>
      </w:r>
      <w:r w:rsidRPr="009A3CA6">
        <w:t>, and she again finished all of hers and most of mine. These are kid</w:t>
      </w:r>
      <w:r>
        <w:t>-</w:t>
      </w:r>
      <w:r w:rsidRPr="009A3CA6">
        <w:t>approved (</w:t>
      </w:r>
      <w:r>
        <w:t xml:space="preserve">or </w:t>
      </w:r>
      <w:r w:rsidRPr="009A3CA6">
        <w:t>in my case</w:t>
      </w:r>
      <w:r>
        <w:t>,</w:t>
      </w:r>
      <w:r w:rsidRPr="009A3CA6">
        <w:t xml:space="preserve"> kid</w:t>
      </w:r>
      <w:r>
        <w:t>-</w:t>
      </w:r>
      <w:r w:rsidRPr="009A3CA6">
        <w:t>demanded) mostly because of the taste, but also because</w:t>
      </w:r>
      <w:r>
        <w:t xml:space="preserve"> it</w:t>
      </w:r>
      <w:r w:rsidR="00067F63">
        <w:t>’</w:t>
      </w:r>
      <w:r>
        <w:t>s fun to</w:t>
      </w:r>
      <w:r w:rsidRPr="009A3CA6">
        <w:t xml:space="preserve"> swir</w:t>
      </w:r>
      <w:r>
        <w:t>l</w:t>
      </w:r>
      <w:r w:rsidRPr="009A3CA6">
        <w:t xml:space="preserve"> the colors.</w:t>
      </w:r>
    </w:p>
    <w:p w14:paraId="3EC3AD8A" w14:textId="77777777" w:rsidR="00067F63" w:rsidRPr="00067F63" w:rsidRDefault="00492BF8" w:rsidP="00492BF8">
      <w:pPr>
        <w:pStyle w:val="yld"/>
      </w:pPr>
      <w:r>
        <w:t xml:space="preserve">Makes </w:t>
      </w:r>
      <w:r w:rsidR="000A3093" w:rsidRPr="009A3CA6">
        <w:t>2</w:t>
      </w:r>
      <w:r w:rsidR="000A3093">
        <w:t xml:space="preserve"> servings</w:t>
      </w:r>
    </w:p>
    <w:p w14:paraId="4019B566" w14:textId="009D2BE7" w:rsidR="00067F63" w:rsidRPr="00067F63" w:rsidRDefault="00492BF8" w:rsidP="00492BF8">
      <w:pPr>
        <w:pStyle w:val="yld"/>
      </w:pPr>
      <w:r>
        <w:t xml:space="preserve">Serving Size: </w:t>
      </w:r>
      <w:r w:rsidR="000A3093" w:rsidRPr="009A3CA6">
        <w:t>8</w:t>
      </w:r>
      <w:r w:rsidR="000A3093">
        <w:t xml:space="preserve"> to </w:t>
      </w:r>
      <w:r w:rsidR="000A3093" w:rsidRPr="009A3CA6">
        <w:t>10</w:t>
      </w:r>
      <w:r w:rsidR="00067F63">
        <w:t> </w:t>
      </w:r>
      <w:r w:rsidR="000A3093" w:rsidRPr="009A3CA6">
        <w:t>ounces (depending on how thin you like it)</w:t>
      </w:r>
    </w:p>
    <w:p w14:paraId="7B3DDA1E" w14:textId="77777777" w:rsidR="00067F63" w:rsidRPr="00067F63" w:rsidRDefault="00492BF8" w:rsidP="00492BF8">
      <w:pPr>
        <w:pStyle w:val="nutr"/>
      </w:pPr>
      <w:r>
        <w:t xml:space="preserve">Per serving: </w:t>
      </w:r>
      <w:r w:rsidR="000A3093">
        <w:t>c</w:t>
      </w:r>
      <w:r w:rsidR="000A3093" w:rsidRPr="009A3CA6">
        <w:t>alories</w:t>
      </w:r>
      <w:r w:rsidR="000A3093">
        <w:t>: 144; Fat: 3; saturated fat: 2; fiber: 5; protein: 2; carbohydrates: 31; s</w:t>
      </w:r>
      <w:r w:rsidR="000A3093" w:rsidRPr="009A3CA6">
        <w:t>ugar: 23</w:t>
      </w:r>
    </w:p>
    <w:p w14:paraId="1DF2F6BF" w14:textId="77777777" w:rsidR="00067F63" w:rsidRPr="00067F63" w:rsidRDefault="00492BF8" w:rsidP="00492BF8">
      <w:pPr>
        <w:pStyle w:val="rectime"/>
      </w:pPr>
      <w:r>
        <w:t xml:space="preserve">Prep Time: </w:t>
      </w:r>
      <w:r w:rsidR="000A3093" w:rsidRPr="009A3CA6">
        <w:t>15 minutes</w:t>
      </w:r>
    </w:p>
    <w:p w14:paraId="08BB0017" w14:textId="77777777" w:rsidR="00067F63" w:rsidRPr="00067F63" w:rsidRDefault="000A3093" w:rsidP="00DE5A73">
      <w:pPr>
        <w:pStyle w:val="ulttl"/>
      </w:pPr>
      <w:r w:rsidRPr="00FA4442">
        <w:t>Yellow layer</w:t>
      </w:r>
    </w:p>
    <w:p w14:paraId="3FE807B7" w14:textId="77777777" w:rsidR="00067F63" w:rsidRPr="00067F63" w:rsidRDefault="000A3093" w:rsidP="00DE5A73">
      <w:pPr>
        <w:pStyle w:val="ul"/>
      </w:pPr>
      <w:r w:rsidRPr="009A3CA6">
        <w:t>1 banana</w:t>
      </w:r>
    </w:p>
    <w:p w14:paraId="24E1BAB3" w14:textId="27496060" w:rsidR="00067F63" w:rsidRPr="00067F63" w:rsidRDefault="00A15FCD" w:rsidP="00DE5A73">
      <w:pPr>
        <w:pStyle w:val="ul"/>
      </w:pPr>
      <w:r>
        <w:rPr>
          <w:rStyle w:val="frnum"/>
        </w:rPr>
        <w:t>1</w:t>
      </w:r>
      <w:r>
        <w:rPr>
          <w:rStyle w:val="frslash"/>
        </w:rPr>
        <w:t>/</w:t>
      </w:r>
      <w:r>
        <w:rPr>
          <w:rStyle w:val="frden"/>
        </w:rPr>
        <w:t>4</w:t>
      </w:r>
      <w:r w:rsidR="00067F63">
        <w:rPr>
          <w:rStyle w:val="frden"/>
        </w:rPr>
        <w:t> </w:t>
      </w:r>
      <w:r w:rsidR="000A3093" w:rsidRPr="009A3CA6">
        <w:t>cup frozen pineapple</w:t>
      </w:r>
    </w:p>
    <w:p w14:paraId="38B3359D" w14:textId="5B65D856" w:rsidR="00067F63" w:rsidRPr="00067F63" w:rsidRDefault="000A3093" w:rsidP="00DE5A73">
      <w:pPr>
        <w:pStyle w:val="ul"/>
      </w:pPr>
      <w:r w:rsidRPr="009A3CA6">
        <w:t>1</w:t>
      </w:r>
      <w:r w:rsidR="00067F63">
        <w:t> </w:t>
      </w:r>
      <w:r w:rsidRPr="009A3CA6">
        <w:t>tablespoon unsweetened coconut flakes</w:t>
      </w:r>
    </w:p>
    <w:p w14:paraId="390B331D" w14:textId="23858940" w:rsidR="00067F63" w:rsidRPr="00067F63" w:rsidRDefault="00A15FCD" w:rsidP="00DE5A73">
      <w:pPr>
        <w:pStyle w:val="ul"/>
      </w:pPr>
      <w:r>
        <w:rPr>
          <w:rStyle w:val="frnum"/>
        </w:rPr>
        <w:lastRenderedPageBreak/>
        <w:t>1</w:t>
      </w:r>
      <w:r>
        <w:rPr>
          <w:rStyle w:val="frslash"/>
        </w:rPr>
        <w:t>/</w:t>
      </w:r>
      <w:r>
        <w:rPr>
          <w:rStyle w:val="frden"/>
        </w:rPr>
        <w:t>4</w:t>
      </w:r>
      <w:r w:rsidR="00067F63">
        <w:rPr>
          <w:rStyle w:val="frden"/>
        </w:rPr>
        <w:t> </w:t>
      </w:r>
      <w:r w:rsidR="000A3093" w:rsidRPr="009A3CA6">
        <w:t>cup water (more as needed)</w:t>
      </w:r>
    </w:p>
    <w:p w14:paraId="19946569" w14:textId="77777777" w:rsidR="00067F63" w:rsidRPr="00067F63" w:rsidRDefault="000A3093" w:rsidP="00DE5A73">
      <w:pPr>
        <w:pStyle w:val="ulttl"/>
      </w:pPr>
      <w:r w:rsidRPr="00FA4442">
        <w:t>Pink layer</w:t>
      </w:r>
    </w:p>
    <w:p w14:paraId="2F37A0B5" w14:textId="7396F497" w:rsidR="00067F63" w:rsidRPr="00067F63" w:rsidRDefault="00A15FCD" w:rsidP="00DE5A73">
      <w:pPr>
        <w:pStyle w:val="ul"/>
      </w:pPr>
      <w:r>
        <w:rPr>
          <w:rStyle w:val="frnum"/>
        </w:rPr>
        <w:t>1</w:t>
      </w:r>
      <w:r>
        <w:rPr>
          <w:rStyle w:val="frslash"/>
        </w:rPr>
        <w:t>/</w:t>
      </w:r>
      <w:r>
        <w:rPr>
          <w:rStyle w:val="frden"/>
        </w:rPr>
        <w:t>2</w:t>
      </w:r>
      <w:r w:rsidR="00067F63">
        <w:rPr>
          <w:rStyle w:val="frden"/>
        </w:rPr>
        <w:t> </w:t>
      </w:r>
      <w:r w:rsidR="000A3093" w:rsidRPr="009A3CA6">
        <w:t>cup frozen strawberries</w:t>
      </w:r>
    </w:p>
    <w:p w14:paraId="6874D008" w14:textId="0081C2EC" w:rsidR="00067F63" w:rsidRPr="00067F63" w:rsidRDefault="00A15FCD" w:rsidP="00DE5A73">
      <w:pPr>
        <w:pStyle w:val="ul"/>
      </w:pPr>
      <w:r>
        <w:rPr>
          <w:rStyle w:val="frnum"/>
        </w:rPr>
        <w:t>1</w:t>
      </w:r>
      <w:r>
        <w:rPr>
          <w:rStyle w:val="frslash"/>
        </w:rPr>
        <w:t>/</w:t>
      </w:r>
      <w:r>
        <w:rPr>
          <w:rStyle w:val="frden"/>
        </w:rPr>
        <w:t>4</w:t>
      </w:r>
      <w:r w:rsidR="00067F63">
        <w:rPr>
          <w:rStyle w:val="frden"/>
        </w:rPr>
        <w:t> </w:t>
      </w:r>
      <w:r w:rsidR="000A3093" w:rsidRPr="009A3CA6">
        <w:t>cup frozen peaches</w:t>
      </w:r>
    </w:p>
    <w:p w14:paraId="7852C609" w14:textId="0D889B2A" w:rsidR="00067F63" w:rsidRPr="00067F63" w:rsidRDefault="00A15FCD" w:rsidP="00DE5A73">
      <w:pPr>
        <w:pStyle w:val="ul"/>
      </w:pPr>
      <w:r>
        <w:rPr>
          <w:rStyle w:val="frnum"/>
        </w:rPr>
        <w:t>1</w:t>
      </w:r>
      <w:r>
        <w:rPr>
          <w:rStyle w:val="frslash"/>
        </w:rPr>
        <w:t>/</w:t>
      </w:r>
      <w:r>
        <w:rPr>
          <w:rStyle w:val="frden"/>
        </w:rPr>
        <w:t>4</w:t>
      </w:r>
      <w:r w:rsidR="00067F63">
        <w:rPr>
          <w:rStyle w:val="frden"/>
        </w:rPr>
        <w:t> </w:t>
      </w:r>
      <w:r w:rsidR="000A3093" w:rsidRPr="009A3CA6">
        <w:t>cup water (more as needed)</w:t>
      </w:r>
    </w:p>
    <w:p w14:paraId="5EF3477F" w14:textId="77777777" w:rsidR="00067F63" w:rsidRPr="00067F63" w:rsidRDefault="000A3093" w:rsidP="00DE5A73">
      <w:pPr>
        <w:pStyle w:val="ulttl"/>
      </w:pPr>
      <w:r w:rsidRPr="00FA4442">
        <w:t>Orange layer</w:t>
      </w:r>
    </w:p>
    <w:p w14:paraId="55554511" w14:textId="77777777" w:rsidR="00067F63" w:rsidRPr="00067F63" w:rsidRDefault="000A3093" w:rsidP="00DE5A73">
      <w:pPr>
        <w:pStyle w:val="ul"/>
      </w:pPr>
      <w:r w:rsidRPr="009A3CA6">
        <w:t xml:space="preserve">1 orange, peeled and </w:t>
      </w:r>
      <w:r>
        <w:t>seeded</w:t>
      </w:r>
    </w:p>
    <w:p w14:paraId="27040DC2" w14:textId="61D7A9FD" w:rsidR="00067F63" w:rsidRPr="00067F63" w:rsidRDefault="00A15FCD" w:rsidP="00DE5A73">
      <w:pPr>
        <w:pStyle w:val="ul"/>
      </w:pPr>
      <w:r>
        <w:rPr>
          <w:rStyle w:val="frnum"/>
        </w:rPr>
        <w:t>1</w:t>
      </w:r>
      <w:r>
        <w:rPr>
          <w:rStyle w:val="frslash"/>
        </w:rPr>
        <w:t>/</w:t>
      </w:r>
      <w:r>
        <w:rPr>
          <w:rStyle w:val="frden"/>
        </w:rPr>
        <w:t>4</w:t>
      </w:r>
      <w:r w:rsidR="00067F63">
        <w:rPr>
          <w:rStyle w:val="frden"/>
        </w:rPr>
        <w:t> </w:t>
      </w:r>
      <w:r w:rsidR="000A3093" w:rsidRPr="009A3CA6">
        <w:t>cup frozen mango chunks</w:t>
      </w:r>
    </w:p>
    <w:p w14:paraId="014332B8" w14:textId="2B484A03" w:rsidR="00067F63" w:rsidRPr="00067F63" w:rsidRDefault="00A15FCD" w:rsidP="00DE5A73">
      <w:pPr>
        <w:pStyle w:val="ul"/>
      </w:pPr>
      <w:r>
        <w:rPr>
          <w:rStyle w:val="frnum"/>
        </w:rPr>
        <w:t>1</w:t>
      </w:r>
      <w:r>
        <w:rPr>
          <w:rStyle w:val="frslash"/>
        </w:rPr>
        <w:t>/</w:t>
      </w:r>
      <w:r>
        <w:rPr>
          <w:rStyle w:val="frden"/>
        </w:rPr>
        <w:t>4</w:t>
      </w:r>
      <w:r w:rsidR="00067F63">
        <w:rPr>
          <w:rStyle w:val="frden"/>
        </w:rPr>
        <w:t> </w:t>
      </w:r>
      <w:r w:rsidR="000A3093" w:rsidRPr="009A3CA6">
        <w:t>cup water (more as needed)</w:t>
      </w:r>
    </w:p>
    <w:p w14:paraId="5B12A83A" w14:textId="76866B17" w:rsidR="00067F63" w:rsidRPr="00067F63" w:rsidRDefault="000A3093" w:rsidP="00DE5A73">
      <w:pPr>
        <w:pStyle w:val="nl"/>
      </w:pPr>
      <w:r w:rsidRPr="009A3CA6">
        <w:t xml:space="preserve">Blend the yellow layer ingredients until smooth, adding more water </w:t>
      </w:r>
      <w:r w:rsidR="00A15FCD">
        <w:rPr>
          <w:rStyle w:val="frnum"/>
        </w:rPr>
        <w:t>1</w:t>
      </w:r>
      <w:r w:rsidR="00A15FCD">
        <w:rPr>
          <w:rStyle w:val="frslash"/>
        </w:rPr>
        <w:t>/</w:t>
      </w:r>
      <w:r w:rsidR="00A15FCD">
        <w:rPr>
          <w:rStyle w:val="frden"/>
        </w:rPr>
        <w:t>8</w:t>
      </w:r>
      <w:r w:rsidR="00067F63">
        <w:rPr>
          <w:rStyle w:val="frden"/>
        </w:rPr>
        <w:t> </w:t>
      </w:r>
      <w:r w:rsidRPr="009A3CA6">
        <w:t>cup at a time as needed to thin it. You want it thick</w:t>
      </w:r>
      <w:r w:rsidR="00067F63" w:rsidRPr="00067F63">
        <w:t>—</w:t>
      </w:r>
      <w:r w:rsidRPr="009A3CA6">
        <w:t>add just enough water to help it blend</w:t>
      </w:r>
      <w:r>
        <w:t>. H</w:t>
      </w:r>
      <w:r w:rsidRPr="009A3CA6">
        <w:t xml:space="preserve">igher quality blenders will need less water </w:t>
      </w:r>
      <w:r>
        <w:t>while</w:t>
      </w:r>
      <w:r w:rsidRPr="009A3CA6">
        <w:t xml:space="preserve"> lower quality blenders will need more (see page 000 for blender tips). Pour the yellow layer into two glasses</w:t>
      </w:r>
      <w:r>
        <w:t xml:space="preserve"> (</w:t>
      </w:r>
      <w:r w:rsidRPr="009A3CA6">
        <w:t>do not wash out the blender</w:t>
      </w:r>
      <w:r>
        <w:t>)</w:t>
      </w:r>
      <w:r w:rsidRPr="009A3CA6">
        <w:t>.</w:t>
      </w:r>
    </w:p>
    <w:p w14:paraId="47A38E62" w14:textId="77777777" w:rsidR="00067F63" w:rsidRPr="00067F63" w:rsidRDefault="000A3093" w:rsidP="00DE5A73">
      <w:pPr>
        <w:pStyle w:val="nl"/>
      </w:pPr>
      <w:r w:rsidRPr="009A3CA6">
        <w:t>Blend all the pink layer ingredients</w:t>
      </w:r>
      <w:r>
        <w:t>, keeping the consistency the same as in the yellow layer</w:t>
      </w:r>
      <w:r w:rsidRPr="009A3CA6">
        <w:t>. Spoon the pink layer on top of the yellow layer. Do not wash out the blender.</w:t>
      </w:r>
    </w:p>
    <w:p w14:paraId="7A5093C1" w14:textId="693195A0" w:rsidR="00067F63" w:rsidRPr="00067F63" w:rsidRDefault="000A3093" w:rsidP="00DE5A73">
      <w:pPr>
        <w:pStyle w:val="nl"/>
      </w:pPr>
      <w:r w:rsidRPr="009A3CA6">
        <w:t xml:space="preserve">Blend all the orange layer ingredients as you </w:t>
      </w:r>
      <w:r>
        <w:t>did</w:t>
      </w:r>
      <w:r w:rsidRPr="009A3CA6">
        <w:t xml:space="preserve"> the </w:t>
      </w:r>
      <w:r>
        <w:t>first</w:t>
      </w:r>
      <w:r w:rsidRPr="009A3CA6">
        <w:t xml:space="preserve"> two layers</w:t>
      </w:r>
      <w:r>
        <w:t>. G</w:t>
      </w:r>
      <w:r w:rsidRPr="009A3CA6">
        <w:t xml:space="preserve">ently spoon some on top of the </w:t>
      </w:r>
      <w:r>
        <w:t>pink</w:t>
      </w:r>
      <w:r w:rsidRPr="009A3CA6">
        <w:t xml:space="preserve"> layer (this will keep it from sinking to the bottom)</w:t>
      </w:r>
      <w:r>
        <w:t>,</w:t>
      </w:r>
      <w:r w:rsidRPr="009A3CA6">
        <w:t xml:space="preserve"> then gently </w:t>
      </w:r>
      <w:proofErr w:type="spellStart"/>
      <w:r>
        <w:t>divid</w:t>
      </w:r>
      <w:proofErr w:type="spellEnd"/>
      <w:r w:rsidRPr="009A3CA6">
        <w:t xml:space="preserve"> the </w:t>
      </w:r>
      <w:r>
        <w:t xml:space="preserve">rest of the </w:t>
      </w:r>
      <w:r w:rsidRPr="009A3CA6">
        <w:t xml:space="preserve">orange </w:t>
      </w:r>
      <w:r>
        <w:t>layer</w:t>
      </w:r>
      <w:r w:rsidRPr="009A3CA6">
        <w:t xml:space="preserve"> </w:t>
      </w:r>
      <w:r>
        <w:t>between</w:t>
      </w:r>
      <w:r w:rsidRPr="009A3CA6">
        <w:t xml:space="preserve"> the two glasses.</w:t>
      </w:r>
      <w:r>
        <w:t xml:space="preserve"> </w:t>
      </w:r>
      <w:r w:rsidRPr="009A3CA6">
        <w:t>Some of the layers will automatically spill into each other</w:t>
      </w:r>
      <w:r>
        <w:t>,</w:t>
      </w:r>
      <w:r w:rsidRPr="009A3CA6">
        <w:t xml:space="preserve"> but don</w:t>
      </w:r>
      <w:r w:rsidR="00067F63">
        <w:t>’</w:t>
      </w:r>
      <w:r w:rsidRPr="009A3CA6">
        <w:t>t stress</w:t>
      </w:r>
      <w:r w:rsidR="00067F63" w:rsidRPr="00067F63">
        <w:t>—</w:t>
      </w:r>
      <w:r w:rsidRPr="009A3CA6">
        <w:t>they</w:t>
      </w:r>
      <w:r w:rsidR="00067F63">
        <w:t>’</w:t>
      </w:r>
      <w:r>
        <w:t>re</w:t>
      </w:r>
      <w:r w:rsidRPr="009A3CA6">
        <w:t xml:space="preserve"> meant to taste delicious together. This is why you don</w:t>
      </w:r>
      <w:r w:rsidR="00067F63">
        <w:t>’</w:t>
      </w:r>
      <w:r w:rsidRPr="009A3CA6">
        <w:t xml:space="preserve">t wash </w:t>
      </w:r>
      <w:r w:rsidRPr="009A3CA6">
        <w:lastRenderedPageBreak/>
        <w:t xml:space="preserve">out the blender after each layer, so the flavors all marry together a </w:t>
      </w:r>
      <w:proofErr w:type="gramStart"/>
      <w:r w:rsidRPr="009A3CA6">
        <w:t>little</w:t>
      </w:r>
      <w:r w:rsidR="00067F63">
        <w:t> </w:t>
      </w:r>
      <w:r w:rsidR="00067F63" w:rsidRPr="00067F63">
        <w:t>.</w:t>
      </w:r>
      <w:proofErr w:type="gramEnd"/>
      <w:r w:rsidR="00067F63" w:rsidRPr="00067F63">
        <w:t> . .</w:t>
      </w:r>
      <w:r w:rsidR="00067F63">
        <w:t xml:space="preserve"> </w:t>
      </w:r>
      <w:r w:rsidRPr="009A3CA6">
        <w:t>and to save you some time too.</w:t>
      </w:r>
    </w:p>
    <w:p w14:paraId="66EC47BD" w14:textId="77777777" w:rsidR="00067F63" w:rsidRPr="00067F63" w:rsidRDefault="00BF5D96" w:rsidP="005F5629">
      <w:pPr>
        <w:pStyle w:val="var2-i"/>
      </w:pPr>
      <w:r>
        <w:t>Variation</w:t>
      </w:r>
    </w:p>
    <w:p w14:paraId="4FAE1C7F" w14:textId="77777777" w:rsidR="00067F63" w:rsidRPr="00067F63" w:rsidRDefault="000A3093" w:rsidP="008D4566">
      <w:pPr>
        <w:pStyle w:val="ttl"/>
      </w:pPr>
      <w:r>
        <w:t>Variations</w:t>
      </w:r>
    </w:p>
    <w:p w14:paraId="2FA12097" w14:textId="00F59F1E" w:rsidR="00067F63" w:rsidRPr="00067F63" w:rsidRDefault="000A3093" w:rsidP="008D4566">
      <w:pPr>
        <w:pStyle w:val="bl"/>
      </w:pPr>
      <w:r w:rsidRPr="00FA4442">
        <w:t xml:space="preserve">Make it a green smoothie! Add 1 grated carrot to the orange layer and </w:t>
      </w:r>
      <w:r w:rsidR="00A15FCD">
        <w:rPr>
          <w:rStyle w:val="frnum"/>
        </w:rPr>
        <w:t>1</w:t>
      </w:r>
      <w:r w:rsidR="00A15FCD">
        <w:rPr>
          <w:rStyle w:val="frslash"/>
        </w:rPr>
        <w:t>/</w:t>
      </w:r>
      <w:r w:rsidR="00A15FCD">
        <w:rPr>
          <w:rStyle w:val="frden"/>
        </w:rPr>
        <w:t>2</w:t>
      </w:r>
      <w:r w:rsidR="00067F63">
        <w:rPr>
          <w:rStyle w:val="frden"/>
        </w:rPr>
        <w:t> </w:t>
      </w:r>
      <w:r w:rsidRPr="00FA4442">
        <w:t>cup spinach to the pink layer. The spinach will change the color a little but you won</w:t>
      </w:r>
      <w:r w:rsidR="00067F63">
        <w:t>’</w:t>
      </w:r>
      <w:r w:rsidRPr="00FA4442">
        <w:t>t be able to taste it</w:t>
      </w:r>
      <w:r>
        <w:t>,</w:t>
      </w:r>
      <w:r w:rsidRPr="00FA4442">
        <w:t xml:space="preserve"> and the carrot will only make the bottom layer more vibrant.</w:t>
      </w:r>
    </w:p>
    <w:p w14:paraId="70E502E6" w14:textId="3805BE66" w:rsidR="00067F63" w:rsidRPr="00067F63" w:rsidRDefault="000A3093" w:rsidP="008D4566">
      <w:pPr>
        <w:pStyle w:val="bl"/>
      </w:pPr>
      <w:r>
        <w:t>Up the</w:t>
      </w:r>
      <w:r w:rsidRPr="00FA4442">
        <w:t xml:space="preserve"> protein! Adding </w:t>
      </w:r>
      <w:r w:rsidR="00A15FCD">
        <w:rPr>
          <w:rStyle w:val="frnum"/>
        </w:rPr>
        <w:t>1</w:t>
      </w:r>
      <w:r w:rsidR="00A15FCD">
        <w:rPr>
          <w:rStyle w:val="frslash"/>
        </w:rPr>
        <w:t>/</w:t>
      </w:r>
      <w:r w:rsidR="00A15FCD">
        <w:rPr>
          <w:rStyle w:val="frden"/>
        </w:rPr>
        <w:t>3</w:t>
      </w:r>
      <w:r w:rsidR="00067F63">
        <w:rPr>
          <w:rStyle w:val="frden"/>
        </w:rPr>
        <w:t> </w:t>
      </w:r>
      <w:r w:rsidRPr="00FA4442">
        <w:t>cup Greek yogurt to each layer adds 12 grams of protein to each shake.</w:t>
      </w:r>
    </w:p>
    <w:p w14:paraId="3B4C51F2" w14:textId="77777777" w:rsidR="00067F63" w:rsidRPr="00067F63" w:rsidRDefault="00BF5D96" w:rsidP="00BF5D96">
      <w:pPr>
        <w:pStyle w:val="end"/>
      </w:pPr>
      <w:r>
        <w:t>end Variation</w:t>
      </w:r>
    </w:p>
    <w:p w14:paraId="1B640729" w14:textId="2EED8321" w:rsidR="00067F63" w:rsidRPr="00067F63" w:rsidRDefault="005B4677" w:rsidP="005B4677">
      <w:pPr>
        <w:pStyle w:val="topic-rec"/>
      </w:pPr>
      <w:r>
        <w:lastRenderedPageBreak/>
        <w:t xml:space="preserve">Recipe: </w:t>
      </w:r>
      <w:r w:rsidR="009545F3">
        <w:t>Another</w:t>
      </w:r>
      <w:r>
        <w:t xml:space="preserve"> Smoothie</w:t>
      </w:r>
    </w:p>
    <w:p w14:paraId="515EBDAF" w14:textId="74EAAF35" w:rsidR="00067F63" w:rsidRPr="00067F63" w:rsidRDefault="009545F3" w:rsidP="00051BCB">
      <w:pPr>
        <w:pStyle w:val="ttl"/>
      </w:pPr>
      <w:r>
        <w:t>Another</w:t>
      </w:r>
      <w:r w:rsidR="000A3093" w:rsidRPr="00931A10">
        <w:t xml:space="preserve"> Smoothie</w:t>
      </w:r>
    </w:p>
    <w:p w14:paraId="1BA79038" w14:textId="4FD02F27" w:rsidR="00067F63" w:rsidRPr="00067F63" w:rsidRDefault="009545F3" w:rsidP="00801E51">
      <w:pPr>
        <w:pStyle w:val="imgref"/>
        <w:ind w:left="0"/>
      </w:pPr>
      <w:r>
        <w:t>Ch002_002A</w:t>
      </w:r>
      <w:r w:rsidR="00801E51">
        <w:t>.jpg</w:t>
      </w:r>
    </w:p>
    <w:p w14:paraId="70E5E086" w14:textId="1543FD8D" w:rsidR="00067F63" w:rsidRPr="00067F63" w:rsidRDefault="009545F3" w:rsidP="00801E51">
      <w:pPr>
        <w:pStyle w:val="imgref"/>
        <w:ind w:left="0"/>
      </w:pPr>
      <w:r>
        <w:t>Ch002_002B</w:t>
      </w:r>
      <w:r w:rsidR="00801E51">
        <w:t>.jpg</w:t>
      </w:r>
    </w:p>
    <w:p w14:paraId="5A1ED2D0" w14:textId="4D54D395" w:rsidR="00067F63" w:rsidRPr="00067F63" w:rsidRDefault="000A3093" w:rsidP="002E1F3B">
      <w:pPr>
        <w:pStyle w:val="headnote"/>
      </w:pPr>
      <w:r w:rsidRPr="009A3CA6">
        <w:t>This smoothie will bring out your inner glow, tone and clear up your skin</w:t>
      </w:r>
      <w:r>
        <w:t>,</w:t>
      </w:r>
      <w:r w:rsidRPr="009A3CA6">
        <w:t xml:space="preserve"> and make you feel and look </w:t>
      </w:r>
      <w:proofErr w:type="gramStart"/>
      <w:r w:rsidRPr="009A3CA6">
        <w:t>amazing</w:t>
      </w:r>
      <w:r w:rsidR="00067F63">
        <w:t> </w:t>
      </w:r>
      <w:r w:rsidR="00067F63" w:rsidRPr="00067F63">
        <w:t>.</w:t>
      </w:r>
      <w:proofErr w:type="gramEnd"/>
      <w:r w:rsidR="00067F63" w:rsidRPr="00067F63">
        <w:t> . .</w:t>
      </w:r>
      <w:r w:rsidR="00067F63">
        <w:t xml:space="preserve"> </w:t>
      </w:r>
      <w:r w:rsidRPr="009A3CA6">
        <w:t>Your friends will envy your new glow</w:t>
      </w:r>
      <w:r>
        <w:t xml:space="preserve">. </w:t>
      </w:r>
      <w:r w:rsidRPr="009A3CA6">
        <w:t>I leave it up to you to decide to share your new beauty secret.</w:t>
      </w:r>
    </w:p>
    <w:p w14:paraId="35DDFF87" w14:textId="1D91E6FC" w:rsidR="00067F63" w:rsidRPr="00067F63" w:rsidRDefault="000A3093" w:rsidP="001F5D54">
      <w:pPr>
        <w:pStyle w:val="headnote"/>
      </w:pPr>
      <w:r w:rsidRPr="009A3CA6">
        <w:t>If you like your smoothies sweeter (and trust me</w:t>
      </w:r>
      <w:r>
        <w:t>,</w:t>
      </w:r>
      <w:r w:rsidRPr="009A3CA6">
        <w:t xml:space="preserve"> this is already sweet) add an extra </w:t>
      </w:r>
      <w:r w:rsidR="00A15FCD">
        <w:rPr>
          <w:rStyle w:val="frnum"/>
        </w:rPr>
        <w:t>1</w:t>
      </w:r>
      <w:r w:rsidR="00A15FCD">
        <w:rPr>
          <w:rStyle w:val="frslash"/>
        </w:rPr>
        <w:t>/</w:t>
      </w:r>
      <w:r w:rsidR="00A15FCD">
        <w:rPr>
          <w:rStyle w:val="frden"/>
        </w:rPr>
        <w:t>2</w:t>
      </w:r>
      <w:r w:rsidR="00067F63">
        <w:rPr>
          <w:rStyle w:val="frden"/>
        </w:rPr>
        <w:t> </w:t>
      </w:r>
      <w:r w:rsidRPr="009A3CA6">
        <w:t>cup pineapple.</w:t>
      </w:r>
    </w:p>
    <w:p w14:paraId="5036F0B9" w14:textId="77777777" w:rsidR="00067F63" w:rsidRPr="00067F63" w:rsidRDefault="00492BF8" w:rsidP="00492BF8">
      <w:pPr>
        <w:pStyle w:val="yld"/>
      </w:pPr>
      <w:r>
        <w:t xml:space="preserve">Makes </w:t>
      </w:r>
      <w:r w:rsidR="000A3093" w:rsidRPr="009A3CA6">
        <w:t>2</w:t>
      </w:r>
      <w:r w:rsidR="000A3093">
        <w:t xml:space="preserve"> servings</w:t>
      </w:r>
    </w:p>
    <w:p w14:paraId="1888F9B1" w14:textId="1C0A9243" w:rsidR="00067F63" w:rsidRPr="00067F63" w:rsidRDefault="00492BF8" w:rsidP="00492BF8">
      <w:pPr>
        <w:pStyle w:val="yld"/>
      </w:pPr>
      <w:r>
        <w:t xml:space="preserve">Serving Size: </w:t>
      </w:r>
      <w:r w:rsidR="000A3093" w:rsidRPr="009A3CA6">
        <w:t>8</w:t>
      </w:r>
      <w:r w:rsidR="000A3093">
        <w:t xml:space="preserve"> to </w:t>
      </w:r>
      <w:r w:rsidR="000A3093" w:rsidRPr="009A3CA6">
        <w:t>10</w:t>
      </w:r>
      <w:r w:rsidR="00067F63">
        <w:t> </w:t>
      </w:r>
      <w:r w:rsidR="000A3093" w:rsidRPr="009A3CA6">
        <w:t>ounces (depending on how thin you like it)</w:t>
      </w:r>
    </w:p>
    <w:p w14:paraId="746C2388" w14:textId="77777777" w:rsidR="00067F63" w:rsidRPr="00067F63" w:rsidRDefault="00492BF8" w:rsidP="00492BF8">
      <w:pPr>
        <w:pStyle w:val="nutr"/>
      </w:pPr>
      <w:r>
        <w:t xml:space="preserve">Per serving: </w:t>
      </w:r>
      <w:r w:rsidR="000A3093">
        <w:t>calories: 158; fat: 5; saturated fat: 1; fiber: 6; protein: 2.5; carbohydrates: 28.5; s</w:t>
      </w:r>
      <w:r w:rsidR="000A3093" w:rsidRPr="009A3CA6">
        <w:t>ugar: 15.5</w:t>
      </w:r>
    </w:p>
    <w:p w14:paraId="460CEE8F" w14:textId="77777777" w:rsidR="00067F63" w:rsidRPr="00067F63" w:rsidRDefault="00492BF8" w:rsidP="00492BF8">
      <w:pPr>
        <w:pStyle w:val="rectime"/>
      </w:pPr>
      <w:r>
        <w:t xml:space="preserve">Prep Time: </w:t>
      </w:r>
      <w:r w:rsidR="000A3093" w:rsidRPr="009A3CA6">
        <w:t>3 minutes</w:t>
      </w:r>
    </w:p>
    <w:p w14:paraId="28C6D9EC" w14:textId="77777777" w:rsidR="00067F63" w:rsidRPr="00067F63" w:rsidRDefault="000A3093" w:rsidP="002E1F3B">
      <w:pPr>
        <w:pStyle w:val="ul"/>
      </w:pPr>
      <w:r w:rsidRPr="009A3CA6">
        <w:t>1 banana, sliced and frozen overnight</w:t>
      </w:r>
    </w:p>
    <w:p w14:paraId="5A23D7BB" w14:textId="06CF5629" w:rsidR="00067F63" w:rsidRPr="00067F63" w:rsidRDefault="000A3093" w:rsidP="002E1F3B">
      <w:pPr>
        <w:pStyle w:val="ul"/>
      </w:pPr>
      <w:r w:rsidRPr="009A3CA6">
        <w:t>1</w:t>
      </w:r>
      <w:r w:rsidR="00067F63">
        <w:t> </w:t>
      </w:r>
      <w:r w:rsidRPr="009A3CA6">
        <w:t>cup frozen pineapple chunks</w:t>
      </w:r>
    </w:p>
    <w:p w14:paraId="337A1BDF" w14:textId="77777777" w:rsidR="00067F63" w:rsidRPr="00067F63" w:rsidRDefault="00A15FCD" w:rsidP="002E1F3B">
      <w:pPr>
        <w:pStyle w:val="ul"/>
      </w:pPr>
      <w:r>
        <w:rPr>
          <w:rStyle w:val="frnum"/>
        </w:rPr>
        <w:t>1</w:t>
      </w:r>
      <w:r>
        <w:rPr>
          <w:rStyle w:val="frslash"/>
        </w:rPr>
        <w:t>/</w:t>
      </w:r>
      <w:r>
        <w:rPr>
          <w:rStyle w:val="frden"/>
        </w:rPr>
        <w:t>2</w:t>
      </w:r>
      <w:r w:rsidR="000A3093" w:rsidRPr="009A3CA6">
        <w:t xml:space="preserve"> avocado</w:t>
      </w:r>
    </w:p>
    <w:p w14:paraId="0EFF2294" w14:textId="5199DFB4" w:rsidR="00067F63" w:rsidRPr="00067F63" w:rsidRDefault="000A3093" w:rsidP="002E1F3B">
      <w:pPr>
        <w:pStyle w:val="ul"/>
      </w:pPr>
      <w:r w:rsidRPr="009A3CA6">
        <w:t>1</w:t>
      </w:r>
      <w:r w:rsidR="00067F63">
        <w:t> </w:t>
      </w:r>
      <w:r w:rsidRPr="009A3CA6">
        <w:t>cup spinach</w:t>
      </w:r>
    </w:p>
    <w:p w14:paraId="241510E3" w14:textId="6E7D852A" w:rsidR="00067F63" w:rsidRPr="00067F63" w:rsidRDefault="000A3093" w:rsidP="002E1F3B">
      <w:pPr>
        <w:pStyle w:val="ul"/>
      </w:pPr>
      <w:r w:rsidRPr="009A3CA6">
        <w:lastRenderedPageBreak/>
        <w:t>1</w:t>
      </w:r>
      <w:r w:rsidR="00067F63">
        <w:t> </w:t>
      </w:r>
      <w:r w:rsidRPr="009A3CA6">
        <w:t>cup chopped romaine</w:t>
      </w:r>
    </w:p>
    <w:p w14:paraId="3FCECAA2" w14:textId="716C35CB" w:rsidR="00067F63" w:rsidRPr="00067F63" w:rsidRDefault="000A3093" w:rsidP="002E1F3B">
      <w:pPr>
        <w:pStyle w:val="ul"/>
      </w:pPr>
      <w:r w:rsidRPr="009A3CA6">
        <w:t>1</w:t>
      </w:r>
      <w:r w:rsidR="00067F63">
        <w:t> </w:t>
      </w:r>
      <w:r w:rsidRPr="009A3CA6">
        <w:t>cup water</w:t>
      </w:r>
    </w:p>
    <w:p w14:paraId="71C375EC" w14:textId="63A8895F" w:rsidR="00067F63" w:rsidRPr="00067F63" w:rsidRDefault="000A3093" w:rsidP="002311DD">
      <w:pPr>
        <w:pStyle w:val="nl"/>
        <w:numPr>
          <w:ilvl w:val="0"/>
          <w:numId w:val="58"/>
        </w:numPr>
        <w:tabs>
          <w:tab w:val="left" w:pos="1080"/>
        </w:tabs>
        <w:ind w:hanging="720"/>
      </w:pPr>
      <w:r>
        <w:t>Add</w:t>
      </w:r>
      <w:r w:rsidRPr="009A3CA6">
        <w:t xml:space="preserve"> all the ingredients to a blender and pulse</w:t>
      </w:r>
      <w:r>
        <w:t xml:space="preserve">. When </w:t>
      </w:r>
      <w:r w:rsidRPr="009A3CA6">
        <w:t>it</w:t>
      </w:r>
      <w:r w:rsidR="00067F63">
        <w:t>’</w:t>
      </w:r>
      <w:r w:rsidRPr="009A3CA6">
        <w:t>s all moving</w:t>
      </w:r>
      <w:r>
        <w:t>,</w:t>
      </w:r>
      <w:r w:rsidRPr="009A3CA6">
        <w:t xml:space="preserve"> </w:t>
      </w:r>
      <w:r>
        <w:t>put</w:t>
      </w:r>
      <w:r w:rsidRPr="009A3CA6">
        <w:t xml:space="preserve"> </w:t>
      </w:r>
      <w:r>
        <w:t xml:space="preserve">it </w:t>
      </w:r>
      <w:r w:rsidRPr="009A3CA6">
        <w:t>on medium speed and blend until smooth. If you like a thinner drink</w:t>
      </w:r>
      <w:r>
        <w:t>,</w:t>
      </w:r>
      <w:r w:rsidRPr="009A3CA6">
        <w:t xml:space="preserve"> add water </w:t>
      </w:r>
      <w:r w:rsidR="00A15FCD">
        <w:rPr>
          <w:rStyle w:val="frnum"/>
        </w:rPr>
        <w:t>1</w:t>
      </w:r>
      <w:r w:rsidR="00A15FCD">
        <w:rPr>
          <w:rStyle w:val="frslash"/>
        </w:rPr>
        <w:t>/</w:t>
      </w:r>
      <w:r w:rsidR="00A15FCD">
        <w:rPr>
          <w:rStyle w:val="frden"/>
        </w:rPr>
        <w:t>4</w:t>
      </w:r>
      <w:r w:rsidR="00067F63">
        <w:rPr>
          <w:rStyle w:val="frden"/>
        </w:rPr>
        <w:t> </w:t>
      </w:r>
      <w:r w:rsidRPr="009A3CA6">
        <w:t xml:space="preserve">cup at a time until you reach </w:t>
      </w:r>
      <w:r>
        <w:t>the</w:t>
      </w:r>
      <w:r w:rsidRPr="009A3CA6">
        <w:t xml:space="preserve"> desired consistency.</w:t>
      </w:r>
    </w:p>
    <w:p w14:paraId="138DF8C4" w14:textId="77777777" w:rsidR="00067F63" w:rsidRPr="00067F63" w:rsidRDefault="000A3093" w:rsidP="002E1F3B">
      <w:pPr>
        <w:pStyle w:val="sidenote"/>
      </w:pPr>
      <w:r w:rsidRPr="009A3CA6">
        <w:t>As soon as you pour the smoothie into your cup, rinse your blender, if you do it right away nothing will stick and cleaning will be a breeze.</w:t>
      </w:r>
    </w:p>
    <w:p w14:paraId="18EC4836" w14:textId="77777777" w:rsidR="00067F63" w:rsidRPr="00067F63" w:rsidRDefault="009F73C6" w:rsidP="009F73C6">
      <w:pPr>
        <w:pStyle w:val="topic-ackno"/>
      </w:pPr>
      <w:r>
        <w:lastRenderedPageBreak/>
        <w:t>Acknowledgments</w:t>
      </w:r>
    </w:p>
    <w:p w14:paraId="4266F1A6" w14:textId="77777777" w:rsidR="00067F63" w:rsidRPr="00067F63" w:rsidRDefault="008C083B" w:rsidP="00C85154">
      <w:pPr>
        <w:pStyle w:val="ttl"/>
      </w:pPr>
      <w:r w:rsidRPr="00791FE4">
        <w:t>Acknowledgments</w:t>
      </w:r>
    </w:p>
    <w:p w14:paraId="044E1AAB" w14:textId="77777777" w:rsidR="00067F63" w:rsidRPr="00067F63" w:rsidRDefault="008C083B" w:rsidP="00C85154">
      <w:pPr>
        <w:pStyle w:val="p"/>
      </w:pPr>
      <w:r w:rsidRPr="009A3CA6">
        <w:t>Writing a book takes a village, and my village is filled with amazing people!</w:t>
      </w:r>
    </w:p>
    <w:p w14:paraId="17D83368" w14:textId="77777777" w:rsidR="00067F63" w:rsidRPr="00067F63" w:rsidRDefault="008C083B" w:rsidP="00C85154">
      <w:pPr>
        <w:pStyle w:val="p"/>
      </w:pPr>
      <w:r w:rsidRPr="009A3CA6">
        <w:t>Thank you to my family, Chris and Sophia</w:t>
      </w:r>
      <w:r>
        <w:t>, f</w:t>
      </w:r>
      <w:r w:rsidRPr="009A3CA6">
        <w:t xml:space="preserve">or believing in me and encouraging me to follow my dreams. </w:t>
      </w:r>
      <w:r>
        <w:t>You</w:t>
      </w:r>
      <w:r w:rsidRPr="009A3CA6">
        <w:t xml:space="preserve"> helped me test recipes, took work off my plate to give me time to write, and even went grocery shopping when I was elbow deep in a recipe test and missing a single ingredient. To my extended family</w:t>
      </w:r>
      <w:r>
        <w:t>,</w:t>
      </w:r>
      <w:r w:rsidRPr="009A3CA6">
        <w:t xml:space="preserve"> for always being so supportive, cheering me on</w:t>
      </w:r>
      <w:r>
        <w:t>,</w:t>
      </w:r>
      <w:r w:rsidRPr="009A3CA6">
        <w:t xml:space="preserve"> and inspiring me.</w:t>
      </w:r>
    </w:p>
    <w:p w14:paraId="0D3247C7" w14:textId="77777777" w:rsidR="00067F63" w:rsidRPr="00067F63" w:rsidRDefault="008C083B" w:rsidP="00C85154">
      <w:pPr>
        <w:pStyle w:val="p"/>
      </w:pPr>
      <w:r w:rsidRPr="009A3CA6">
        <w:t xml:space="preserve">To my best friend of </w:t>
      </w:r>
      <w:r>
        <w:t>thirty</w:t>
      </w:r>
      <w:r w:rsidRPr="009A3CA6">
        <w:t xml:space="preserve"> years</w:t>
      </w:r>
      <w:r>
        <w:t>,</w:t>
      </w:r>
      <w:r w:rsidRPr="009A3CA6">
        <w:t xml:space="preserve"> Kara Dowling, I leaned on you the most during this long process</w:t>
      </w:r>
      <w:r>
        <w:t>. T</w:t>
      </w:r>
      <w:r w:rsidRPr="009A3CA6">
        <w:t xml:space="preserve">hank you for always being there for me and for being the best sister, friend, </w:t>
      </w:r>
      <w:r>
        <w:t xml:space="preserve">and </w:t>
      </w:r>
      <w:r w:rsidRPr="009A3CA6">
        <w:t>soulmate a gal could ever ask for!</w:t>
      </w:r>
    </w:p>
    <w:p w14:paraId="3E3F3BBB" w14:textId="44DDEC69" w:rsidR="00067F63" w:rsidRPr="00067F63" w:rsidRDefault="008C083B" w:rsidP="00C85154">
      <w:pPr>
        <w:pStyle w:val="p"/>
      </w:pPr>
      <w:r w:rsidRPr="009A3CA6">
        <w:t>To my amazing editor</w:t>
      </w:r>
      <w:r>
        <w:t>,</w:t>
      </w:r>
      <w:r w:rsidRPr="009A3CA6">
        <w:t xml:space="preserve"> Cassie Jones, I</w:t>
      </w:r>
      <w:r w:rsidR="00067F63">
        <w:t>’</w:t>
      </w:r>
      <w:r w:rsidRPr="009A3CA6">
        <w:t xml:space="preserve">m honored to be one of your authors and to work with you! To the entire HarperCollins team, thank you for helping me make this book the best it can be. </w:t>
      </w:r>
      <w:r>
        <w:t>To my</w:t>
      </w:r>
      <w:r w:rsidRPr="009A3CA6">
        <w:t xml:space="preserve"> agents</w:t>
      </w:r>
      <w:r>
        <w:t>,</w:t>
      </w:r>
      <w:r w:rsidRPr="009A3CA6">
        <w:t xml:space="preserve"> Sarah </w:t>
      </w:r>
      <w:proofErr w:type="spellStart"/>
      <w:r w:rsidRPr="009A3CA6">
        <w:t>Passick</w:t>
      </w:r>
      <w:proofErr w:type="spellEnd"/>
      <w:r w:rsidRPr="009A3CA6">
        <w:t xml:space="preserve"> and Celeste Fine, thank you for believing in me and helping me make this book happen.</w:t>
      </w:r>
    </w:p>
    <w:p w14:paraId="4852540F" w14:textId="77777777" w:rsidR="00067F63" w:rsidRPr="00067F63" w:rsidRDefault="00C85154" w:rsidP="00C85154">
      <w:pPr>
        <w:pStyle w:val="topic-idx"/>
      </w:pPr>
      <w:r>
        <w:lastRenderedPageBreak/>
        <w:t>Index</w:t>
      </w:r>
    </w:p>
    <w:p w14:paraId="6C563602" w14:textId="77777777" w:rsidR="00067F63" w:rsidRPr="00067F63" w:rsidRDefault="00C85154" w:rsidP="00C85154">
      <w:pPr>
        <w:pStyle w:val="ttl"/>
      </w:pPr>
      <w:r>
        <w:t>Index</w:t>
      </w:r>
      <w:bookmarkStart w:id="20" w:name="_GoBack"/>
      <w:bookmarkEnd w:id="20"/>
    </w:p>
    <w:p w14:paraId="62B9D962" w14:textId="77777777" w:rsidR="00067F63" w:rsidRPr="00067F63" w:rsidRDefault="00C85154" w:rsidP="00C85154">
      <w:pPr>
        <w:pStyle w:val="idx"/>
      </w:pPr>
      <w:r>
        <w:t>first-level entry for styling</w:t>
      </w:r>
    </w:p>
    <w:p w14:paraId="2D21695E" w14:textId="77777777" w:rsidR="00067F63" w:rsidRPr="00067F63" w:rsidRDefault="00C85154" w:rsidP="00C85154">
      <w:pPr>
        <w:pStyle w:val="idx1"/>
      </w:pPr>
      <w:r>
        <w:t>second-level entry for styling</w:t>
      </w:r>
    </w:p>
    <w:p w14:paraId="61EE79D5" w14:textId="77777777" w:rsidR="00067F63" w:rsidRPr="00067F63" w:rsidRDefault="00C85154" w:rsidP="00C85154">
      <w:pPr>
        <w:pStyle w:val="sep"/>
      </w:pPr>
      <w:r>
        <w:t>[separator]</w:t>
      </w:r>
    </w:p>
    <w:p w14:paraId="14C4D8CB" w14:textId="77777777" w:rsidR="00067F63" w:rsidRPr="00067F63" w:rsidRDefault="00C85154" w:rsidP="00C85154">
      <w:pPr>
        <w:pStyle w:val="idx"/>
      </w:pPr>
      <w:r>
        <w:t xml:space="preserve">first-level entry after </w:t>
      </w:r>
      <w:proofErr w:type="spellStart"/>
      <w:r>
        <w:t>sep</w:t>
      </w:r>
      <w:proofErr w:type="spellEnd"/>
      <w:r>
        <w:t xml:space="preserve"> for styling</w:t>
      </w:r>
    </w:p>
    <w:sectPr w:rsidR="00067F63" w:rsidRPr="00067F63" w:rsidSect="005F562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65CED" w14:textId="77777777" w:rsidR="00AC15D4" w:rsidRDefault="00AC15D4" w:rsidP="007204C8">
      <w:pPr>
        <w:spacing w:before="0" w:after="0" w:line="240" w:lineRule="auto"/>
      </w:pPr>
      <w:r>
        <w:separator/>
      </w:r>
    </w:p>
  </w:endnote>
  <w:endnote w:type="continuationSeparator" w:id="0">
    <w:p w14:paraId="273B20A1" w14:textId="77777777" w:rsidR="00AC15D4" w:rsidRDefault="00AC15D4" w:rsidP="007204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SBL Greek">
    <w:altName w:val="Times New Roman"/>
    <w:charset w:val="00"/>
    <w:family w:val="auto"/>
    <w:pitch w:val="variable"/>
    <w:sig w:usb0="C00000EF" w:usb1="0001A0CB" w:usb2="00000000" w:usb3="00000000" w:csb0="00000009" w:csb1="00000000"/>
  </w:font>
  <w:font w:name="SBL Hebrew">
    <w:altName w:val="Times New Roman"/>
    <w:charset w:val="B1"/>
    <w:family w:val="auto"/>
    <w:pitch w:val="variable"/>
    <w:sig w:usb0="8000086F" w:usb1="4000204A" w:usb2="00000000" w:usb3="00000000" w:csb0="00000021" w:csb1="00000000"/>
  </w:font>
  <w:font w:name="AppleMyungjo">
    <w:panose1 w:val="02000500000000000000"/>
    <w:charset w:val="81"/>
    <w:family w:val="roman"/>
    <w:pitch w:val="variable"/>
    <w:sig w:usb0="00000001" w:usb1="09060000" w:usb2="00000010" w:usb3="00000000" w:csb0="00080000"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15466" w14:textId="77777777" w:rsidR="00617F08" w:rsidRDefault="00617F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7FE87" w14:textId="2B84788E" w:rsidR="00617F08" w:rsidRPr="005F5629" w:rsidRDefault="00617F08" w:rsidP="005F5629">
    <w:pPr>
      <w:pStyle w:val="Footer"/>
      <w:jc w:val="center"/>
    </w:pPr>
    <w:r>
      <w:rPr>
        <w:b/>
      </w:rPr>
      <w:t xml:space="preserve">LoseWeightByEatingDetoxWeek_9780062662927_HCML.docx - Page </w:t>
    </w:r>
    <w:r>
      <w:rPr>
        <w:b/>
      </w:rPr>
      <w:fldChar w:fldCharType="begin"/>
    </w:r>
    <w:r>
      <w:rPr>
        <w:b/>
      </w:rPr>
      <w:instrText xml:space="preserve"> PAGE  \* MERGEFORMAT </w:instrText>
    </w:r>
    <w:r>
      <w:rPr>
        <w:b/>
      </w:rPr>
      <w:fldChar w:fldCharType="separate"/>
    </w:r>
    <w:r w:rsidR="00AA3C21">
      <w:rPr>
        <w:b/>
        <w:noProof/>
      </w:rPr>
      <w:t>14</w:t>
    </w:r>
    <w:r>
      <w:rPr>
        <w:b/>
      </w:rPr>
      <w:fldChar w:fldCharType="end"/>
    </w:r>
    <w:r>
      <w:rPr>
        <w:b/>
      </w:rPr>
      <w:t xml:space="preserve"> of </w:t>
    </w:r>
    <w:r>
      <w:rPr>
        <w:b/>
      </w:rPr>
      <w:fldChar w:fldCharType="begin"/>
    </w:r>
    <w:r>
      <w:rPr>
        <w:b/>
      </w:rPr>
      <w:instrText xml:space="preserve"> NUMPAGES  \* MERGEFORMAT </w:instrText>
    </w:r>
    <w:r>
      <w:rPr>
        <w:b/>
      </w:rPr>
      <w:fldChar w:fldCharType="separate"/>
    </w:r>
    <w:r w:rsidR="00AA3C21">
      <w:rPr>
        <w:b/>
        <w:noProof/>
      </w:rPr>
      <w:t>21</w:t>
    </w:r>
    <w:r>
      <w:rP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85831" w14:textId="77777777" w:rsidR="00617F08" w:rsidRDefault="00617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CA073" w14:textId="77777777" w:rsidR="00AC15D4" w:rsidRDefault="00AC15D4" w:rsidP="007204C8">
      <w:pPr>
        <w:spacing w:before="0" w:after="0" w:line="240" w:lineRule="auto"/>
      </w:pPr>
      <w:r>
        <w:separator/>
      </w:r>
    </w:p>
  </w:footnote>
  <w:footnote w:type="continuationSeparator" w:id="0">
    <w:p w14:paraId="5BFE5124" w14:textId="77777777" w:rsidR="00AC15D4" w:rsidRDefault="00AC15D4" w:rsidP="007204C8">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ED2D" w14:textId="77777777" w:rsidR="00617F08" w:rsidRDefault="00617F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FA415" w14:textId="77777777" w:rsidR="00617F08" w:rsidRPr="005F5629" w:rsidRDefault="00617F08" w:rsidP="005F56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F8CBE" w14:textId="77777777" w:rsidR="00617F08" w:rsidRDefault="00617F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BC197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788269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31AB0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5C67E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EC4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E746E4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D968EE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1C294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428EAE"/>
    <w:lvl w:ilvl="0">
      <w:start w:val="1"/>
      <w:numFmt w:val="decimal"/>
      <w:pStyle w:val="ListNumber"/>
      <w:lvlText w:val="%1."/>
      <w:lvlJc w:val="left"/>
      <w:pPr>
        <w:tabs>
          <w:tab w:val="num" w:pos="360"/>
        </w:tabs>
        <w:ind w:left="360" w:hanging="360"/>
      </w:pPr>
    </w:lvl>
  </w:abstractNum>
  <w:abstractNum w:abstractNumId="9">
    <w:nsid w:val="FFFFFF89"/>
    <w:multiLevelType w:val="singleLevel"/>
    <w:tmpl w:val="52F2665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D23C4"/>
    <w:multiLevelType w:val="hybridMultilevel"/>
    <w:tmpl w:val="FCF022DC"/>
    <w:lvl w:ilvl="0" w:tplc="E4148CA4">
      <w:start w:val="1"/>
      <w:numFmt w:val="bullet"/>
      <w:pStyle w:val="bl1l"/>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377F7F"/>
    <w:multiLevelType w:val="hybridMultilevel"/>
    <w:tmpl w:val="3BD6D4D4"/>
    <w:lvl w:ilvl="0" w:tplc="539CD804">
      <w:start w:val="1"/>
      <w:numFmt w:val="lowerLetter"/>
      <w:pStyle w:val="opt"/>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5A37DB"/>
    <w:multiLevelType w:val="hybridMultilevel"/>
    <w:tmpl w:val="AFF0F794"/>
    <w:lvl w:ilvl="0" w:tplc="96F23208">
      <w:start w:val="1"/>
      <w:numFmt w:val="lowerLetter"/>
      <w:pStyle w:val="ll1"/>
      <w:lvlText w:val="%1."/>
      <w:lvlJc w:val="left"/>
      <w:pPr>
        <w:ind w:left="1440" w:hanging="360"/>
      </w:pPr>
      <w:rPr>
        <w:rFonts w:ascii="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210859"/>
    <w:multiLevelType w:val="hybridMultilevel"/>
    <w:tmpl w:val="DA384DE8"/>
    <w:lvl w:ilvl="0" w:tplc="493C0C60">
      <w:start w:val="1"/>
      <w:numFmt w:val="lowerLetter"/>
      <w:pStyle w:val="l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8F5EF0"/>
    <w:multiLevelType w:val="hybridMultilevel"/>
    <w:tmpl w:val="D1D43290"/>
    <w:lvl w:ilvl="0" w:tplc="796CA2B0">
      <w:start w:val="1"/>
      <w:numFmt w:val="bullet"/>
      <w:pStyle w:val="letbl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06B929AC"/>
    <w:multiLevelType w:val="hybridMultilevel"/>
    <w:tmpl w:val="7B141D6A"/>
    <w:lvl w:ilvl="0" w:tplc="0478C566">
      <w:start w:val="1"/>
      <w:numFmt w:val="bullet"/>
      <w:pStyle w:val="bl1o"/>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741974"/>
    <w:multiLevelType w:val="hybridMultilevel"/>
    <w:tmpl w:val="32BA5FFC"/>
    <w:lvl w:ilvl="0" w:tplc="AF6A298C">
      <w:start w:val="1"/>
      <w:numFmt w:val="bullet"/>
      <w:pStyle w:val="blo"/>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CE0868"/>
    <w:multiLevelType w:val="hybridMultilevel"/>
    <w:tmpl w:val="4D067538"/>
    <w:lvl w:ilvl="0" w:tplc="6350540E">
      <w:start w:val="1"/>
      <w:numFmt w:val="decimal"/>
      <w:pStyle w:val="nl"/>
      <w:lvlText w:val="%1."/>
      <w:lvlJc w:val="left"/>
      <w:pPr>
        <w:ind w:left="1440" w:hanging="360"/>
      </w:pPr>
      <w:rPr>
        <w:rFonts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2782D11"/>
    <w:multiLevelType w:val="hybridMultilevel"/>
    <w:tmpl w:val="4C049284"/>
    <w:lvl w:ilvl="0" w:tplc="137267D2">
      <w:start w:val="1"/>
      <w:numFmt w:val="bullet"/>
      <w:pStyle w:val="bl1"/>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BAE239A"/>
    <w:multiLevelType w:val="hybridMultilevel"/>
    <w:tmpl w:val="E4DECE08"/>
    <w:lvl w:ilvl="0" w:tplc="BA3E910E">
      <w:start w:val="1"/>
      <w:numFmt w:val="bullet"/>
      <w:pStyle w:val="letbl"/>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CC97DF7"/>
    <w:multiLevelType w:val="hybridMultilevel"/>
    <w:tmpl w:val="507C2368"/>
    <w:lvl w:ilvl="0" w:tplc="9BCE97C8">
      <w:start w:val="1"/>
      <w:numFmt w:val="bullet"/>
      <w:pStyle w:val="bl3"/>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1D2E3024"/>
    <w:multiLevelType w:val="hybridMultilevel"/>
    <w:tmpl w:val="FFB69D8E"/>
    <w:lvl w:ilvl="0" w:tplc="66868AE6">
      <w:start w:val="1"/>
      <w:numFmt w:val="lowerRoman"/>
      <w:pStyle w:val="ol6"/>
      <w:lvlText w:val="(%1)"/>
      <w:lvlJc w:val="righ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1F7209DF"/>
    <w:multiLevelType w:val="hybridMultilevel"/>
    <w:tmpl w:val="C4E41B4E"/>
    <w:lvl w:ilvl="0" w:tplc="C8AAC4CC">
      <w:start w:val="1"/>
      <w:numFmt w:val="bullet"/>
      <w:pStyle w:val="b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3B7030"/>
    <w:multiLevelType w:val="hybridMultilevel"/>
    <w:tmpl w:val="C4A8FF82"/>
    <w:lvl w:ilvl="0" w:tplc="F1748AD0">
      <w:start w:val="1"/>
      <w:numFmt w:val="decimal"/>
      <w:pStyle w:val="nl2"/>
      <w:lvlText w:val="(%1)"/>
      <w:lvlJc w:val="left"/>
      <w:pPr>
        <w:ind w:left="1800" w:hanging="360"/>
      </w:pPr>
      <w:rPr>
        <w:rFonts w:ascii="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79E002F"/>
    <w:multiLevelType w:val="hybridMultilevel"/>
    <w:tmpl w:val="092050B8"/>
    <w:lvl w:ilvl="0" w:tplc="C55E1D36">
      <w:start w:val="1"/>
      <w:numFmt w:val="bullet"/>
      <w:pStyle w:val="bl2o"/>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8DE15DF"/>
    <w:multiLevelType w:val="hybridMultilevel"/>
    <w:tmpl w:val="8B60818A"/>
    <w:lvl w:ilvl="0" w:tplc="68BEC900">
      <w:start w:val="1"/>
      <w:numFmt w:val="lowerRoman"/>
      <w:pStyle w:val="nl3"/>
      <w:lvlText w:val="(%1)"/>
      <w:lvlJc w:val="left"/>
      <w:pPr>
        <w:ind w:left="2160" w:hanging="360"/>
      </w:pPr>
      <w:rPr>
        <w:rFonts w:ascii="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9B074E2"/>
    <w:multiLevelType w:val="hybridMultilevel"/>
    <w:tmpl w:val="1826EC30"/>
    <w:lvl w:ilvl="0" w:tplc="ABEC231A">
      <w:start w:val="1"/>
      <w:numFmt w:val="bullet"/>
      <w:pStyle w:val="bl1f"/>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9D03847"/>
    <w:multiLevelType w:val="hybridMultilevel"/>
    <w:tmpl w:val="44A02304"/>
    <w:lvl w:ilvl="0" w:tplc="248EE46A">
      <w:start w:val="1"/>
      <w:numFmt w:val="bullet"/>
      <w:pStyle w:val="bl2"/>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CCF400A"/>
    <w:multiLevelType w:val="hybridMultilevel"/>
    <w:tmpl w:val="E35E186E"/>
    <w:lvl w:ilvl="0" w:tplc="9858E452">
      <w:start w:val="1"/>
      <w:numFmt w:val="bullet"/>
      <w:pStyle w:val="blf"/>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A12955"/>
    <w:multiLevelType w:val="hybridMultilevel"/>
    <w:tmpl w:val="7A2A144A"/>
    <w:lvl w:ilvl="0" w:tplc="ADDC5ABC">
      <w:start w:val="1"/>
      <w:numFmt w:val="bullet"/>
      <w:pStyle w:val="letblf"/>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73B7F94"/>
    <w:multiLevelType w:val="hybridMultilevel"/>
    <w:tmpl w:val="0EB22E04"/>
    <w:lvl w:ilvl="0" w:tplc="C28E4C92">
      <w:start w:val="1"/>
      <w:numFmt w:val="decimal"/>
      <w:pStyle w:val="quesnum"/>
      <w:lvlText w:val="%1."/>
      <w:lvlJc w:val="left"/>
      <w:pPr>
        <w:ind w:left="1440" w:hanging="360"/>
      </w:pPr>
      <w:rPr>
        <w:rFonts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A093004"/>
    <w:multiLevelType w:val="hybridMultilevel"/>
    <w:tmpl w:val="0E6A49F6"/>
    <w:lvl w:ilvl="0" w:tplc="9834A34C">
      <w:start w:val="1"/>
      <w:numFmt w:val="upperLetter"/>
      <w:pStyle w:val="ll"/>
      <w:lvlText w:val="%1."/>
      <w:lvlJc w:val="left"/>
      <w:pPr>
        <w:ind w:left="1080" w:hanging="360"/>
      </w:pPr>
      <w:rPr>
        <w:rFonts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122F5E"/>
    <w:multiLevelType w:val="hybridMultilevel"/>
    <w:tmpl w:val="C1E27374"/>
    <w:lvl w:ilvl="0" w:tplc="C89EEE18">
      <w:start w:val="1"/>
      <w:numFmt w:val="bullet"/>
      <w:pStyle w:val="blm"/>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0E72C16"/>
    <w:multiLevelType w:val="hybridMultilevel"/>
    <w:tmpl w:val="B5005226"/>
    <w:lvl w:ilvl="0" w:tplc="55B436B8">
      <w:start w:val="1"/>
      <w:numFmt w:val="decimal"/>
      <w:pStyle w:val="np"/>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20079E"/>
    <w:multiLevelType w:val="hybridMultilevel"/>
    <w:tmpl w:val="35902BE6"/>
    <w:lvl w:ilvl="0" w:tplc="78B8A886">
      <w:start w:val="1"/>
      <w:numFmt w:val="lowerLetter"/>
      <w:pStyle w:val="letl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64929C0"/>
    <w:multiLevelType w:val="hybridMultilevel"/>
    <w:tmpl w:val="D3A8657A"/>
    <w:lvl w:ilvl="0" w:tplc="4A3E813E">
      <w:start w:val="1"/>
      <w:numFmt w:val="decimal"/>
      <w:pStyle w:val="ol2"/>
      <w:lvlText w:val="%1."/>
      <w:lvlJc w:val="left"/>
      <w:pPr>
        <w:ind w:left="1440" w:hanging="360"/>
      </w:pPr>
      <w:rPr>
        <w:rFonts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69A38D0"/>
    <w:multiLevelType w:val="hybridMultilevel"/>
    <w:tmpl w:val="CCCC4C4A"/>
    <w:lvl w:ilvl="0" w:tplc="38CAF888">
      <w:start w:val="1"/>
      <w:numFmt w:val="upperRoman"/>
      <w:pStyle w:val="o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A7146A"/>
    <w:multiLevelType w:val="hybridMultilevel"/>
    <w:tmpl w:val="E21E47D0"/>
    <w:lvl w:ilvl="0" w:tplc="A90843A8">
      <w:start w:val="1"/>
      <w:numFmt w:val="bullet"/>
      <w:pStyle w:val="bl3l"/>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48EF4684"/>
    <w:multiLevelType w:val="hybridMultilevel"/>
    <w:tmpl w:val="9CBA253C"/>
    <w:lvl w:ilvl="0" w:tplc="A6A6A392">
      <w:start w:val="1"/>
      <w:numFmt w:val="bullet"/>
      <w:pStyle w:val="bl"/>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226EA5"/>
    <w:multiLevelType w:val="hybridMultilevel"/>
    <w:tmpl w:val="8B0E307C"/>
    <w:lvl w:ilvl="0" w:tplc="5BFA04B8">
      <w:start w:val="1"/>
      <w:numFmt w:val="bullet"/>
      <w:pStyle w:val="bl2l"/>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AF02637"/>
    <w:multiLevelType w:val="hybridMultilevel"/>
    <w:tmpl w:val="8CD8AEB6"/>
    <w:lvl w:ilvl="0" w:tplc="23C83780">
      <w:start w:val="1"/>
      <w:numFmt w:val="bullet"/>
      <w:pStyle w:val="bpm"/>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79A0050"/>
    <w:multiLevelType w:val="hybridMultilevel"/>
    <w:tmpl w:val="8E2226C0"/>
    <w:lvl w:ilvl="0" w:tplc="DEFAB03A">
      <w:start w:val="1"/>
      <w:numFmt w:val="decimal"/>
      <w:pStyle w:val="ol4"/>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5A2B74FD"/>
    <w:multiLevelType w:val="hybridMultilevel"/>
    <w:tmpl w:val="309C1D0E"/>
    <w:lvl w:ilvl="0" w:tplc="7236E4C6">
      <w:start w:val="1"/>
      <w:numFmt w:val="bullet"/>
      <w:pStyle w:val="bl3f"/>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A4A0F04"/>
    <w:multiLevelType w:val="hybridMultilevel"/>
    <w:tmpl w:val="919231CA"/>
    <w:lvl w:ilvl="0" w:tplc="DD327F1A">
      <w:start w:val="1"/>
      <w:numFmt w:val="lowerRoman"/>
      <w:pStyle w:val="nl1"/>
      <w:lvlText w:val="%1."/>
      <w:lvlJc w:val="left"/>
      <w:pPr>
        <w:ind w:left="1440" w:hanging="360"/>
      </w:pPr>
      <w:rPr>
        <w:rFonts w:ascii="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B7143A4"/>
    <w:multiLevelType w:val="hybridMultilevel"/>
    <w:tmpl w:val="2E5E276C"/>
    <w:lvl w:ilvl="0" w:tplc="4DBA7028">
      <w:start w:val="1"/>
      <w:numFmt w:val="lowerLetter"/>
      <w:pStyle w:val="ll3"/>
      <w:lvlText w:val="(%1)"/>
      <w:lvlJc w:val="left"/>
      <w:pPr>
        <w:ind w:left="2160" w:hanging="360"/>
      </w:pPr>
      <w:rPr>
        <w:rFonts w:ascii="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5C7B2FC7"/>
    <w:multiLevelType w:val="hybridMultilevel"/>
    <w:tmpl w:val="59B4C78E"/>
    <w:lvl w:ilvl="0" w:tplc="42CA95E0">
      <w:start w:val="1"/>
      <w:numFmt w:val="lowerLetter"/>
      <w:pStyle w:val="ol5"/>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nsid w:val="5F1F7B42"/>
    <w:multiLevelType w:val="hybridMultilevel"/>
    <w:tmpl w:val="7D50F534"/>
    <w:lvl w:ilvl="0" w:tplc="DD7ED0D2">
      <w:start w:val="1"/>
      <w:numFmt w:val="bullet"/>
      <w:pStyle w:val="bl2f"/>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61135DC7"/>
    <w:multiLevelType w:val="hybridMultilevel"/>
    <w:tmpl w:val="D8827948"/>
    <w:lvl w:ilvl="0" w:tplc="5C9E722A">
      <w:start w:val="1"/>
      <w:numFmt w:val="lowerLetter"/>
      <w:pStyle w:val="ol3"/>
      <w:lvlText w:val="%1."/>
      <w:lvlJc w:val="left"/>
      <w:pPr>
        <w:ind w:left="1440" w:hanging="360"/>
      </w:pPr>
      <w:rPr>
        <w:rFonts w:hint="default"/>
        <w:b w:val="0"/>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631A2CA6"/>
    <w:multiLevelType w:val="hybridMultilevel"/>
    <w:tmpl w:val="DDEE7F40"/>
    <w:lvl w:ilvl="0" w:tplc="19C2946E">
      <w:start w:val="1"/>
      <w:numFmt w:val="decimal"/>
      <w:pStyle w:val="letn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653F76F2"/>
    <w:multiLevelType w:val="hybridMultilevel"/>
    <w:tmpl w:val="EE306144"/>
    <w:lvl w:ilvl="0" w:tplc="759A27CA">
      <w:start w:val="1"/>
      <w:numFmt w:val="bullet"/>
      <w:pStyle w:val="letbl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B1634C"/>
    <w:multiLevelType w:val="hybridMultilevel"/>
    <w:tmpl w:val="594AFA2E"/>
    <w:lvl w:ilvl="0" w:tplc="50A8BE5C">
      <w:start w:val="1"/>
      <w:numFmt w:val="upperLetter"/>
      <w:pStyle w:val="ol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C6F2844"/>
    <w:multiLevelType w:val="hybridMultilevel"/>
    <w:tmpl w:val="CA7A340C"/>
    <w:lvl w:ilvl="0" w:tplc="A0FEA27A">
      <w:start w:val="1"/>
      <w:numFmt w:val="upperLetter"/>
      <w:pStyle w:val="ll2"/>
      <w:lvlText w:val="(%1)"/>
      <w:lvlJc w:val="left"/>
      <w:pPr>
        <w:ind w:left="1800" w:hanging="360"/>
      </w:pPr>
      <w:rPr>
        <w:rFonts w:ascii="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F821F2A"/>
    <w:multiLevelType w:val="hybridMultilevel"/>
    <w:tmpl w:val="BA249C2A"/>
    <w:lvl w:ilvl="0" w:tplc="E904F856">
      <w:start w:val="1"/>
      <w:numFmt w:val="bullet"/>
      <w:pStyle w:val="bll"/>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2CA0FEA"/>
    <w:multiLevelType w:val="hybridMultilevel"/>
    <w:tmpl w:val="736ECFF0"/>
    <w:lvl w:ilvl="0" w:tplc="B016CB30">
      <w:start w:val="1"/>
      <w:numFmt w:val="bullet"/>
      <w:pStyle w:val="bl3o"/>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738E6C04"/>
    <w:multiLevelType w:val="hybridMultilevel"/>
    <w:tmpl w:val="89B09A04"/>
    <w:lvl w:ilvl="0" w:tplc="90B8537E">
      <w:start w:val="1"/>
      <w:numFmt w:val="bullet"/>
      <w:pStyle w:val="bl2m"/>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745D76A3"/>
    <w:multiLevelType w:val="hybridMultilevel"/>
    <w:tmpl w:val="4914E600"/>
    <w:lvl w:ilvl="0" w:tplc="F2123F1A">
      <w:start w:val="1"/>
      <w:numFmt w:val="bullet"/>
      <w:pStyle w:val="bl3m"/>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7B984EB0"/>
    <w:multiLevelType w:val="hybridMultilevel"/>
    <w:tmpl w:val="0A000D96"/>
    <w:lvl w:ilvl="0" w:tplc="1A72EBDC">
      <w:start w:val="1"/>
      <w:numFmt w:val="bullet"/>
      <w:pStyle w:val="bl1m"/>
      <w:lvlText w:val="□"/>
      <w:lvlJc w:val="left"/>
      <w:pPr>
        <w:ind w:left="162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29"/>
  </w:num>
  <w:num w:numId="3">
    <w:abstractNumId w:val="14"/>
  </w:num>
  <w:num w:numId="4">
    <w:abstractNumId w:val="12"/>
  </w:num>
  <w:num w:numId="5">
    <w:abstractNumId w:val="11"/>
  </w:num>
  <w:num w:numId="6">
    <w:abstractNumId w:val="34"/>
  </w:num>
  <w:num w:numId="7">
    <w:abstractNumId w:val="19"/>
  </w:num>
  <w:num w:numId="8">
    <w:abstractNumId w:val="48"/>
  </w:num>
  <w:num w:numId="9">
    <w:abstractNumId w:val="31"/>
  </w:num>
  <w:num w:numId="10">
    <w:abstractNumId w:val="28"/>
  </w:num>
  <w:num w:numId="11">
    <w:abstractNumId w:val="16"/>
  </w:num>
  <w:num w:numId="12">
    <w:abstractNumId w:val="49"/>
  </w:num>
  <w:num w:numId="13">
    <w:abstractNumId w:val="30"/>
  </w:num>
  <w:num w:numId="14">
    <w:abstractNumId w:val="32"/>
  </w:num>
  <w:num w:numId="15">
    <w:abstractNumId w:val="52"/>
  </w:num>
  <w:num w:numId="16">
    <w:abstractNumId w:val="18"/>
  </w:num>
  <w:num w:numId="17">
    <w:abstractNumId w:val="26"/>
  </w:num>
  <w:num w:numId="18">
    <w:abstractNumId w:val="56"/>
  </w:num>
  <w:num w:numId="19">
    <w:abstractNumId w:val="10"/>
  </w:num>
  <w:num w:numId="20">
    <w:abstractNumId w:val="15"/>
  </w:num>
  <w:num w:numId="21">
    <w:abstractNumId w:val="27"/>
  </w:num>
  <w:num w:numId="22">
    <w:abstractNumId w:val="46"/>
  </w:num>
  <w:num w:numId="23">
    <w:abstractNumId w:val="54"/>
  </w:num>
  <w:num w:numId="24">
    <w:abstractNumId w:val="39"/>
  </w:num>
  <w:num w:numId="25">
    <w:abstractNumId w:val="24"/>
  </w:num>
  <w:num w:numId="26">
    <w:abstractNumId w:val="20"/>
  </w:num>
  <w:num w:numId="27">
    <w:abstractNumId w:val="42"/>
  </w:num>
  <w:num w:numId="28">
    <w:abstractNumId w:val="55"/>
  </w:num>
  <w:num w:numId="29">
    <w:abstractNumId w:val="37"/>
  </w:num>
  <w:num w:numId="30">
    <w:abstractNumId w:val="53"/>
  </w:num>
  <w:num w:numId="31">
    <w:abstractNumId w:val="51"/>
  </w:num>
  <w:num w:numId="32">
    <w:abstractNumId w:val="44"/>
  </w:num>
  <w:num w:numId="33">
    <w:abstractNumId w:val="43"/>
  </w:num>
  <w:num w:numId="34">
    <w:abstractNumId w:val="23"/>
  </w:num>
  <w:num w:numId="35">
    <w:abstractNumId w:val="2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17"/>
  </w:num>
  <w:num w:numId="47">
    <w:abstractNumId w:val="40"/>
  </w:num>
  <w:num w:numId="48">
    <w:abstractNumId w:val="33"/>
  </w:num>
  <w:num w:numId="49">
    <w:abstractNumId w:val="22"/>
  </w:num>
  <w:num w:numId="50">
    <w:abstractNumId w:val="36"/>
  </w:num>
  <w:num w:numId="51">
    <w:abstractNumId w:val="50"/>
  </w:num>
  <w:num w:numId="52">
    <w:abstractNumId w:val="47"/>
  </w:num>
  <w:num w:numId="53">
    <w:abstractNumId w:val="35"/>
  </w:num>
  <w:num w:numId="54">
    <w:abstractNumId w:val="41"/>
  </w:num>
  <w:num w:numId="55">
    <w:abstractNumId w:val="45"/>
  </w:num>
  <w:num w:numId="56">
    <w:abstractNumId w:val="21"/>
  </w:num>
  <w:num w:numId="57">
    <w:abstractNumId w:val="13"/>
  </w:num>
  <w:num w:numId="58">
    <w:abstractNumId w:val="17"/>
    <w:lvlOverride w:ilvl="0">
      <w:startOverride w:val="1"/>
    </w:lvlOverride>
  </w:num>
  <w:num w:numId="59">
    <w:abstractNumId w:val="17"/>
    <w:lvlOverride w:ilvl="0">
      <w:startOverride w:val="1"/>
    </w:lvlOverride>
  </w:num>
  <w:num w:numId="60">
    <w:abstractNumId w:val="17"/>
    <w:lvlOverride w:ilvl="0">
      <w:startOverride w:val="1"/>
    </w:lvlOverride>
  </w:num>
  <w:num w:numId="61">
    <w:abstractNumId w:val="17"/>
    <w:lvlOverride w:ilvl="0">
      <w:startOverride w:val="1"/>
    </w:lvlOverride>
  </w:num>
  <w:num w:numId="62">
    <w:abstractNumId w:val="17"/>
    <w:lvlOverride w:ilvl="0">
      <w:startOverride w:val="1"/>
    </w:lvlOverride>
  </w:num>
  <w:num w:numId="63">
    <w:abstractNumId w:val="17"/>
    <w:lvlOverride w:ilvl="0">
      <w:startOverride w:val="1"/>
    </w:lvlOverride>
  </w:num>
  <w:num w:numId="64">
    <w:abstractNumId w:val="17"/>
    <w:lvlOverride w:ilvl="0">
      <w:startOverride w:val="1"/>
    </w:lvlOverride>
  </w:num>
  <w:num w:numId="65">
    <w:abstractNumId w:val="11"/>
    <w:lvlOverride w:ilvl="0">
      <w:startOverride w:val="1"/>
    </w:lvlOverride>
  </w:num>
  <w:num w:numId="66">
    <w:abstractNumId w:val="11"/>
    <w:lvlOverride w:ilvl="0">
      <w:startOverride w:val="1"/>
    </w:lvlOverride>
  </w:num>
  <w:num w:numId="67">
    <w:abstractNumId w:val="11"/>
    <w:lvlOverride w:ilvl="0">
      <w:startOverride w:val="1"/>
    </w:lvlOverride>
  </w:num>
  <w:num w:numId="68">
    <w:abstractNumId w:val="11"/>
    <w:lvlOverride w:ilvl="0">
      <w:startOverride w:val="1"/>
    </w:lvlOverride>
  </w:num>
  <w:num w:numId="69">
    <w:abstractNumId w:val="11"/>
    <w:lvlOverride w:ilvl="0">
      <w:startOverride w:val="1"/>
    </w:lvlOverride>
  </w:num>
  <w:num w:numId="70">
    <w:abstractNumId w:val="11"/>
    <w:lvlOverride w:ilvl="0">
      <w:startOverride w:val="1"/>
    </w:lvlOverride>
  </w:num>
  <w:num w:numId="71">
    <w:abstractNumId w:val="11"/>
    <w:lvlOverride w:ilvl="0">
      <w:startOverride w:val="1"/>
    </w:lvlOverride>
  </w:num>
  <w:num w:numId="72">
    <w:abstractNumId w:val="11"/>
    <w:lvlOverride w:ilvl="0">
      <w:startOverride w:val="1"/>
    </w:lvlOverride>
  </w:num>
  <w:num w:numId="73">
    <w:abstractNumId w:val="11"/>
    <w:lvlOverride w:ilvl="0">
      <w:startOverride w:val="1"/>
    </w:lvlOverride>
  </w:num>
  <w:num w:numId="74">
    <w:abstractNumId w:val="11"/>
    <w:lvlOverride w:ilvl="0">
      <w:startOverride w:val="1"/>
    </w:lvlOverride>
  </w:num>
  <w:num w:numId="75">
    <w:abstractNumId w:val="11"/>
    <w:lvlOverride w:ilvl="0">
      <w:startOverride w:val="1"/>
    </w:lvlOverride>
  </w:num>
  <w:num w:numId="76">
    <w:abstractNumId w:val="11"/>
    <w:lvlOverride w:ilvl="0">
      <w:startOverride w:val="1"/>
    </w:lvlOverride>
  </w:num>
  <w:num w:numId="77">
    <w:abstractNumId w:val="11"/>
    <w:lvlOverride w:ilvl="0">
      <w:startOverride w:val="1"/>
    </w:lvlOverride>
  </w:num>
  <w:num w:numId="78">
    <w:abstractNumId w:val="11"/>
    <w:lvlOverride w:ilvl="0">
      <w:startOverride w:val="1"/>
    </w:lvlOverride>
  </w:num>
  <w:num w:numId="79">
    <w:abstractNumId w:val="17"/>
    <w:lvlOverride w:ilvl="0">
      <w:startOverride w:val="1"/>
    </w:lvlOverride>
  </w:num>
  <w:num w:numId="80">
    <w:abstractNumId w:val="17"/>
    <w:lvlOverride w:ilvl="0">
      <w:startOverride w:val="1"/>
    </w:lvlOverride>
  </w:num>
  <w:num w:numId="81">
    <w:abstractNumId w:val="17"/>
    <w:lvlOverride w:ilvl="0">
      <w:startOverride w:val="1"/>
    </w:lvlOverride>
  </w:num>
  <w:num w:numId="82">
    <w:abstractNumId w:val="17"/>
    <w:lvlOverride w:ilvl="0">
      <w:startOverride w:val="1"/>
    </w:lvlOverride>
  </w:num>
  <w:num w:numId="83">
    <w:abstractNumId w:val="17"/>
    <w:lvlOverride w:ilvl="0">
      <w:startOverride w:val="1"/>
    </w:lvlOverride>
  </w:num>
  <w:num w:numId="84">
    <w:abstractNumId w:val="17"/>
    <w:lvlOverride w:ilvl="0">
      <w:startOverride w:val="1"/>
    </w:lvlOverride>
  </w:num>
  <w:num w:numId="85">
    <w:abstractNumId w:val="17"/>
    <w:lvlOverride w:ilvl="0">
      <w:startOverride w:val="1"/>
    </w:lvlOverride>
  </w:num>
  <w:num w:numId="86">
    <w:abstractNumId w:val="17"/>
    <w:lvlOverride w:ilvl="0">
      <w:startOverride w:val="1"/>
    </w:lvlOverride>
  </w:num>
  <w:num w:numId="87">
    <w:abstractNumId w:val="17"/>
    <w:lvlOverride w:ilvl="0">
      <w:startOverride w:val="1"/>
    </w:lvlOverride>
  </w:num>
  <w:num w:numId="88">
    <w:abstractNumId w:val="17"/>
    <w:lvlOverride w:ilvl="0">
      <w:startOverride w:val="1"/>
    </w:lvlOverride>
  </w:num>
  <w:num w:numId="89">
    <w:abstractNumId w:val="17"/>
    <w:lvlOverride w:ilvl="0">
      <w:startOverride w:val="1"/>
    </w:lvlOverride>
  </w:num>
  <w:num w:numId="90">
    <w:abstractNumId w:val="17"/>
    <w:lvlOverride w:ilvl="0">
      <w:startOverride w:val="1"/>
    </w:lvlOverride>
  </w:num>
  <w:num w:numId="91">
    <w:abstractNumId w:val="17"/>
    <w:lvlOverride w:ilvl="0">
      <w:startOverride w:val="1"/>
    </w:lvlOverride>
  </w:num>
  <w:num w:numId="92">
    <w:abstractNumId w:val="17"/>
    <w:lvlOverride w:ilvl="0">
      <w:startOverride w:val="1"/>
    </w:lvlOverride>
  </w:num>
  <w:num w:numId="93">
    <w:abstractNumId w:val="17"/>
    <w:lvlOverride w:ilvl="0">
      <w:startOverride w:val="1"/>
    </w:lvlOverride>
  </w:num>
  <w:num w:numId="94">
    <w:abstractNumId w:val="17"/>
    <w:lvlOverride w:ilvl="0">
      <w:startOverride w:val="1"/>
    </w:lvlOverride>
  </w:num>
  <w:num w:numId="95">
    <w:abstractNumId w:val="17"/>
    <w:lvlOverride w:ilvl="0">
      <w:startOverride w:val="1"/>
    </w:lvlOverride>
  </w:num>
  <w:num w:numId="96">
    <w:abstractNumId w:val="17"/>
    <w:lvlOverride w:ilvl="0">
      <w:startOverride w:val="1"/>
    </w:lvlOverride>
  </w:num>
  <w:num w:numId="97">
    <w:abstractNumId w:val="17"/>
    <w:lvlOverride w:ilvl="0">
      <w:startOverride w:val="1"/>
    </w:lvlOverride>
  </w:num>
  <w:num w:numId="98">
    <w:abstractNumId w:val="17"/>
    <w:lvlOverride w:ilvl="0">
      <w:startOverride w:val="1"/>
    </w:lvlOverride>
  </w:num>
  <w:num w:numId="99">
    <w:abstractNumId w:val="17"/>
    <w:lvlOverride w:ilvl="0">
      <w:startOverride w:val="1"/>
    </w:lvlOverride>
  </w:num>
  <w:num w:numId="100">
    <w:abstractNumId w:val="17"/>
    <w:lvlOverride w:ilvl="0">
      <w:startOverride w:val="1"/>
    </w:lvlOverride>
  </w:num>
  <w:num w:numId="101">
    <w:abstractNumId w:val="17"/>
    <w:lvlOverride w:ilvl="0">
      <w:startOverride w:val="1"/>
    </w:lvlOverride>
  </w:num>
  <w:num w:numId="102">
    <w:abstractNumId w:val="17"/>
    <w:lvlOverride w:ilvl="0">
      <w:startOverride w:val="1"/>
    </w:lvlOverride>
  </w:num>
  <w:num w:numId="103">
    <w:abstractNumId w:val="17"/>
    <w:lvlOverride w:ilvl="0">
      <w:startOverride w:val="1"/>
    </w:lvlOverride>
  </w:num>
  <w:num w:numId="104">
    <w:abstractNumId w:val="17"/>
    <w:lvlOverride w:ilvl="0">
      <w:startOverride w:val="1"/>
    </w:lvlOverride>
  </w:num>
  <w:num w:numId="105">
    <w:abstractNumId w:val="17"/>
    <w:lvlOverride w:ilvl="0">
      <w:startOverride w:val="1"/>
    </w:lvlOverride>
  </w:num>
  <w:num w:numId="106">
    <w:abstractNumId w:val="17"/>
    <w:lvlOverride w:ilvl="0">
      <w:startOverride w:val="1"/>
    </w:lvlOverride>
  </w:num>
  <w:num w:numId="107">
    <w:abstractNumId w:val="17"/>
    <w:lvlOverride w:ilvl="0">
      <w:startOverride w:val="1"/>
    </w:lvlOverride>
  </w:num>
  <w:num w:numId="108">
    <w:abstractNumId w:val="17"/>
    <w:lvlOverride w:ilvl="0">
      <w:startOverride w:val="1"/>
    </w:lvlOverride>
  </w:num>
  <w:num w:numId="109">
    <w:abstractNumId w:val="17"/>
    <w:lvlOverride w:ilvl="0">
      <w:startOverride w:val="1"/>
    </w:lvlOverride>
  </w:num>
  <w:num w:numId="110">
    <w:abstractNumId w:val="17"/>
    <w:lvlOverride w:ilvl="0">
      <w:startOverride w:val="1"/>
    </w:lvlOverride>
  </w:num>
  <w:num w:numId="111">
    <w:abstractNumId w:val="17"/>
    <w:lvlOverride w:ilvl="0">
      <w:startOverride w:val="1"/>
    </w:lvlOverride>
  </w:num>
  <w:num w:numId="112">
    <w:abstractNumId w:val="17"/>
    <w:lvlOverride w:ilvl="0">
      <w:startOverride w:val="1"/>
    </w:lvlOverride>
  </w:num>
  <w:num w:numId="113">
    <w:abstractNumId w:val="17"/>
    <w:lvlOverride w:ilvl="0">
      <w:startOverride w:val="1"/>
    </w:lvlOverride>
  </w:num>
  <w:num w:numId="114">
    <w:abstractNumId w:val="17"/>
    <w:lvlOverride w:ilvl="0">
      <w:startOverride w:val="1"/>
    </w:lvlOverride>
  </w:num>
  <w:num w:numId="115">
    <w:abstractNumId w:val="17"/>
    <w:lvlOverride w:ilvl="0">
      <w:startOverride w:val="1"/>
    </w:lvlOverride>
  </w:num>
  <w:num w:numId="116">
    <w:abstractNumId w:val="17"/>
    <w:lvlOverride w:ilvl="0">
      <w:startOverride w:val="1"/>
    </w:lvlOverride>
  </w:num>
  <w:num w:numId="117">
    <w:abstractNumId w:val="17"/>
    <w:lvlOverride w:ilvl="0">
      <w:startOverride w:val="1"/>
    </w:lvlOverride>
  </w:num>
  <w:num w:numId="118">
    <w:abstractNumId w:val="17"/>
    <w:lvlOverride w:ilvl="0">
      <w:startOverride w:val="1"/>
    </w:lvlOverride>
  </w:num>
  <w:num w:numId="119">
    <w:abstractNumId w:val="17"/>
    <w:lvlOverride w:ilvl="0">
      <w:startOverride w:val="1"/>
    </w:lvlOverride>
  </w:num>
  <w:num w:numId="120">
    <w:abstractNumId w:val="17"/>
    <w:lvlOverride w:ilvl="0">
      <w:startOverride w:val="1"/>
    </w:lvlOverride>
  </w:num>
  <w:num w:numId="121">
    <w:abstractNumId w:val="17"/>
    <w:lvlOverride w:ilvl="0">
      <w:startOverride w:val="1"/>
    </w:lvlOverride>
  </w:num>
  <w:num w:numId="122">
    <w:abstractNumId w:val="17"/>
    <w:lvlOverride w:ilvl="0">
      <w:startOverride w:val="1"/>
    </w:lvlOverride>
  </w:num>
  <w:num w:numId="123">
    <w:abstractNumId w:val="17"/>
    <w:lvlOverride w:ilvl="0">
      <w:startOverride w:val="1"/>
    </w:lvlOverride>
  </w:num>
  <w:num w:numId="124">
    <w:abstractNumId w:val="17"/>
    <w:lvlOverride w:ilvl="0">
      <w:startOverride w:val="1"/>
    </w:lvlOverride>
  </w:num>
  <w:num w:numId="125">
    <w:abstractNumId w:val="17"/>
    <w:lvlOverride w:ilvl="0">
      <w:startOverride w:val="1"/>
    </w:lvlOverride>
  </w:num>
  <w:num w:numId="126">
    <w:abstractNumId w:val="17"/>
    <w:lvlOverride w:ilvl="0">
      <w:startOverride w:val="1"/>
    </w:lvlOverride>
  </w:num>
  <w:num w:numId="127">
    <w:abstractNumId w:val="17"/>
    <w:lvlOverride w:ilvl="0">
      <w:startOverride w:val="1"/>
    </w:lvlOverride>
  </w:num>
  <w:num w:numId="128">
    <w:abstractNumId w:val="17"/>
    <w:lvlOverride w:ilvl="0">
      <w:startOverride w:val="1"/>
    </w:lvlOverride>
  </w:num>
  <w:num w:numId="129">
    <w:abstractNumId w:val="17"/>
    <w:lvlOverride w:ilvl="0">
      <w:startOverride w:val="1"/>
    </w:lvlOverride>
  </w:num>
  <w:num w:numId="130">
    <w:abstractNumId w:val="17"/>
    <w:lvlOverride w:ilvl="0">
      <w:startOverride w:val="1"/>
    </w:lvlOverride>
  </w:num>
  <w:num w:numId="131">
    <w:abstractNumId w:val="17"/>
    <w:lvlOverride w:ilvl="0">
      <w:startOverride w:val="1"/>
    </w:lvlOverride>
  </w:num>
  <w:num w:numId="132">
    <w:abstractNumId w:val="17"/>
    <w:lvlOverride w:ilvl="0">
      <w:startOverride w:val="1"/>
    </w:lvlOverride>
  </w:num>
  <w:num w:numId="133">
    <w:abstractNumId w:val="17"/>
    <w:lvlOverride w:ilvl="0">
      <w:startOverride w:val="1"/>
    </w:lvlOverride>
  </w:num>
  <w:num w:numId="134">
    <w:abstractNumId w:val="17"/>
    <w:lvlOverride w:ilvl="0">
      <w:startOverride w:val="1"/>
    </w:lvlOverride>
  </w:num>
  <w:num w:numId="135">
    <w:abstractNumId w:val="17"/>
    <w:lvlOverride w:ilvl="0">
      <w:startOverride w:val="1"/>
    </w:lvlOverride>
  </w:num>
  <w:num w:numId="136">
    <w:abstractNumId w:val="17"/>
    <w:lvlOverride w:ilvl="0">
      <w:startOverride w:val="1"/>
    </w:lvlOverride>
  </w:num>
  <w:num w:numId="137">
    <w:abstractNumId w:val="17"/>
    <w:lvlOverride w:ilvl="0">
      <w:startOverride w:val="1"/>
    </w:lvlOverride>
  </w:num>
  <w:num w:numId="138">
    <w:abstractNumId w:val="17"/>
    <w:lvlOverride w:ilvl="0">
      <w:startOverride w:val="1"/>
    </w:lvlOverride>
  </w:num>
  <w:num w:numId="139">
    <w:abstractNumId w:val="17"/>
    <w:lvlOverride w:ilvl="0">
      <w:startOverride w:val="1"/>
    </w:lvlOverride>
  </w:num>
  <w:num w:numId="140">
    <w:abstractNumId w:val="17"/>
    <w:lvlOverride w:ilvl="0">
      <w:startOverride w:val="1"/>
    </w:lvlOverride>
  </w:num>
  <w:num w:numId="141">
    <w:abstractNumId w:val="17"/>
    <w:lvlOverride w:ilvl="0">
      <w:startOverride w:val="1"/>
    </w:lvlOverride>
  </w:num>
  <w:num w:numId="142">
    <w:abstractNumId w:val="17"/>
    <w:lvlOverride w:ilvl="0">
      <w:startOverride w:val="1"/>
    </w:lvlOverride>
  </w:num>
  <w:num w:numId="143">
    <w:abstractNumId w:val="17"/>
    <w:lvlOverride w:ilvl="0">
      <w:startOverride w:val="1"/>
    </w:lvlOverride>
  </w:num>
  <w:num w:numId="144">
    <w:abstractNumId w:val="17"/>
    <w:lvlOverride w:ilvl="0">
      <w:startOverride w:val="1"/>
    </w:lvlOverride>
  </w:num>
  <w:num w:numId="145">
    <w:abstractNumId w:val="17"/>
    <w:lvlOverride w:ilvl="0">
      <w:startOverride w:val="1"/>
    </w:lvlOverride>
  </w:num>
  <w:num w:numId="146">
    <w:abstractNumId w:val="17"/>
    <w:lvlOverride w:ilvl="0">
      <w:startOverride w:val="1"/>
    </w:lvlOverride>
  </w:num>
  <w:num w:numId="147">
    <w:abstractNumId w:val="17"/>
    <w:lvlOverride w:ilvl="0">
      <w:startOverride w:val="1"/>
    </w:lvlOverride>
  </w:num>
  <w:num w:numId="148">
    <w:abstractNumId w:val="17"/>
    <w:lvlOverride w:ilvl="0">
      <w:startOverride w:val="1"/>
    </w:lvlOverride>
  </w:num>
  <w:num w:numId="149">
    <w:abstractNumId w:val="17"/>
    <w:lvlOverride w:ilvl="0">
      <w:startOverride w:val="1"/>
    </w:lvlOverride>
  </w:num>
  <w:num w:numId="150">
    <w:abstractNumId w:val="17"/>
    <w:lvlOverride w:ilvl="0">
      <w:startOverride w:val="1"/>
    </w:lvlOverride>
  </w:num>
  <w:num w:numId="151">
    <w:abstractNumId w:val="17"/>
    <w:lvlOverride w:ilvl="0">
      <w:startOverride w:val="1"/>
    </w:lvlOverride>
  </w:num>
  <w:num w:numId="152">
    <w:abstractNumId w:val="17"/>
    <w:lvlOverride w:ilvl="0">
      <w:startOverride w:val="1"/>
    </w:lvlOverride>
  </w:num>
  <w:num w:numId="153">
    <w:abstractNumId w:val="17"/>
    <w:lvlOverride w:ilvl="0">
      <w:startOverride w:val="1"/>
    </w:lvlOverride>
  </w:num>
  <w:num w:numId="154">
    <w:abstractNumId w:val="17"/>
    <w:lvlOverride w:ilvl="0">
      <w:startOverride w:val="1"/>
    </w:lvlOverride>
  </w:num>
  <w:num w:numId="155">
    <w:abstractNumId w:val="17"/>
    <w:lvlOverride w:ilvl="0">
      <w:startOverride w:val="1"/>
    </w:lvlOverride>
  </w:num>
  <w:num w:numId="156">
    <w:abstractNumId w:val="17"/>
    <w:lvlOverride w:ilvl="0">
      <w:startOverride w:val="1"/>
    </w:lvlOverride>
  </w:num>
  <w:num w:numId="157">
    <w:abstractNumId w:val="17"/>
    <w:lvlOverride w:ilvl="0">
      <w:startOverride w:val="1"/>
    </w:lvlOverride>
  </w:num>
  <w:num w:numId="158">
    <w:abstractNumId w:val="17"/>
    <w:lvlOverride w:ilvl="0">
      <w:startOverride w:val="1"/>
    </w:lvlOverride>
  </w:num>
  <w:num w:numId="159">
    <w:abstractNumId w:val="17"/>
    <w:lvlOverride w:ilvl="0">
      <w:startOverride w:val="1"/>
    </w:lvlOverride>
  </w:num>
  <w:num w:numId="160">
    <w:abstractNumId w:val="17"/>
    <w:lvlOverride w:ilvl="0">
      <w:startOverride w:val="1"/>
    </w:lvlOverride>
  </w:num>
  <w:num w:numId="161">
    <w:abstractNumId w:val="17"/>
    <w:lvlOverride w:ilvl="0">
      <w:startOverride w:val="1"/>
    </w:lvlOverride>
  </w:num>
  <w:num w:numId="162">
    <w:abstractNumId w:val="17"/>
    <w:lvlOverride w:ilvl="0">
      <w:startOverride w:val="1"/>
    </w:lvlOverride>
  </w:num>
  <w:num w:numId="163">
    <w:abstractNumId w:val="17"/>
    <w:lvlOverride w:ilvl="0">
      <w:startOverride w:val="1"/>
    </w:lvlOverride>
  </w:num>
  <w:num w:numId="164">
    <w:abstractNumId w:val="17"/>
    <w:lvlOverride w:ilvl="0">
      <w:startOverride w:val="1"/>
    </w:lvlOverride>
  </w:num>
  <w:num w:numId="165">
    <w:abstractNumId w:val="17"/>
    <w:lvlOverride w:ilvl="0">
      <w:startOverride w:val="1"/>
    </w:lvlOverride>
  </w:num>
  <w:num w:numId="166">
    <w:abstractNumId w:val="17"/>
    <w:lvlOverride w:ilvl="0">
      <w:startOverride w:val="1"/>
    </w:lvlOverride>
  </w:num>
  <w:num w:numId="167">
    <w:abstractNumId w:val="17"/>
    <w:lvlOverride w:ilvl="0">
      <w:startOverride w:val="1"/>
    </w:lvlOverride>
  </w:num>
  <w:num w:numId="168">
    <w:abstractNumId w:val="17"/>
    <w:lvlOverride w:ilvl="0">
      <w:startOverride w:val="1"/>
    </w:lvlOverride>
  </w:num>
  <w:num w:numId="169">
    <w:abstractNumId w:val="17"/>
    <w:lvlOverride w:ilvl="0">
      <w:startOverride w:val="1"/>
    </w:lvlOverride>
  </w:num>
  <w:num w:numId="170">
    <w:abstractNumId w:val="17"/>
    <w:lvlOverride w:ilvl="0">
      <w:startOverride w:val="1"/>
    </w:lvlOverride>
  </w:num>
  <w:num w:numId="171">
    <w:abstractNumId w:val="17"/>
    <w:lvlOverride w:ilvl="0">
      <w:startOverride w:val="1"/>
    </w:lvlOverride>
  </w:num>
  <w:num w:numId="172">
    <w:abstractNumId w:val="17"/>
    <w:lvlOverride w:ilvl="0">
      <w:startOverride w:val="1"/>
    </w:lvlOverride>
  </w:num>
  <w:num w:numId="173">
    <w:abstractNumId w:val="17"/>
    <w:lvlOverride w:ilvl="0">
      <w:startOverride w:val="1"/>
    </w:lvlOverride>
  </w:num>
  <w:num w:numId="174">
    <w:abstractNumId w:val="17"/>
    <w:lvlOverride w:ilvl="0">
      <w:startOverride w:val="1"/>
    </w:lvlOverride>
  </w:num>
  <w:num w:numId="175">
    <w:abstractNumId w:val="17"/>
    <w:lvlOverride w:ilvl="0">
      <w:startOverride w:val="1"/>
    </w:lvlOverride>
  </w:num>
  <w:num w:numId="176">
    <w:abstractNumId w:val="17"/>
    <w:lvlOverride w:ilvl="0">
      <w:startOverride w:val="1"/>
    </w:lvlOverride>
  </w:num>
  <w:num w:numId="177">
    <w:abstractNumId w:val="17"/>
    <w:lvlOverride w:ilvl="0">
      <w:startOverride w:val="1"/>
    </w:lvlOverride>
  </w:num>
  <w:num w:numId="178">
    <w:abstractNumId w:val="17"/>
    <w:lvlOverride w:ilvl="0">
      <w:startOverride w:val="1"/>
    </w:lvlOverride>
  </w:num>
  <w:num w:numId="179">
    <w:abstractNumId w:val="17"/>
    <w:lvlOverride w:ilvl="0">
      <w:startOverride w:val="1"/>
    </w:lvlOverride>
  </w:num>
  <w:num w:numId="180">
    <w:abstractNumId w:val="17"/>
    <w:lvlOverride w:ilvl="0">
      <w:startOverride w:val="1"/>
    </w:lvlOverride>
  </w:num>
  <w:num w:numId="181">
    <w:abstractNumId w:val="17"/>
    <w:lvlOverride w:ilvl="0">
      <w:startOverride w:val="1"/>
    </w:lvlOverride>
  </w:num>
  <w:num w:numId="182">
    <w:abstractNumId w:val="17"/>
    <w:lvlOverride w:ilvl="0">
      <w:startOverride w:val="1"/>
    </w:lvlOverride>
  </w:num>
  <w:num w:numId="183">
    <w:abstractNumId w:val="17"/>
    <w:lvlOverride w:ilvl="0">
      <w:startOverride w:val="1"/>
    </w:lvlOverride>
  </w:num>
  <w:num w:numId="184">
    <w:abstractNumId w:val="17"/>
    <w:lvlOverride w:ilvl="0">
      <w:startOverride w:val="1"/>
    </w:lvlOverride>
  </w:num>
  <w:num w:numId="185">
    <w:abstractNumId w:val="17"/>
    <w:lvlOverride w:ilvl="0">
      <w:startOverride w:val="1"/>
    </w:lvlOverride>
  </w:num>
  <w:num w:numId="186">
    <w:abstractNumId w:val="17"/>
    <w:lvlOverride w:ilvl="0">
      <w:startOverride w:val="1"/>
    </w:lvlOverride>
  </w:num>
  <w:num w:numId="187">
    <w:abstractNumId w:val="17"/>
    <w:lvlOverride w:ilvl="0">
      <w:startOverride w:val="1"/>
    </w:lvlOverride>
  </w:num>
  <w:num w:numId="188">
    <w:abstractNumId w:val="17"/>
    <w:lvlOverride w:ilvl="0">
      <w:startOverride w:val="1"/>
    </w:lvlOverride>
  </w:num>
  <w:num w:numId="189">
    <w:abstractNumId w:val="17"/>
    <w:lvlOverride w:ilvl="0">
      <w:startOverride w:val="1"/>
    </w:lvlOverride>
  </w:num>
  <w:num w:numId="190">
    <w:abstractNumId w:val="17"/>
    <w:lvlOverride w:ilvl="0">
      <w:startOverride w:val="1"/>
    </w:lvlOverride>
  </w:num>
  <w:num w:numId="191">
    <w:abstractNumId w:val="17"/>
    <w:lvlOverride w:ilvl="0">
      <w:startOverride w:val="1"/>
    </w:lvlOverride>
  </w:num>
  <w:num w:numId="192">
    <w:abstractNumId w:val="17"/>
    <w:lvlOverride w:ilvl="0">
      <w:startOverride w:val="1"/>
    </w:lvlOverride>
  </w:num>
  <w:num w:numId="193">
    <w:abstractNumId w:val="17"/>
    <w:lvlOverride w:ilvl="0">
      <w:startOverride w:val="1"/>
    </w:lvlOverride>
  </w:num>
  <w:num w:numId="194">
    <w:abstractNumId w:val="17"/>
    <w:lvlOverride w:ilvl="0">
      <w:startOverride w:val="1"/>
    </w:lvlOverride>
  </w:num>
  <w:num w:numId="195">
    <w:abstractNumId w:val="17"/>
    <w:lvlOverride w:ilvl="0">
      <w:startOverride w:val="1"/>
    </w:lvlOverride>
  </w:num>
  <w:num w:numId="196">
    <w:abstractNumId w:val="17"/>
    <w:lvlOverride w:ilvl="0">
      <w:startOverride w:val="1"/>
    </w:lvlOverride>
  </w:num>
  <w:num w:numId="197">
    <w:abstractNumId w:val="17"/>
    <w:lvlOverride w:ilvl="0">
      <w:startOverride w:val="1"/>
    </w:lvlOverride>
  </w:num>
  <w:num w:numId="198">
    <w:abstractNumId w:val="17"/>
    <w:lvlOverride w:ilvl="0">
      <w:startOverride w:val="1"/>
    </w:lvlOverride>
  </w:num>
  <w:num w:numId="199">
    <w:abstractNumId w:val="17"/>
    <w:lvlOverride w:ilvl="0">
      <w:startOverride w:val="1"/>
    </w:lvlOverride>
  </w:num>
  <w:num w:numId="200">
    <w:abstractNumId w:val="17"/>
    <w:lvlOverride w:ilvl="0">
      <w:startOverride w:val="1"/>
    </w:lvlOverride>
  </w:num>
  <w:num w:numId="201">
    <w:abstractNumId w:val="17"/>
    <w:lvlOverride w:ilvl="0">
      <w:startOverride w:val="1"/>
    </w:lvlOverride>
  </w:num>
  <w:num w:numId="202">
    <w:abstractNumId w:val="17"/>
    <w:lvlOverride w:ilvl="0">
      <w:startOverride w:val="1"/>
    </w:lvlOverride>
  </w:num>
  <w:num w:numId="203">
    <w:abstractNumId w:val="17"/>
    <w:lvlOverride w:ilvl="0">
      <w:startOverride w:val="1"/>
    </w:lvlOverride>
  </w:num>
  <w:num w:numId="204">
    <w:abstractNumId w:val="17"/>
    <w:lvlOverride w:ilvl="0">
      <w:startOverride w:val="1"/>
    </w:lvlOverride>
  </w:num>
  <w:num w:numId="205">
    <w:abstractNumId w:val="17"/>
    <w:lvlOverride w:ilvl="0">
      <w:startOverride w:val="1"/>
    </w:lvlOverride>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proofState w:spelling="clean" w:grammar="clean"/>
  <w:attachedTemplate r:id="rId1"/>
  <w:linkStyl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76"/>
    <w:rsid w:val="00013D31"/>
    <w:rsid w:val="00023248"/>
    <w:rsid w:val="000301ED"/>
    <w:rsid w:val="00037C46"/>
    <w:rsid w:val="000458FB"/>
    <w:rsid w:val="00051BCB"/>
    <w:rsid w:val="000668F1"/>
    <w:rsid w:val="00067F63"/>
    <w:rsid w:val="00070C12"/>
    <w:rsid w:val="0007247F"/>
    <w:rsid w:val="000738AE"/>
    <w:rsid w:val="00073AE5"/>
    <w:rsid w:val="00075FB2"/>
    <w:rsid w:val="000937FF"/>
    <w:rsid w:val="000A0560"/>
    <w:rsid w:val="000A3093"/>
    <w:rsid w:val="000C2466"/>
    <w:rsid w:val="000D45A2"/>
    <w:rsid w:val="000E2875"/>
    <w:rsid w:val="000E4858"/>
    <w:rsid w:val="000F228D"/>
    <w:rsid w:val="00110321"/>
    <w:rsid w:val="001103F4"/>
    <w:rsid w:val="0012797C"/>
    <w:rsid w:val="0015205C"/>
    <w:rsid w:val="00161D5D"/>
    <w:rsid w:val="00163522"/>
    <w:rsid w:val="00170E70"/>
    <w:rsid w:val="001A76B9"/>
    <w:rsid w:val="001C43D5"/>
    <w:rsid w:val="001E16CF"/>
    <w:rsid w:val="001E24B8"/>
    <w:rsid w:val="001E4369"/>
    <w:rsid w:val="001E7179"/>
    <w:rsid w:val="001F1F57"/>
    <w:rsid w:val="001F25A6"/>
    <w:rsid w:val="001F4738"/>
    <w:rsid w:val="001F5D54"/>
    <w:rsid w:val="0020190E"/>
    <w:rsid w:val="00215288"/>
    <w:rsid w:val="00222D91"/>
    <w:rsid w:val="00226161"/>
    <w:rsid w:val="002311DD"/>
    <w:rsid w:val="00240846"/>
    <w:rsid w:val="00240F8F"/>
    <w:rsid w:val="00243898"/>
    <w:rsid w:val="0026049A"/>
    <w:rsid w:val="00271DB6"/>
    <w:rsid w:val="00282344"/>
    <w:rsid w:val="002960CC"/>
    <w:rsid w:val="002C2527"/>
    <w:rsid w:val="002C45AA"/>
    <w:rsid w:val="002D01D4"/>
    <w:rsid w:val="002E01C5"/>
    <w:rsid w:val="002E1F3B"/>
    <w:rsid w:val="002E3FB8"/>
    <w:rsid w:val="002E7A1B"/>
    <w:rsid w:val="002F16AA"/>
    <w:rsid w:val="002F3B32"/>
    <w:rsid w:val="00305E69"/>
    <w:rsid w:val="00310779"/>
    <w:rsid w:val="00317EFB"/>
    <w:rsid w:val="003234EC"/>
    <w:rsid w:val="00361886"/>
    <w:rsid w:val="003646B2"/>
    <w:rsid w:val="00364FA4"/>
    <w:rsid w:val="0037553E"/>
    <w:rsid w:val="00383944"/>
    <w:rsid w:val="00384767"/>
    <w:rsid w:val="003950CD"/>
    <w:rsid w:val="00397F6C"/>
    <w:rsid w:val="003A5FDD"/>
    <w:rsid w:val="003D3C21"/>
    <w:rsid w:val="003D42F4"/>
    <w:rsid w:val="003D59D8"/>
    <w:rsid w:val="003E0610"/>
    <w:rsid w:val="003F5C79"/>
    <w:rsid w:val="0040412E"/>
    <w:rsid w:val="0045188D"/>
    <w:rsid w:val="00474BAB"/>
    <w:rsid w:val="0047505E"/>
    <w:rsid w:val="00483653"/>
    <w:rsid w:val="00492BF8"/>
    <w:rsid w:val="00493317"/>
    <w:rsid w:val="004B23C3"/>
    <w:rsid w:val="004B3578"/>
    <w:rsid w:val="004C7713"/>
    <w:rsid w:val="004D11B9"/>
    <w:rsid w:val="004D3C07"/>
    <w:rsid w:val="004D6EE9"/>
    <w:rsid w:val="00501295"/>
    <w:rsid w:val="00501AFF"/>
    <w:rsid w:val="00510F41"/>
    <w:rsid w:val="00524AD5"/>
    <w:rsid w:val="00530576"/>
    <w:rsid w:val="00541D46"/>
    <w:rsid w:val="00546152"/>
    <w:rsid w:val="005524CE"/>
    <w:rsid w:val="00567633"/>
    <w:rsid w:val="005723CD"/>
    <w:rsid w:val="00576F19"/>
    <w:rsid w:val="00586E7B"/>
    <w:rsid w:val="005948E1"/>
    <w:rsid w:val="005A79F2"/>
    <w:rsid w:val="005B4677"/>
    <w:rsid w:val="005B5AE8"/>
    <w:rsid w:val="005B74E4"/>
    <w:rsid w:val="005D601D"/>
    <w:rsid w:val="005E4954"/>
    <w:rsid w:val="005F2D25"/>
    <w:rsid w:val="005F5629"/>
    <w:rsid w:val="00601998"/>
    <w:rsid w:val="00610173"/>
    <w:rsid w:val="00617F08"/>
    <w:rsid w:val="00635DE4"/>
    <w:rsid w:val="00643406"/>
    <w:rsid w:val="00643E1F"/>
    <w:rsid w:val="00690D12"/>
    <w:rsid w:val="006B16E1"/>
    <w:rsid w:val="006B7D16"/>
    <w:rsid w:val="006C3AB1"/>
    <w:rsid w:val="006D15A2"/>
    <w:rsid w:val="006F1F17"/>
    <w:rsid w:val="007144A5"/>
    <w:rsid w:val="007204C8"/>
    <w:rsid w:val="007232F2"/>
    <w:rsid w:val="007339D5"/>
    <w:rsid w:val="00735F31"/>
    <w:rsid w:val="007535D9"/>
    <w:rsid w:val="0076684B"/>
    <w:rsid w:val="00777088"/>
    <w:rsid w:val="00783448"/>
    <w:rsid w:val="00784C51"/>
    <w:rsid w:val="0079300A"/>
    <w:rsid w:val="0079422D"/>
    <w:rsid w:val="0079585A"/>
    <w:rsid w:val="007C3B49"/>
    <w:rsid w:val="007D0272"/>
    <w:rsid w:val="007F45DC"/>
    <w:rsid w:val="00801E51"/>
    <w:rsid w:val="008030E8"/>
    <w:rsid w:val="00812191"/>
    <w:rsid w:val="00834111"/>
    <w:rsid w:val="00835F2C"/>
    <w:rsid w:val="0084032D"/>
    <w:rsid w:val="008425CE"/>
    <w:rsid w:val="00846434"/>
    <w:rsid w:val="00853585"/>
    <w:rsid w:val="008570D4"/>
    <w:rsid w:val="00863E19"/>
    <w:rsid w:val="00872AA9"/>
    <w:rsid w:val="00883BFD"/>
    <w:rsid w:val="008A4EBD"/>
    <w:rsid w:val="008A6A65"/>
    <w:rsid w:val="008C083B"/>
    <w:rsid w:val="008C2484"/>
    <w:rsid w:val="008D4566"/>
    <w:rsid w:val="008E2AC5"/>
    <w:rsid w:val="008E4A6B"/>
    <w:rsid w:val="0091369B"/>
    <w:rsid w:val="0091454F"/>
    <w:rsid w:val="009252CF"/>
    <w:rsid w:val="0092720E"/>
    <w:rsid w:val="00934C10"/>
    <w:rsid w:val="00946697"/>
    <w:rsid w:val="009545F3"/>
    <w:rsid w:val="00964D1C"/>
    <w:rsid w:val="0098075F"/>
    <w:rsid w:val="00982F21"/>
    <w:rsid w:val="00993E68"/>
    <w:rsid w:val="00996694"/>
    <w:rsid w:val="009B552B"/>
    <w:rsid w:val="009B7B90"/>
    <w:rsid w:val="009C50A2"/>
    <w:rsid w:val="009D2D06"/>
    <w:rsid w:val="009F2D51"/>
    <w:rsid w:val="009F73C6"/>
    <w:rsid w:val="00A06100"/>
    <w:rsid w:val="00A15FCD"/>
    <w:rsid w:val="00A200EC"/>
    <w:rsid w:val="00A4383F"/>
    <w:rsid w:val="00A62E87"/>
    <w:rsid w:val="00A638E6"/>
    <w:rsid w:val="00A659F3"/>
    <w:rsid w:val="00A77E46"/>
    <w:rsid w:val="00A81EBD"/>
    <w:rsid w:val="00A82209"/>
    <w:rsid w:val="00A83E22"/>
    <w:rsid w:val="00A91E5D"/>
    <w:rsid w:val="00A94D27"/>
    <w:rsid w:val="00AA3C21"/>
    <w:rsid w:val="00AB6B05"/>
    <w:rsid w:val="00AC15D4"/>
    <w:rsid w:val="00AD1AB9"/>
    <w:rsid w:val="00AF405D"/>
    <w:rsid w:val="00AF4E07"/>
    <w:rsid w:val="00B13AF8"/>
    <w:rsid w:val="00B17EE8"/>
    <w:rsid w:val="00B21E55"/>
    <w:rsid w:val="00B30BEF"/>
    <w:rsid w:val="00B33606"/>
    <w:rsid w:val="00B42A01"/>
    <w:rsid w:val="00B50947"/>
    <w:rsid w:val="00B64DED"/>
    <w:rsid w:val="00B868D7"/>
    <w:rsid w:val="00B87DF8"/>
    <w:rsid w:val="00B87E1E"/>
    <w:rsid w:val="00B93DF6"/>
    <w:rsid w:val="00BA1DB5"/>
    <w:rsid w:val="00BA434A"/>
    <w:rsid w:val="00BA7849"/>
    <w:rsid w:val="00BB44E6"/>
    <w:rsid w:val="00BB63DC"/>
    <w:rsid w:val="00BC2C3F"/>
    <w:rsid w:val="00BD27A9"/>
    <w:rsid w:val="00BF5D96"/>
    <w:rsid w:val="00C171B3"/>
    <w:rsid w:val="00C25217"/>
    <w:rsid w:val="00C27065"/>
    <w:rsid w:val="00C47B71"/>
    <w:rsid w:val="00C547D5"/>
    <w:rsid w:val="00C549D8"/>
    <w:rsid w:val="00C5537D"/>
    <w:rsid w:val="00C83EEC"/>
    <w:rsid w:val="00C85154"/>
    <w:rsid w:val="00C86056"/>
    <w:rsid w:val="00C957C2"/>
    <w:rsid w:val="00CA1E9A"/>
    <w:rsid w:val="00CB0D17"/>
    <w:rsid w:val="00CB3994"/>
    <w:rsid w:val="00CD6315"/>
    <w:rsid w:val="00CE25DC"/>
    <w:rsid w:val="00CF41BF"/>
    <w:rsid w:val="00D004C4"/>
    <w:rsid w:val="00D06B76"/>
    <w:rsid w:val="00D11433"/>
    <w:rsid w:val="00D31EE0"/>
    <w:rsid w:val="00D341BF"/>
    <w:rsid w:val="00D50C08"/>
    <w:rsid w:val="00D515A6"/>
    <w:rsid w:val="00D62B0C"/>
    <w:rsid w:val="00D66799"/>
    <w:rsid w:val="00D87E3A"/>
    <w:rsid w:val="00D92ADE"/>
    <w:rsid w:val="00D94903"/>
    <w:rsid w:val="00D9601B"/>
    <w:rsid w:val="00DA264F"/>
    <w:rsid w:val="00DA48E8"/>
    <w:rsid w:val="00DA57E9"/>
    <w:rsid w:val="00DB0BB6"/>
    <w:rsid w:val="00DD3CB0"/>
    <w:rsid w:val="00DD79DA"/>
    <w:rsid w:val="00DE5A73"/>
    <w:rsid w:val="00E06038"/>
    <w:rsid w:val="00E07620"/>
    <w:rsid w:val="00E10357"/>
    <w:rsid w:val="00E406C5"/>
    <w:rsid w:val="00E44076"/>
    <w:rsid w:val="00E453BD"/>
    <w:rsid w:val="00E560E5"/>
    <w:rsid w:val="00E606B0"/>
    <w:rsid w:val="00E711F9"/>
    <w:rsid w:val="00E75BEE"/>
    <w:rsid w:val="00E867B2"/>
    <w:rsid w:val="00EB115D"/>
    <w:rsid w:val="00EC550C"/>
    <w:rsid w:val="00EE4186"/>
    <w:rsid w:val="00EE46B4"/>
    <w:rsid w:val="00EE633D"/>
    <w:rsid w:val="00F042B8"/>
    <w:rsid w:val="00F07F63"/>
    <w:rsid w:val="00F27650"/>
    <w:rsid w:val="00F32A04"/>
    <w:rsid w:val="00F32FB6"/>
    <w:rsid w:val="00F37F61"/>
    <w:rsid w:val="00F665B4"/>
    <w:rsid w:val="00F66B06"/>
    <w:rsid w:val="00F760D4"/>
    <w:rsid w:val="00F80388"/>
    <w:rsid w:val="00F80A19"/>
    <w:rsid w:val="00FB2EFA"/>
    <w:rsid w:val="00FB4CF2"/>
    <w:rsid w:val="00FB6C76"/>
    <w:rsid w:val="00FD5AB7"/>
    <w:rsid w:val="00FE3854"/>
    <w:rsid w:val="00FE77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69B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3950CD"/>
    <w:pPr>
      <w:spacing w:before="120" w:after="120" w:line="480" w:lineRule="auto"/>
      <w:ind w:firstLine="720"/>
    </w:pPr>
    <w:rPr>
      <w:rFonts w:ascii="Georgia" w:eastAsiaTheme="minorHAnsi" w:hAnsi="Georgia"/>
    </w:rPr>
  </w:style>
  <w:style w:type="paragraph" w:styleId="Heading1">
    <w:name w:val="heading 1"/>
    <w:basedOn w:val="Normal"/>
    <w:next w:val="Normal"/>
    <w:link w:val="Heading1Char"/>
    <w:uiPriority w:val="1"/>
    <w:rsid w:val="003950CD"/>
    <w:pPr>
      <w:keepNext/>
      <w:keepLines/>
      <w:spacing w:before="480"/>
      <w:ind w:firstLine="0"/>
      <w:outlineLvl w:val="0"/>
    </w:pPr>
    <w:rPr>
      <w:rFonts w:ascii="Times New Roman" w:eastAsiaTheme="majorEastAsia" w:hAnsi="Times New Roman" w:cs="Times New Roman"/>
      <w:b/>
      <w:bCs/>
      <w:w w:val="89"/>
      <w:sz w:val="28"/>
      <w:szCs w:val="28"/>
    </w:rPr>
  </w:style>
  <w:style w:type="paragraph" w:styleId="Heading2">
    <w:name w:val="heading 2"/>
    <w:basedOn w:val="Normal"/>
    <w:next w:val="Normal"/>
    <w:link w:val="Heading2Char"/>
    <w:uiPriority w:val="1"/>
    <w:rsid w:val="003950CD"/>
    <w:pPr>
      <w:keepNext/>
      <w:spacing w:before="240" w:after="60"/>
      <w:ind w:firstLine="0"/>
      <w:outlineLvl w:val="1"/>
    </w:pPr>
    <w:rPr>
      <w:rFonts w:ascii="Helvetica" w:hAnsi="Helvetica"/>
      <w:b/>
    </w:rPr>
  </w:style>
  <w:style w:type="paragraph" w:styleId="Heading3">
    <w:name w:val="heading 3"/>
    <w:basedOn w:val="Normal"/>
    <w:next w:val="Normal"/>
    <w:link w:val="Heading3Char"/>
    <w:uiPriority w:val="1"/>
    <w:rsid w:val="003950CD"/>
    <w:pPr>
      <w:keepNext/>
      <w:spacing w:before="240" w:after="60"/>
      <w:ind w:firstLine="0"/>
      <w:jc w:val="center"/>
      <w:outlineLvl w:val="2"/>
    </w:pPr>
    <w:rPr>
      <w:rFonts w:ascii="Helvetica" w:hAnsi="Helvetica"/>
      <w:b/>
    </w:rPr>
  </w:style>
  <w:style w:type="paragraph" w:styleId="Heading4">
    <w:name w:val="heading 4"/>
    <w:basedOn w:val="Normal"/>
    <w:next w:val="Normal"/>
    <w:link w:val="Heading4Char"/>
    <w:uiPriority w:val="1"/>
    <w:rsid w:val="003950CD"/>
    <w:pPr>
      <w:autoSpaceDE w:val="0"/>
      <w:autoSpaceDN w:val="0"/>
      <w:adjustRightInd w:val="0"/>
      <w:ind w:firstLine="0"/>
      <w:jc w:val="center"/>
      <w:outlineLvl w:val="3"/>
    </w:pPr>
    <w:rPr>
      <w:rFonts w:ascii="Tahoma" w:hAnsi="Tahoma"/>
      <w:b/>
    </w:rPr>
  </w:style>
  <w:style w:type="paragraph" w:styleId="Heading5">
    <w:name w:val="heading 5"/>
    <w:basedOn w:val="Normal"/>
    <w:next w:val="Normal"/>
    <w:link w:val="Heading5Char"/>
    <w:uiPriority w:val="1"/>
    <w:rsid w:val="003950CD"/>
    <w:pPr>
      <w:keepNext/>
      <w:ind w:firstLine="0"/>
      <w:outlineLvl w:val="4"/>
    </w:pPr>
    <w:rPr>
      <w:b/>
    </w:rPr>
  </w:style>
  <w:style w:type="paragraph" w:styleId="Heading6">
    <w:name w:val="heading 6"/>
    <w:basedOn w:val="Normal"/>
    <w:next w:val="Normal"/>
    <w:link w:val="Heading6Char"/>
    <w:uiPriority w:val="1"/>
    <w:rsid w:val="003950CD"/>
    <w:pPr>
      <w:keepNext/>
      <w:ind w:firstLine="0"/>
      <w:outlineLvl w:val="5"/>
    </w:pPr>
    <w:rPr>
      <w:b/>
    </w:rPr>
  </w:style>
  <w:style w:type="paragraph" w:styleId="Heading7">
    <w:name w:val="heading 7"/>
    <w:basedOn w:val="Normal"/>
    <w:next w:val="Normal"/>
    <w:link w:val="Heading7Char"/>
    <w:uiPriority w:val="1"/>
    <w:rsid w:val="003950CD"/>
    <w:pPr>
      <w:keepNext/>
      <w:ind w:firstLine="0"/>
      <w:outlineLvl w:val="6"/>
    </w:pPr>
    <w:rPr>
      <w:b/>
    </w:rPr>
  </w:style>
  <w:style w:type="paragraph" w:styleId="Heading8">
    <w:name w:val="heading 8"/>
    <w:basedOn w:val="Normal"/>
    <w:next w:val="Normal"/>
    <w:link w:val="Heading8Char"/>
    <w:uiPriority w:val="1"/>
    <w:rsid w:val="003950CD"/>
    <w:pPr>
      <w:keepNext/>
      <w:ind w:firstLine="0"/>
      <w:outlineLvl w:val="7"/>
    </w:pPr>
    <w:rPr>
      <w:u w:val="single"/>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uiPriority w:val="1"/>
    <w:rsid w:val="003950CD"/>
    <w:pPr>
      <w:keepNext/>
      <w:ind w:firstLine="0"/>
      <w:outlineLvl w:val="8"/>
    </w:pPr>
    <w:rPr>
      <w:b/>
    </w:rPr>
  </w:style>
  <w:style w:type="character" w:default="1" w:styleId="DefaultParagraphFont">
    <w:name w:val="Default Paragraph Font"/>
    <w:uiPriority w:val="1"/>
    <w:semiHidden/>
    <w:unhideWhenUsed/>
    <w:rsid w:val="003950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50CD"/>
  </w:style>
  <w:style w:type="character" w:customStyle="1" w:styleId="Heading1Char">
    <w:name w:val="Heading 1 Char"/>
    <w:basedOn w:val="DefaultParagraphFont"/>
    <w:link w:val="Heading1"/>
    <w:uiPriority w:val="1"/>
    <w:rsid w:val="003950CD"/>
    <w:rPr>
      <w:rFonts w:ascii="Times New Roman" w:eastAsiaTheme="majorEastAsia" w:hAnsi="Times New Roman" w:cs="Times New Roman"/>
      <w:b/>
      <w:bCs/>
      <w:w w:val="89"/>
      <w:sz w:val="28"/>
      <w:szCs w:val="28"/>
    </w:rPr>
  </w:style>
  <w:style w:type="character" w:customStyle="1" w:styleId="Heading2Char">
    <w:name w:val="Heading 2 Char"/>
    <w:basedOn w:val="DefaultParagraphFont"/>
    <w:link w:val="Heading2"/>
    <w:uiPriority w:val="1"/>
    <w:rsid w:val="003950CD"/>
    <w:rPr>
      <w:rFonts w:ascii="Helvetica" w:eastAsiaTheme="minorHAnsi" w:hAnsi="Helvetica"/>
      <w:b/>
    </w:rPr>
  </w:style>
  <w:style w:type="character" w:customStyle="1" w:styleId="Heading3Char">
    <w:name w:val="Heading 3 Char"/>
    <w:basedOn w:val="DefaultParagraphFont"/>
    <w:link w:val="Heading3"/>
    <w:uiPriority w:val="1"/>
    <w:rsid w:val="003950CD"/>
    <w:rPr>
      <w:rFonts w:ascii="Helvetica" w:eastAsiaTheme="minorHAnsi" w:hAnsi="Helvetica"/>
      <w:b/>
    </w:rPr>
  </w:style>
  <w:style w:type="character" w:customStyle="1" w:styleId="Heading4Char">
    <w:name w:val="Heading 4 Char"/>
    <w:basedOn w:val="DefaultParagraphFont"/>
    <w:link w:val="Heading4"/>
    <w:uiPriority w:val="1"/>
    <w:rsid w:val="003950CD"/>
    <w:rPr>
      <w:rFonts w:ascii="Tahoma" w:eastAsiaTheme="minorHAnsi" w:hAnsi="Tahoma"/>
      <w:b/>
    </w:rPr>
  </w:style>
  <w:style w:type="character" w:customStyle="1" w:styleId="Heading5Char">
    <w:name w:val="Heading 5 Char"/>
    <w:basedOn w:val="DefaultParagraphFont"/>
    <w:link w:val="Heading5"/>
    <w:uiPriority w:val="1"/>
    <w:rsid w:val="003950CD"/>
    <w:rPr>
      <w:rFonts w:ascii="Georgia" w:eastAsiaTheme="minorHAnsi" w:hAnsi="Georgia"/>
      <w:b/>
    </w:rPr>
  </w:style>
  <w:style w:type="character" w:customStyle="1" w:styleId="Heading6Char">
    <w:name w:val="Heading 6 Char"/>
    <w:basedOn w:val="DefaultParagraphFont"/>
    <w:link w:val="Heading6"/>
    <w:uiPriority w:val="1"/>
    <w:rsid w:val="003950CD"/>
    <w:rPr>
      <w:rFonts w:ascii="Georgia" w:eastAsiaTheme="minorHAnsi" w:hAnsi="Georgia"/>
      <w:b/>
    </w:rPr>
  </w:style>
  <w:style w:type="paragraph" w:styleId="Title">
    <w:name w:val="Title"/>
    <w:basedOn w:val="Normal"/>
    <w:next w:val="Normal"/>
    <w:link w:val="TitleChar"/>
    <w:uiPriority w:val="9"/>
    <w:qFormat/>
    <w:rsid w:val="003950C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
    <w:rsid w:val="00395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3950CD"/>
    <w:pPr>
      <w:numPr>
        <w:ilvl w:val="1"/>
      </w:numPr>
      <w:spacing w:after="160"/>
      <w:ind w:firstLine="72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rsid w:val="003950CD"/>
    <w:rPr>
      <w:color w:val="5A5A5A" w:themeColor="text1" w:themeTint="A5"/>
      <w:spacing w:val="15"/>
      <w:sz w:val="22"/>
      <w:szCs w:val="22"/>
    </w:rPr>
  </w:style>
  <w:style w:type="character" w:styleId="CommentReference">
    <w:name w:val="annotation reference"/>
    <w:basedOn w:val="DefaultParagraphFont"/>
    <w:uiPriority w:val="99"/>
    <w:semiHidden/>
    <w:qFormat/>
    <w:rsid w:val="003950CD"/>
    <w:rPr>
      <w:sz w:val="16"/>
      <w:szCs w:val="16"/>
    </w:rPr>
  </w:style>
  <w:style w:type="paragraph" w:styleId="CommentText">
    <w:name w:val="annotation text"/>
    <w:basedOn w:val="Normal"/>
    <w:link w:val="CommentTextChar"/>
    <w:semiHidden/>
    <w:rsid w:val="003950CD"/>
    <w:pPr>
      <w:spacing w:line="240" w:lineRule="auto"/>
    </w:pPr>
    <w:rPr>
      <w:sz w:val="20"/>
      <w:szCs w:val="20"/>
    </w:rPr>
  </w:style>
  <w:style w:type="character" w:customStyle="1" w:styleId="CommentTextChar">
    <w:name w:val="Comment Text Char"/>
    <w:basedOn w:val="DefaultParagraphFont"/>
    <w:link w:val="CommentText"/>
    <w:semiHidden/>
    <w:rsid w:val="003950CD"/>
    <w:rPr>
      <w:rFonts w:ascii="Georgia" w:eastAsiaTheme="minorHAnsi" w:hAnsi="Georgia"/>
      <w:sz w:val="20"/>
      <w:szCs w:val="20"/>
    </w:rPr>
  </w:style>
  <w:style w:type="paragraph" w:styleId="CommentSubject">
    <w:name w:val="annotation subject"/>
    <w:basedOn w:val="CommentText"/>
    <w:next w:val="CommentText"/>
    <w:link w:val="CommentSubjectChar"/>
    <w:semiHidden/>
    <w:rsid w:val="003950CD"/>
    <w:rPr>
      <w:b/>
      <w:bCs/>
    </w:rPr>
  </w:style>
  <w:style w:type="character" w:customStyle="1" w:styleId="CommentSubjectChar">
    <w:name w:val="Comment Subject Char"/>
    <w:basedOn w:val="CommentTextChar"/>
    <w:link w:val="CommentSubject"/>
    <w:semiHidden/>
    <w:rsid w:val="003950CD"/>
    <w:rPr>
      <w:rFonts w:ascii="Georgia" w:eastAsiaTheme="minorHAnsi" w:hAnsi="Georgia"/>
      <w:b/>
      <w:bCs/>
      <w:sz w:val="20"/>
      <w:szCs w:val="20"/>
    </w:rPr>
  </w:style>
  <w:style w:type="paragraph" w:styleId="BalloonText">
    <w:name w:val="Balloon Text"/>
    <w:basedOn w:val="Normal"/>
    <w:link w:val="BalloonTextChar"/>
    <w:uiPriority w:val="99"/>
    <w:semiHidden/>
    <w:unhideWhenUsed/>
    <w:rsid w:val="00D06B76"/>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06B76"/>
    <w:rPr>
      <w:rFonts w:ascii="Times New Roman" w:eastAsia="Arial" w:hAnsi="Times New Roman" w:cs="Arial"/>
      <w:color w:val="000000"/>
      <w:sz w:val="18"/>
      <w:szCs w:val="18"/>
    </w:rPr>
  </w:style>
  <w:style w:type="paragraph" w:customStyle="1" w:styleId="ahead">
    <w:name w:val="ahead"/>
    <w:qFormat/>
    <w:rsid w:val="003950CD"/>
    <w:pPr>
      <w:keepNext/>
      <w:spacing w:before="360" w:after="120" w:line="480" w:lineRule="auto"/>
      <w:jc w:val="center"/>
      <w:outlineLvl w:val="2"/>
    </w:pPr>
    <w:rPr>
      <w:rFonts w:ascii="Times New Roman" w:eastAsiaTheme="minorHAnsi" w:hAnsi="Times New Roman" w:cs="Times New Roman"/>
      <w:color w:val="C0504D" w:themeColor="accent2"/>
      <w:sz w:val="40"/>
    </w:rPr>
  </w:style>
  <w:style w:type="paragraph" w:customStyle="1" w:styleId="p">
    <w:name w:val="p"/>
    <w:basedOn w:val="Normal"/>
    <w:link w:val="pChar"/>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ind w:firstLine="360"/>
      <w:contextualSpacing/>
    </w:pPr>
    <w:rPr>
      <w:rFonts w:ascii="Times New Roman" w:hAnsi="Times New Roman" w:cs="Times New Roman"/>
    </w:rPr>
  </w:style>
  <w:style w:type="character" w:customStyle="1" w:styleId="pChar">
    <w:name w:val="p Char"/>
    <w:basedOn w:val="DefaultParagraphFont"/>
    <w:link w:val="p"/>
    <w:rsid w:val="00D06B76"/>
    <w:rPr>
      <w:rFonts w:ascii="Times New Roman" w:eastAsiaTheme="minorHAnsi" w:hAnsi="Times New Roman" w:cs="Times New Roman"/>
    </w:rPr>
  </w:style>
  <w:style w:type="paragraph" w:customStyle="1" w:styleId="topic-rm">
    <w:name w:val="topic-rm"/>
    <w:basedOn w:val="topic-chap"/>
    <w:qFormat/>
    <w:rsid w:val="003950CD"/>
    <w:rPr>
      <w:szCs w:val="20"/>
    </w:rPr>
  </w:style>
  <w:style w:type="paragraph" w:customStyle="1" w:styleId="ttl">
    <w:name w:val="ttl"/>
    <w:next w:val="Normal"/>
    <w:qFormat/>
    <w:rsid w:val="003950CD"/>
    <w:pPr>
      <w:keepNext/>
      <w:spacing w:before="120" w:after="240" w:line="480" w:lineRule="auto"/>
      <w:contextualSpacing/>
      <w:jc w:val="center"/>
      <w:outlineLvl w:val="1"/>
    </w:pPr>
    <w:rPr>
      <w:rFonts w:ascii="Times New Roman" w:eastAsiaTheme="minorHAnsi" w:hAnsi="Times New Roman" w:cs="Times New Roman"/>
      <w:color w:val="1F497D" w:themeColor="text2"/>
      <w:sz w:val="48"/>
      <w:szCs w:val="48"/>
    </w:rPr>
  </w:style>
  <w:style w:type="paragraph" w:customStyle="1" w:styleId="ul">
    <w:name w:val="ul"/>
    <w:rsid w:val="003950CD"/>
    <w:pPr>
      <w:spacing w:line="480" w:lineRule="auto"/>
      <w:ind w:left="1800" w:hanging="720"/>
    </w:pPr>
    <w:rPr>
      <w:rFonts w:ascii="Times New Roman" w:eastAsiaTheme="minorHAnsi" w:hAnsi="Times New Roman" w:cs="Times New Roman"/>
    </w:rPr>
  </w:style>
  <w:style w:type="character" w:customStyle="1" w:styleId="frnum">
    <w:name w:val="frnum"/>
    <w:basedOn w:val="DefaultParagraphFont"/>
    <w:qFormat/>
    <w:rsid w:val="003950CD"/>
    <w:rPr>
      <w:color w:val="548DD4" w:themeColor="text2" w:themeTint="99"/>
      <w:vertAlign w:val="superscript"/>
    </w:rPr>
  </w:style>
  <w:style w:type="character" w:customStyle="1" w:styleId="frslash">
    <w:name w:val="frslash"/>
    <w:basedOn w:val="DefaultParagraphFont"/>
    <w:qFormat/>
    <w:rsid w:val="003950CD"/>
    <w:rPr>
      <w:color w:val="548DD4" w:themeColor="text2" w:themeTint="99"/>
    </w:rPr>
  </w:style>
  <w:style w:type="character" w:customStyle="1" w:styleId="frden">
    <w:name w:val="frden"/>
    <w:basedOn w:val="DefaultParagraphFont"/>
    <w:qFormat/>
    <w:rsid w:val="003950CD"/>
    <w:rPr>
      <w:color w:val="548DD4" w:themeColor="text2" w:themeTint="99"/>
      <w:vertAlign w:val="subscript"/>
    </w:rPr>
  </w:style>
  <w:style w:type="paragraph" w:customStyle="1" w:styleId="cip">
    <w:name w:val="cip"/>
    <w:qFormat/>
    <w:rsid w:val="003950CD"/>
    <w:pPr>
      <w:spacing w:line="480" w:lineRule="auto"/>
      <w:ind w:left="720"/>
    </w:pPr>
    <w:rPr>
      <w:rFonts w:ascii="Courier New" w:eastAsiaTheme="minorHAnsi" w:hAnsi="Courier New" w:cs="Times New Roman"/>
      <w:sz w:val="20"/>
    </w:rPr>
  </w:style>
  <w:style w:type="paragraph" w:customStyle="1" w:styleId="cred">
    <w:name w:val="cred"/>
    <w:qFormat/>
    <w:rsid w:val="003950CD"/>
    <w:pPr>
      <w:spacing w:line="480" w:lineRule="auto"/>
      <w:ind w:left="1440"/>
      <w:contextualSpacing/>
    </w:pPr>
    <w:rPr>
      <w:rFonts w:ascii="Times New Roman" w:eastAsiaTheme="minorHAnsi" w:hAnsi="Times New Roman" w:cs="Times New Roman"/>
      <w:sz w:val="20"/>
      <w:szCs w:val="20"/>
    </w:rPr>
  </w:style>
  <w:style w:type="paragraph" w:customStyle="1" w:styleId="dsgn">
    <w:name w:val="dsgn"/>
    <w:qFormat/>
    <w:rsid w:val="003950CD"/>
    <w:pPr>
      <w:spacing w:line="480" w:lineRule="auto"/>
      <w:ind w:left="360"/>
    </w:pPr>
    <w:rPr>
      <w:rFonts w:ascii="Times New Roman" w:eastAsiaTheme="minorHAnsi" w:hAnsi="Times New Roman" w:cs="Times New Roman"/>
      <w:sz w:val="20"/>
    </w:rPr>
  </w:style>
  <w:style w:type="paragraph" w:customStyle="1" w:styleId="ed">
    <w:name w:val="ed"/>
    <w:qFormat/>
    <w:rsid w:val="003950CD"/>
    <w:pPr>
      <w:spacing w:line="480" w:lineRule="auto"/>
      <w:ind w:left="360"/>
    </w:pPr>
    <w:rPr>
      <w:rFonts w:ascii="Times New Roman" w:eastAsiaTheme="minorHAnsi" w:hAnsi="Times New Roman" w:cs="Times New Roman"/>
    </w:rPr>
  </w:style>
  <w:style w:type="paragraph" w:customStyle="1" w:styleId="pcl">
    <w:name w:val="pcl"/>
    <w:link w:val="pclChar"/>
    <w:qFormat/>
    <w:rsid w:val="003950CD"/>
    <w:pPr>
      <w:spacing w:line="480" w:lineRule="auto"/>
    </w:pPr>
    <w:rPr>
      <w:rFonts w:ascii="Times New Roman" w:eastAsiaTheme="minorHAnsi" w:hAnsi="Times New Roman" w:cs="Times New Roman"/>
    </w:rPr>
  </w:style>
  <w:style w:type="character" w:customStyle="1" w:styleId="pclChar">
    <w:name w:val="pcl Char"/>
    <w:basedOn w:val="DefaultParagraphFont"/>
    <w:link w:val="pcl"/>
    <w:rsid w:val="003950CD"/>
    <w:rPr>
      <w:rFonts w:ascii="Times New Roman" w:eastAsiaTheme="minorHAnsi" w:hAnsi="Times New Roman" w:cs="Times New Roman"/>
    </w:rPr>
  </w:style>
  <w:style w:type="character" w:customStyle="1" w:styleId="sc">
    <w:name w:val="sc"/>
    <w:basedOn w:val="DefaultParagraphFont"/>
    <w:qFormat/>
    <w:rsid w:val="003950CD"/>
    <w:rPr>
      <w:smallCaps/>
      <w:color w:val="C0504D" w:themeColor="accent2"/>
    </w:rPr>
  </w:style>
  <w:style w:type="paragraph" w:customStyle="1" w:styleId="topic-cpy">
    <w:name w:val="topic-cpy"/>
    <w:basedOn w:val="topic-chap"/>
    <w:qFormat/>
    <w:rsid w:val="003950CD"/>
  </w:style>
  <w:style w:type="paragraph" w:customStyle="1" w:styleId="imgref">
    <w:name w:val="imgref"/>
    <w:qFormat/>
    <w:rsid w:val="003950CD"/>
    <w:pPr>
      <w:spacing w:line="480" w:lineRule="auto"/>
      <w:ind w:left="720"/>
    </w:pPr>
    <w:rPr>
      <w:rFonts w:ascii="Georgia" w:eastAsiaTheme="minorHAnsi" w:hAnsi="Georgia"/>
      <w:b/>
      <w:color w:val="C0504D" w:themeColor="accent2"/>
      <w:sz w:val="28"/>
    </w:rPr>
  </w:style>
  <w:style w:type="paragraph" w:customStyle="1" w:styleId="cpy">
    <w:name w:val="cpy"/>
    <w:basedOn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firstLine="360"/>
      <w:contextualSpacing/>
    </w:pPr>
    <w:rPr>
      <w:rFonts w:ascii="Times New Roman" w:hAnsi="Times New Roman" w:cs="Times New Roman"/>
      <w:color w:val="76923C" w:themeColor="accent3" w:themeShade="BF"/>
    </w:rPr>
  </w:style>
  <w:style w:type="paragraph" w:customStyle="1" w:styleId="isbn">
    <w:name w:val="isbn"/>
    <w:basedOn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240" w:after="240"/>
      <w:ind w:firstLine="0"/>
      <w:contextualSpacing/>
    </w:pPr>
    <w:rPr>
      <w:rFonts w:ascii="Times New Roman" w:hAnsi="Times New Roman" w:cs="Times New Roman"/>
    </w:rPr>
  </w:style>
  <w:style w:type="table" w:styleId="TableGrid">
    <w:name w:val="Table Grid"/>
    <w:basedOn w:val="TableNormal"/>
    <w:uiPriority w:val="59"/>
    <w:rsid w:val="003950C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D06B76"/>
    <w:pPr>
      <w:spacing w:line="240" w:lineRule="auto"/>
    </w:pPr>
    <w:rPr>
      <w:rFonts w:ascii="Helvetica" w:hAnsi="Helvetica"/>
      <w:color w:val="761874"/>
      <w:sz w:val="18"/>
      <w:szCs w:val="18"/>
    </w:rPr>
  </w:style>
  <w:style w:type="paragraph" w:styleId="Revision">
    <w:name w:val="Revision"/>
    <w:hidden/>
    <w:uiPriority w:val="99"/>
    <w:semiHidden/>
    <w:rsid w:val="0026049A"/>
    <w:rPr>
      <w:rFonts w:ascii="Arial" w:eastAsia="Arial" w:hAnsi="Arial" w:cs="Arial"/>
      <w:color w:val="000000"/>
      <w:sz w:val="22"/>
      <w:szCs w:val="22"/>
    </w:rPr>
  </w:style>
  <w:style w:type="paragraph" w:styleId="ListParagraph">
    <w:name w:val="List Paragraph"/>
    <w:basedOn w:val="Normal"/>
    <w:uiPriority w:val="34"/>
    <w:qFormat/>
    <w:rsid w:val="003950CD"/>
    <w:pPr>
      <w:ind w:left="720"/>
      <w:contextualSpacing/>
    </w:pPr>
  </w:style>
  <w:style w:type="character" w:customStyle="1" w:styleId="Heading7Char">
    <w:name w:val="Heading 7 Char"/>
    <w:basedOn w:val="DefaultParagraphFont"/>
    <w:link w:val="Heading7"/>
    <w:uiPriority w:val="1"/>
    <w:rsid w:val="003950CD"/>
    <w:rPr>
      <w:rFonts w:ascii="Georgia" w:eastAsiaTheme="minorHAnsi" w:hAnsi="Georgia"/>
      <w:b/>
    </w:rPr>
  </w:style>
  <w:style w:type="character" w:customStyle="1" w:styleId="Heading8Char">
    <w:name w:val="Heading 8 Char"/>
    <w:basedOn w:val="DefaultParagraphFont"/>
    <w:link w:val="Heading8"/>
    <w:uiPriority w:val="1"/>
    <w:rsid w:val="003950CD"/>
    <w:rPr>
      <w:rFonts w:ascii="Georgia" w:eastAsiaTheme="minorHAnsi" w:hAnsi="Georgia"/>
      <w:u w:val="single"/>
      <w14:shadow w14:blurRad="50800" w14:dist="38100" w14:dir="2700000" w14:sx="100000" w14:sy="100000" w14:kx="0" w14:ky="0" w14:algn="tl">
        <w14:srgbClr w14:val="000000">
          <w14:alpha w14:val="60000"/>
        </w14:srgbClr>
      </w14:shadow>
    </w:rPr>
  </w:style>
  <w:style w:type="character" w:customStyle="1" w:styleId="Heading9Char">
    <w:name w:val="Heading 9 Char"/>
    <w:basedOn w:val="DefaultParagraphFont"/>
    <w:link w:val="Heading9"/>
    <w:uiPriority w:val="1"/>
    <w:rsid w:val="003950CD"/>
    <w:rPr>
      <w:rFonts w:ascii="Georgia" w:eastAsiaTheme="minorHAnsi" w:hAnsi="Georgia"/>
      <w:b/>
    </w:rPr>
  </w:style>
  <w:style w:type="character" w:customStyle="1" w:styleId="ac">
    <w:name w:val="ac"/>
    <w:basedOn w:val="DefaultParagraphFont"/>
    <w:qFormat/>
    <w:rsid w:val="003950CD"/>
    <w:rPr>
      <w:caps/>
      <w:color w:val="943634" w:themeColor="accent2" w:themeShade="BF"/>
    </w:rPr>
  </w:style>
  <w:style w:type="paragraph" w:customStyle="1" w:styleId="aheadaft">
    <w:name w:val="aheadaft"/>
    <w:basedOn w:val="ahead"/>
    <w:next w:val="Normal"/>
    <w:qFormat/>
    <w:rsid w:val="003950CD"/>
    <w:pPr>
      <w:spacing w:before="0"/>
    </w:pPr>
  </w:style>
  <w:style w:type="paragraph" w:customStyle="1" w:styleId="anno">
    <w:name w:val="anno"/>
    <w:qFormat/>
    <w:rsid w:val="003950CD"/>
    <w:pPr>
      <w:spacing w:after="120" w:line="480" w:lineRule="auto"/>
      <w:ind w:left="360"/>
    </w:pPr>
    <w:rPr>
      <w:rFonts w:ascii="Times New Roman" w:eastAsiaTheme="minorHAnsi" w:hAnsi="Times New Roman" w:cs="Times New Roman"/>
    </w:rPr>
  </w:style>
  <w:style w:type="paragraph" w:customStyle="1" w:styleId="ans">
    <w:name w:val="ans"/>
    <w:qFormat/>
    <w:rsid w:val="003950CD"/>
    <w:pPr>
      <w:spacing w:after="120" w:line="480" w:lineRule="auto"/>
      <w:ind w:left="1080" w:right="720" w:hanging="360"/>
    </w:pPr>
    <w:rPr>
      <w:rFonts w:ascii="Times New Roman" w:eastAsiaTheme="minorHAnsi" w:hAnsi="Times New Roman" w:cs="Times New Roman"/>
    </w:rPr>
  </w:style>
  <w:style w:type="paragraph" w:customStyle="1" w:styleId="artcl">
    <w:name w:val="artcl"/>
    <w:qFormat/>
    <w:rsid w:val="003950CD"/>
    <w:pPr>
      <w:spacing w:line="480" w:lineRule="auto"/>
      <w:ind w:left="720" w:right="720" w:firstLine="360"/>
    </w:pPr>
    <w:rPr>
      <w:rFonts w:ascii="Verdana" w:eastAsiaTheme="minorHAnsi" w:hAnsi="Verdana"/>
    </w:rPr>
  </w:style>
  <w:style w:type="paragraph" w:customStyle="1" w:styleId="attr">
    <w:name w:val="attr"/>
    <w:qFormat/>
    <w:rsid w:val="003950CD"/>
    <w:pPr>
      <w:spacing w:line="480" w:lineRule="auto"/>
      <w:ind w:left="5040"/>
    </w:pPr>
    <w:rPr>
      <w:rFonts w:ascii="Times New Roman" w:eastAsiaTheme="minorHAnsi" w:hAnsi="Times New Roman" w:cs="Times New Roman"/>
      <w:sz w:val="20"/>
    </w:rPr>
  </w:style>
  <w:style w:type="paragraph" w:customStyle="1" w:styleId="au">
    <w:name w:val="au"/>
    <w:qFormat/>
    <w:rsid w:val="003950CD"/>
    <w:pPr>
      <w:spacing w:line="480" w:lineRule="auto"/>
      <w:jc w:val="center"/>
    </w:pPr>
    <w:rPr>
      <w:rFonts w:ascii="Times New Roman" w:eastAsiaTheme="minorHAnsi" w:hAnsi="Times New Roman" w:cs="Times New Roman"/>
      <w:color w:val="5F497A" w:themeColor="accent4" w:themeShade="BF"/>
      <w:sz w:val="28"/>
      <w:szCs w:val="20"/>
    </w:rPr>
  </w:style>
  <w:style w:type="paragraph" w:customStyle="1" w:styleId="bhead">
    <w:name w:val="bhead"/>
    <w:basedOn w:val="ahead"/>
    <w:qFormat/>
    <w:rsid w:val="003950CD"/>
    <w:pPr>
      <w:jc w:val="left"/>
      <w:outlineLvl w:val="3"/>
    </w:pPr>
    <w:rPr>
      <w:color w:val="4F81BD" w:themeColor="accent1"/>
      <w:sz w:val="36"/>
    </w:rPr>
  </w:style>
  <w:style w:type="paragraph" w:customStyle="1" w:styleId="bheadaft">
    <w:name w:val="bheadaft"/>
    <w:basedOn w:val="bhead"/>
    <w:next w:val="Normal"/>
    <w:qFormat/>
    <w:rsid w:val="003950CD"/>
    <w:pPr>
      <w:spacing w:before="0"/>
    </w:pPr>
  </w:style>
  <w:style w:type="character" w:customStyle="1" w:styleId="bhrun">
    <w:name w:val="bhrun"/>
    <w:basedOn w:val="DefaultParagraphFont"/>
    <w:qFormat/>
    <w:rsid w:val="003950CD"/>
    <w:rPr>
      <w:color w:val="FF0000"/>
    </w:rPr>
  </w:style>
  <w:style w:type="character" w:customStyle="1" w:styleId="bi">
    <w:name w:val="bi"/>
    <w:basedOn w:val="DefaultParagraphFont"/>
    <w:qFormat/>
    <w:rsid w:val="003950CD"/>
    <w:rPr>
      <w:b/>
      <w:i/>
      <w:color w:val="943634" w:themeColor="accent2" w:themeShade="BF"/>
    </w:rPr>
  </w:style>
  <w:style w:type="paragraph" w:customStyle="1" w:styleId="bibref">
    <w:name w:val="bibref"/>
    <w:qFormat/>
    <w:rsid w:val="003950CD"/>
    <w:pPr>
      <w:spacing w:line="480" w:lineRule="auto"/>
      <w:ind w:left="864" w:hanging="864"/>
      <w:contextualSpacing/>
    </w:pPr>
    <w:rPr>
      <w:rFonts w:ascii="Times New Roman" w:eastAsiaTheme="minorHAnsi" w:hAnsi="Times New Roman" w:cs="Times New Roman"/>
    </w:rPr>
  </w:style>
  <w:style w:type="paragraph" w:customStyle="1" w:styleId="bio">
    <w:name w:val="bio"/>
    <w:qFormat/>
    <w:rsid w:val="003950CD"/>
    <w:pPr>
      <w:spacing w:after="120" w:line="480" w:lineRule="auto"/>
      <w:contextualSpacing/>
    </w:pPr>
    <w:rPr>
      <w:rFonts w:ascii="Times New Roman" w:eastAsiaTheme="minorHAnsi" w:hAnsi="Times New Roman" w:cs="Times New Roman"/>
    </w:rPr>
  </w:style>
  <w:style w:type="paragraph" w:customStyle="1" w:styleId="biosub">
    <w:name w:val="biosub"/>
    <w:qFormat/>
    <w:rsid w:val="003950CD"/>
    <w:pPr>
      <w:spacing w:before="360" w:after="120" w:line="480" w:lineRule="auto"/>
      <w:contextualSpacing/>
    </w:pPr>
    <w:rPr>
      <w:rFonts w:ascii="Times New Roman" w:eastAsia="Times New Roman" w:hAnsi="Times New Roman" w:cs="Times New Roman"/>
      <w:sz w:val="36"/>
      <w:szCs w:val="20"/>
    </w:rPr>
  </w:style>
  <w:style w:type="paragraph" w:customStyle="1" w:styleId="bl">
    <w:name w:val="bl"/>
    <w:qFormat/>
    <w:rsid w:val="003950CD"/>
    <w:pPr>
      <w:numPr>
        <w:numId w:val="1"/>
      </w:numPr>
      <w:spacing w:line="480" w:lineRule="auto"/>
      <w:contextualSpacing/>
    </w:pPr>
    <w:rPr>
      <w:rFonts w:ascii="Times New Roman" w:eastAsiaTheme="minorHAnsi" w:hAnsi="Times New Roman" w:cs="Times New Roman"/>
    </w:rPr>
  </w:style>
  <w:style w:type="paragraph" w:customStyle="1" w:styleId="bl1">
    <w:name w:val="bl1"/>
    <w:qFormat/>
    <w:rsid w:val="003950CD"/>
    <w:pPr>
      <w:numPr>
        <w:numId w:val="16"/>
      </w:numPr>
      <w:spacing w:after="200" w:line="480" w:lineRule="auto"/>
    </w:pPr>
    <w:rPr>
      <w:rFonts w:ascii="Times New Roman" w:eastAsiaTheme="minorHAnsi" w:hAnsi="Times New Roman" w:cs="Times New Roman"/>
    </w:rPr>
  </w:style>
  <w:style w:type="paragraph" w:customStyle="1" w:styleId="blf">
    <w:name w:val="blf"/>
    <w:qFormat/>
    <w:rsid w:val="003950CD"/>
    <w:pPr>
      <w:numPr>
        <w:numId w:val="10"/>
      </w:numPr>
      <w:spacing w:before="240" w:after="200" w:line="480" w:lineRule="auto"/>
    </w:pPr>
    <w:rPr>
      <w:rFonts w:ascii="Times New Roman" w:eastAsiaTheme="minorHAnsi" w:hAnsi="Times New Roman" w:cs="Times New Roman"/>
    </w:rPr>
  </w:style>
  <w:style w:type="paragraph" w:customStyle="1" w:styleId="blm">
    <w:name w:val="blm"/>
    <w:qFormat/>
    <w:rsid w:val="003950CD"/>
    <w:pPr>
      <w:numPr>
        <w:numId w:val="14"/>
      </w:numPr>
      <w:spacing w:after="200" w:line="480" w:lineRule="auto"/>
    </w:pPr>
    <w:rPr>
      <w:rFonts w:ascii="Times New Roman" w:eastAsiaTheme="minorHAnsi" w:hAnsi="Times New Roman" w:cs="Times New Roman"/>
    </w:rPr>
  </w:style>
  <w:style w:type="paragraph" w:customStyle="1" w:styleId="bll">
    <w:name w:val="bll"/>
    <w:qFormat/>
    <w:rsid w:val="003950CD"/>
    <w:pPr>
      <w:numPr>
        <w:numId w:val="15"/>
      </w:numPr>
      <w:spacing w:after="240" w:line="480" w:lineRule="auto"/>
    </w:pPr>
    <w:rPr>
      <w:rFonts w:ascii="Times New Roman" w:eastAsiaTheme="minorHAnsi" w:hAnsi="Times New Roman" w:cs="Times New Roman"/>
    </w:rPr>
  </w:style>
  <w:style w:type="paragraph" w:customStyle="1" w:styleId="blo">
    <w:name w:val="blo"/>
    <w:qFormat/>
    <w:rsid w:val="003950CD"/>
    <w:pPr>
      <w:numPr>
        <w:numId w:val="11"/>
      </w:numPr>
      <w:spacing w:before="240" w:after="240" w:line="480" w:lineRule="auto"/>
    </w:pPr>
    <w:rPr>
      <w:rFonts w:ascii="Times New Roman" w:eastAsiaTheme="minorHAnsi" w:hAnsi="Times New Roman" w:cs="Times New Roman"/>
    </w:rPr>
  </w:style>
  <w:style w:type="paragraph" w:customStyle="1" w:styleId="blp">
    <w:name w:val="blp"/>
    <w:qFormat/>
    <w:rsid w:val="003950CD"/>
    <w:pPr>
      <w:spacing w:line="480" w:lineRule="auto"/>
      <w:ind w:left="1080" w:firstLine="360"/>
    </w:pPr>
    <w:rPr>
      <w:rFonts w:ascii="Times New Roman" w:eastAsiaTheme="minorHAnsi" w:hAnsi="Times New Roman" w:cs="Times New Roman"/>
    </w:rPr>
  </w:style>
  <w:style w:type="paragraph" w:customStyle="1" w:styleId="blttl">
    <w:name w:val="blttl"/>
    <w:qFormat/>
    <w:rsid w:val="003950CD"/>
    <w:pPr>
      <w:spacing w:before="120" w:line="480" w:lineRule="auto"/>
      <w:ind w:left="360"/>
      <w:contextualSpacing/>
    </w:pPr>
    <w:rPr>
      <w:rFonts w:ascii="Times New Roman" w:eastAsia="MS Mincho" w:hAnsi="Times New Roman" w:cs="Times New Roman"/>
      <w:b/>
      <w:sz w:val="28"/>
    </w:rPr>
  </w:style>
  <w:style w:type="paragraph" w:customStyle="1" w:styleId="side-i">
    <w:name w:val="side-i"/>
    <w:link w:val="side-iChar"/>
    <w:qFormat/>
    <w:rsid w:val="003950CD"/>
    <w:pPr>
      <w:pBdr>
        <w:top w:val="single" w:sz="4" w:space="0" w:color="auto"/>
        <w:bottom w:val="single" w:sz="4" w:space="0" w:color="auto"/>
      </w:pBdr>
      <w:shd w:val="clear" w:color="auto" w:fill="FFFF99"/>
      <w:spacing w:after="120"/>
      <w:contextualSpacing/>
      <w:jc w:val="center"/>
    </w:pPr>
    <w:rPr>
      <w:rFonts w:ascii="Times New Roman" w:eastAsiaTheme="minorHAnsi" w:hAnsi="Times New Roman" w:cs="Times New Roman"/>
      <w:b/>
      <w:color w:val="0070C0"/>
      <w:sz w:val="20"/>
    </w:rPr>
  </w:style>
  <w:style w:type="paragraph" w:customStyle="1" w:styleId="box-i">
    <w:name w:val="box-i"/>
    <w:basedOn w:val="side-i"/>
    <w:qFormat/>
    <w:rsid w:val="003950CD"/>
    <w:pPr>
      <w:spacing w:after="0"/>
    </w:pPr>
    <w:rPr>
      <w:szCs w:val="20"/>
    </w:rPr>
  </w:style>
  <w:style w:type="paragraph" w:customStyle="1" w:styleId="side-s">
    <w:name w:val="side-s"/>
    <w:qFormat/>
    <w:rsid w:val="003950CD"/>
    <w:pPr>
      <w:pBdr>
        <w:top w:val="single" w:sz="4" w:space="0" w:color="auto"/>
        <w:bottom w:val="single" w:sz="4" w:space="0" w:color="auto"/>
      </w:pBdr>
      <w:shd w:val="clear" w:color="auto" w:fill="FFFF99"/>
      <w:spacing w:after="120"/>
      <w:contextualSpacing/>
      <w:jc w:val="center"/>
    </w:pPr>
    <w:rPr>
      <w:rFonts w:ascii="Times New Roman" w:eastAsiaTheme="minorHAnsi" w:hAnsi="Times New Roman" w:cs="Times New Roman"/>
      <w:b/>
      <w:color w:val="00B050"/>
      <w:sz w:val="20"/>
    </w:rPr>
  </w:style>
  <w:style w:type="paragraph" w:customStyle="1" w:styleId="box-s">
    <w:name w:val="box-s"/>
    <w:basedOn w:val="side-s"/>
    <w:qFormat/>
    <w:rsid w:val="003950CD"/>
    <w:rPr>
      <w:szCs w:val="20"/>
    </w:rPr>
  </w:style>
  <w:style w:type="paragraph" w:customStyle="1" w:styleId="byline">
    <w:name w:val="byline"/>
    <w:basedOn w:val="Normal"/>
    <w:qFormat/>
    <w:rsid w:val="003950CD"/>
    <w:pPr>
      <w:ind w:firstLine="0"/>
      <w:jc w:val="center"/>
    </w:pPr>
    <w:rPr>
      <w:rFonts w:ascii="Times New Roman" w:hAnsi="Times New Roman" w:cs="Times New Roman"/>
      <w:sz w:val="32"/>
    </w:rPr>
  </w:style>
  <w:style w:type="paragraph" w:customStyle="1" w:styleId="cap">
    <w:name w:val="cap"/>
    <w:qFormat/>
    <w:rsid w:val="003950CD"/>
    <w:pPr>
      <w:spacing w:line="480" w:lineRule="auto"/>
      <w:ind w:left="1440"/>
      <w:contextualSpacing/>
    </w:pPr>
    <w:rPr>
      <w:rFonts w:ascii="Times New Roman" w:eastAsiaTheme="minorHAnsi" w:hAnsi="Times New Roman" w:cs="Times New Roman"/>
      <w:szCs w:val="20"/>
    </w:rPr>
  </w:style>
  <w:style w:type="paragraph" w:customStyle="1" w:styleId="chead">
    <w:name w:val="chead"/>
    <w:basedOn w:val="bhead"/>
    <w:qFormat/>
    <w:rsid w:val="003950CD"/>
    <w:pPr>
      <w:outlineLvl w:val="4"/>
    </w:pPr>
    <w:rPr>
      <w:color w:val="9BBB59" w:themeColor="accent3"/>
      <w:sz w:val="32"/>
    </w:rPr>
  </w:style>
  <w:style w:type="paragraph" w:customStyle="1" w:styleId="cheadaft">
    <w:name w:val="cheadaft"/>
    <w:basedOn w:val="chead"/>
    <w:next w:val="Normal"/>
    <w:qFormat/>
    <w:rsid w:val="003950CD"/>
    <w:pPr>
      <w:spacing w:before="0"/>
    </w:pPr>
  </w:style>
  <w:style w:type="character" w:customStyle="1" w:styleId="chrun">
    <w:name w:val="chrun"/>
    <w:basedOn w:val="DefaultParagraphFont"/>
    <w:qFormat/>
    <w:rsid w:val="003950CD"/>
    <w:rPr>
      <w:color w:val="FF0000"/>
    </w:rPr>
  </w:style>
  <w:style w:type="paragraph" w:customStyle="1" w:styleId="clos">
    <w:name w:val="clos"/>
    <w:qFormat/>
    <w:rsid w:val="003950CD"/>
    <w:pPr>
      <w:spacing w:line="480" w:lineRule="auto"/>
      <w:contextualSpacing/>
      <w:jc w:val="center"/>
    </w:pPr>
    <w:rPr>
      <w:rFonts w:ascii="Times New Roman" w:eastAsia="MS Mincho" w:hAnsi="Times New Roman" w:cs="Times New Roman"/>
      <w:color w:val="943634" w:themeColor="accent2" w:themeShade="BF"/>
      <w:sz w:val="28"/>
    </w:rPr>
  </w:style>
  <w:style w:type="character" w:customStyle="1" w:styleId="cnote">
    <w:name w:val="cnote"/>
    <w:qFormat/>
    <w:rsid w:val="003950CD"/>
    <w:rPr>
      <w:rFonts w:ascii="Times New Roman" w:hAnsi="Times New Roman" w:cs="Times New Roman"/>
      <w:b/>
      <w:i/>
      <w:color w:val="FF0000"/>
      <w:u w:val="single"/>
    </w:rPr>
  </w:style>
  <w:style w:type="paragraph" w:customStyle="1" w:styleId="compnote">
    <w:name w:val="compnote"/>
    <w:qFormat/>
    <w:rsid w:val="003950CD"/>
    <w:pPr>
      <w:spacing w:before="120" w:after="120" w:line="480" w:lineRule="auto"/>
      <w:jc w:val="center"/>
    </w:pPr>
    <w:rPr>
      <w:rFonts w:ascii="Times New Roman" w:eastAsia="MS Mincho" w:hAnsi="Times New Roman" w:cs="Times New Roman"/>
      <w:b/>
      <w:i/>
      <w:noProof/>
      <w:color w:val="FF0000"/>
      <w:u w:val="single"/>
    </w:rPr>
  </w:style>
  <w:style w:type="character" w:customStyle="1" w:styleId="cstyle1">
    <w:name w:val="cstyle1"/>
    <w:qFormat/>
    <w:rsid w:val="003950CD"/>
    <w:rPr>
      <w:rFonts w:ascii="Georgia" w:hAnsi="Georgia"/>
      <w:color w:val="00B050"/>
    </w:rPr>
  </w:style>
  <w:style w:type="character" w:customStyle="1" w:styleId="cstyle2">
    <w:name w:val="cstyle2"/>
    <w:qFormat/>
    <w:rsid w:val="003950CD"/>
    <w:rPr>
      <w:rFonts w:ascii="Georgia" w:hAnsi="Georgia"/>
      <w:color w:val="943634" w:themeColor="accent2" w:themeShade="BF"/>
    </w:rPr>
  </w:style>
  <w:style w:type="character" w:customStyle="1" w:styleId="cstyle3">
    <w:name w:val="cstyle3"/>
    <w:qFormat/>
    <w:rsid w:val="003950CD"/>
    <w:rPr>
      <w:rFonts w:ascii="Georgia" w:hAnsi="Georgia"/>
      <w:color w:val="76923C" w:themeColor="accent3" w:themeShade="BF"/>
    </w:rPr>
  </w:style>
  <w:style w:type="paragraph" w:customStyle="1" w:styleId="da">
    <w:name w:val="da"/>
    <w:qFormat/>
    <w:rsid w:val="003950CD"/>
    <w:pPr>
      <w:spacing w:line="480" w:lineRule="auto"/>
      <w:jc w:val="center"/>
    </w:pPr>
    <w:rPr>
      <w:rFonts w:ascii="Times New Roman" w:eastAsiaTheme="minorHAnsi" w:hAnsi="Times New Roman" w:cs="Times New Roman"/>
      <w:color w:val="943634" w:themeColor="accent2" w:themeShade="BF"/>
      <w:sz w:val="28"/>
      <w:szCs w:val="20"/>
    </w:rPr>
  </w:style>
  <w:style w:type="paragraph" w:customStyle="1" w:styleId="ded">
    <w:name w:val="ded"/>
    <w:qFormat/>
    <w:rsid w:val="003950CD"/>
    <w:pPr>
      <w:spacing w:before="360" w:after="360" w:line="480" w:lineRule="auto"/>
      <w:ind w:left="720" w:right="720"/>
      <w:contextualSpacing/>
      <w:jc w:val="center"/>
    </w:pPr>
    <w:rPr>
      <w:rFonts w:ascii="Times New Roman" w:eastAsia="MS Mincho" w:hAnsi="Times New Roman" w:cs="Times New Roman"/>
    </w:rPr>
  </w:style>
  <w:style w:type="paragraph" w:customStyle="1" w:styleId="dedf">
    <w:name w:val="dedf"/>
    <w:basedOn w:val="ded"/>
    <w:qFormat/>
    <w:rsid w:val="003950CD"/>
    <w:pPr>
      <w:spacing w:after="0"/>
    </w:pPr>
  </w:style>
  <w:style w:type="paragraph" w:customStyle="1" w:styleId="dedm">
    <w:name w:val="dedm"/>
    <w:basedOn w:val="dedf"/>
    <w:qFormat/>
    <w:rsid w:val="003950CD"/>
    <w:pPr>
      <w:spacing w:before="0"/>
    </w:pPr>
  </w:style>
  <w:style w:type="paragraph" w:customStyle="1" w:styleId="dedl">
    <w:name w:val="dedl"/>
    <w:basedOn w:val="dedm"/>
    <w:qFormat/>
    <w:rsid w:val="003950CD"/>
    <w:pPr>
      <w:spacing w:after="360"/>
    </w:pPr>
  </w:style>
  <w:style w:type="paragraph" w:customStyle="1" w:styleId="dedo">
    <w:name w:val="dedo"/>
    <w:basedOn w:val="ded"/>
    <w:qFormat/>
    <w:rsid w:val="003950CD"/>
  </w:style>
  <w:style w:type="paragraph" w:customStyle="1" w:styleId="def">
    <w:name w:val="def"/>
    <w:qFormat/>
    <w:rsid w:val="003950CD"/>
    <w:pPr>
      <w:spacing w:line="480" w:lineRule="auto"/>
    </w:pPr>
    <w:rPr>
      <w:rFonts w:ascii="Times New Roman" w:eastAsiaTheme="minorHAnsi" w:hAnsi="Times New Roman" w:cs="Times New Roman"/>
    </w:rPr>
  </w:style>
  <w:style w:type="paragraph" w:customStyle="1" w:styleId="dhead">
    <w:name w:val="dhead"/>
    <w:basedOn w:val="chead"/>
    <w:qFormat/>
    <w:rsid w:val="003950CD"/>
    <w:pPr>
      <w:outlineLvl w:val="5"/>
    </w:pPr>
    <w:rPr>
      <w:color w:val="000000" w:themeColor="text1"/>
      <w:sz w:val="28"/>
    </w:rPr>
  </w:style>
  <w:style w:type="paragraph" w:customStyle="1" w:styleId="dheadaft">
    <w:name w:val="dheadaft"/>
    <w:basedOn w:val="dhead"/>
    <w:next w:val="Normal"/>
    <w:qFormat/>
    <w:rsid w:val="003950CD"/>
    <w:pPr>
      <w:spacing w:before="0"/>
    </w:pPr>
  </w:style>
  <w:style w:type="character" w:customStyle="1" w:styleId="dhrun">
    <w:name w:val="dhrun"/>
    <w:basedOn w:val="DefaultParagraphFont"/>
    <w:qFormat/>
    <w:rsid w:val="003950CD"/>
    <w:rPr>
      <w:b/>
      <w:bCs/>
      <w:color w:val="FF0000"/>
      <w:sz w:val="28"/>
      <w:szCs w:val="28"/>
    </w:rPr>
  </w:style>
  <w:style w:type="paragraph" w:customStyle="1" w:styleId="dia">
    <w:name w:val="dia"/>
    <w:link w:val="diaChar"/>
    <w:qFormat/>
    <w:rsid w:val="003950CD"/>
    <w:pPr>
      <w:spacing w:line="480" w:lineRule="auto"/>
      <w:ind w:left="720"/>
    </w:pPr>
    <w:rPr>
      <w:rFonts w:ascii="Times New Roman" w:eastAsiaTheme="minorHAnsi" w:hAnsi="Times New Roman" w:cs="Times New Roman"/>
    </w:rPr>
  </w:style>
  <w:style w:type="character" w:customStyle="1" w:styleId="diaChar">
    <w:name w:val="dia Char"/>
    <w:basedOn w:val="DefaultParagraphFont"/>
    <w:link w:val="dia"/>
    <w:rsid w:val="003950CD"/>
    <w:rPr>
      <w:rFonts w:ascii="Times New Roman" w:eastAsiaTheme="minorHAnsi" w:hAnsi="Times New Roman" w:cs="Times New Roman"/>
    </w:rPr>
  </w:style>
  <w:style w:type="paragraph" w:customStyle="1" w:styleId="diaf">
    <w:name w:val="diaf"/>
    <w:basedOn w:val="dia"/>
    <w:next w:val="Normal"/>
    <w:qFormat/>
    <w:rsid w:val="003950CD"/>
  </w:style>
  <w:style w:type="paragraph" w:customStyle="1" w:styleId="diam">
    <w:name w:val="diam"/>
    <w:basedOn w:val="diaf"/>
    <w:qFormat/>
    <w:rsid w:val="003950CD"/>
  </w:style>
  <w:style w:type="paragraph" w:customStyle="1" w:styleId="dial">
    <w:name w:val="dial"/>
    <w:basedOn w:val="diam"/>
    <w:qFormat/>
    <w:rsid w:val="003950CD"/>
    <w:pPr>
      <w:spacing w:after="360"/>
    </w:pPr>
  </w:style>
  <w:style w:type="paragraph" w:customStyle="1" w:styleId="diao">
    <w:name w:val="diao"/>
    <w:qFormat/>
    <w:rsid w:val="003950CD"/>
    <w:pPr>
      <w:spacing w:before="360" w:after="360" w:line="480" w:lineRule="auto"/>
      <w:ind w:left="720"/>
      <w:contextualSpacing/>
    </w:pPr>
    <w:rPr>
      <w:rFonts w:ascii="Times New Roman" w:eastAsiaTheme="minorHAnsi" w:hAnsi="Times New Roman" w:cs="Times New Roman"/>
    </w:rPr>
  </w:style>
  <w:style w:type="character" w:customStyle="1" w:styleId="diaspk">
    <w:name w:val="diaspk"/>
    <w:qFormat/>
    <w:rsid w:val="003950CD"/>
    <w:rPr>
      <w:b/>
      <w:color w:val="943634" w:themeColor="accent2" w:themeShade="BF"/>
    </w:rPr>
  </w:style>
  <w:style w:type="paragraph" w:customStyle="1" w:styleId="dscl">
    <w:name w:val="dscl"/>
    <w:qFormat/>
    <w:rsid w:val="003950CD"/>
    <w:pPr>
      <w:spacing w:before="120" w:after="120" w:line="480" w:lineRule="auto"/>
      <w:ind w:left="360" w:firstLine="360"/>
    </w:pPr>
    <w:rPr>
      <w:rFonts w:ascii="Times New Roman" w:eastAsiaTheme="minorHAnsi" w:hAnsi="Times New Roman" w:cs="Times New Roman"/>
    </w:rPr>
  </w:style>
  <w:style w:type="paragraph" w:customStyle="1" w:styleId="ehead">
    <w:name w:val="ehead"/>
    <w:basedOn w:val="Normal"/>
    <w:next w:val="Normal"/>
    <w:qFormat/>
    <w:rsid w:val="003950CD"/>
    <w:pPr>
      <w:keepNext/>
      <w:spacing w:before="360"/>
      <w:jc w:val="center"/>
      <w:outlineLvl w:val="6"/>
    </w:pPr>
    <w:rPr>
      <w:rFonts w:ascii="Times New Roman" w:hAnsi="Times New Roman" w:cs="Times New Roman"/>
      <w:color w:val="A6A6A6" w:themeColor="background1" w:themeShade="A6"/>
    </w:rPr>
  </w:style>
  <w:style w:type="paragraph" w:customStyle="1" w:styleId="eheadaft">
    <w:name w:val="eheadaft"/>
    <w:basedOn w:val="ehead"/>
    <w:next w:val="Normal"/>
    <w:qFormat/>
    <w:rsid w:val="003950CD"/>
    <w:pPr>
      <w:spacing w:before="0"/>
    </w:pPr>
  </w:style>
  <w:style w:type="character" w:customStyle="1" w:styleId="emph">
    <w:name w:val="emph"/>
    <w:basedOn w:val="DefaultParagraphFont"/>
    <w:qFormat/>
    <w:rsid w:val="003950CD"/>
    <w:rPr>
      <w:color w:val="943634" w:themeColor="accent2" w:themeShade="BF"/>
      <w:sz w:val="24"/>
    </w:rPr>
  </w:style>
  <w:style w:type="paragraph" w:customStyle="1" w:styleId="end">
    <w:name w:val="end"/>
    <w:qFormat/>
    <w:rsid w:val="003950CD"/>
    <w:pPr>
      <w:pBdr>
        <w:top w:val="single" w:sz="4" w:space="0" w:color="auto"/>
        <w:bottom w:val="single" w:sz="4" w:space="0" w:color="auto"/>
      </w:pBdr>
      <w:shd w:val="clear" w:color="auto" w:fill="FFFF99"/>
      <w:jc w:val="center"/>
    </w:pPr>
    <w:rPr>
      <w:rFonts w:ascii="Times New Roman" w:eastAsiaTheme="minorHAnsi" w:hAnsi="Times New Roman" w:cs="Times New Roman"/>
      <w:color w:val="CC0000"/>
      <w:sz w:val="20"/>
      <w:szCs w:val="20"/>
    </w:rPr>
  </w:style>
  <w:style w:type="character" w:styleId="EndnoteReference">
    <w:name w:val="endnote reference"/>
    <w:basedOn w:val="DefaultParagraphFont"/>
    <w:qFormat/>
    <w:rsid w:val="003950CD"/>
    <w:rPr>
      <w:color w:val="0070C0"/>
      <w:vertAlign w:val="superscript"/>
    </w:rPr>
  </w:style>
  <w:style w:type="paragraph" w:styleId="EndnoteText">
    <w:name w:val="endnote text"/>
    <w:link w:val="EndnoteTextChar"/>
    <w:qFormat/>
    <w:rsid w:val="003950CD"/>
    <w:rPr>
      <w:rFonts w:ascii="Times New Roman" w:eastAsiaTheme="minorHAnsi" w:hAnsi="Times New Roman" w:cs="Times New Roman"/>
      <w:sz w:val="20"/>
      <w:szCs w:val="20"/>
    </w:rPr>
  </w:style>
  <w:style w:type="character" w:customStyle="1" w:styleId="EndnoteTextChar">
    <w:name w:val="Endnote Text Char"/>
    <w:basedOn w:val="DefaultParagraphFont"/>
    <w:link w:val="EndnoteText"/>
    <w:rsid w:val="003950CD"/>
    <w:rPr>
      <w:rFonts w:ascii="Times New Roman" w:eastAsiaTheme="minorHAnsi" w:hAnsi="Times New Roman" w:cs="Times New Roman"/>
      <w:sz w:val="20"/>
      <w:szCs w:val="20"/>
    </w:rPr>
  </w:style>
  <w:style w:type="paragraph" w:customStyle="1" w:styleId="endor">
    <w:name w:val="endor"/>
    <w:qFormat/>
    <w:rsid w:val="003950CD"/>
    <w:pPr>
      <w:widowControl w:val="0"/>
      <w:spacing w:before="120" w:line="480" w:lineRule="auto"/>
      <w:ind w:left="101" w:right="58"/>
      <w:jc w:val="both"/>
    </w:pPr>
    <w:rPr>
      <w:rFonts w:ascii="Times New Roman" w:eastAsia="Times New Roman" w:hAnsi="Times New Roman" w:cs="Times New Roman"/>
      <w:color w:val="231F20"/>
      <w:szCs w:val="23"/>
    </w:rPr>
  </w:style>
  <w:style w:type="paragraph" w:customStyle="1" w:styleId="endorattr">
    <w:name w:val="endorattr"/>
    <w:basedOn w:val="Normal"/>
    <w:qFormat/>
    <w:rsid w:val="003950CD"/>
    <w:pPr>
      <w:widowControl w:val="0"/>
      <w:ind w:left="5040" w:firstLine="0"/>
      <w:contextualSpacing/>
    </w:pPr>
    <w:rPr>
      <w:rFonts w:ascii="Times New Roman" w:eastAsia="Times New Roman" w:hAnsi="Times New Roman" w:cs="Times New Roman"/>
      <w:szCs w:val="21"/>
    </w:rPr>
  </w:style>
  <w:style w:type="paragraph" w:customStyle="1" w:styleId="epi">
    <w:name w:val="epi"/>
    <w:qFormat/>
    <w:rsid w:val="003950CD"/>
    <w:pPr>
      <w:spacing w:before="240" w:after="120" w:line="480" w:lineRule="auto"/>
      <w:ind w:left="1440" w:right="1440"/>
      <w:contextualSpacing/>
    </w:pPr>
    <w:rPr>
      <w:rFonts w:ascii="Times New Roman" w:eastAsia="MS Mincho" w:hAnsi="Times New Roman" w:cs="Times New Roman"/>
    </w:rPr>
  </w:style>
  <w:style w:type="paragraph" w:customStyle="1" w:styleId="epiattr">
    <w:name w:val="epiattr"/>
    <w:rsid w:val="003950CD"/>
    <w:pPr>
      <w:spacing w:after="240" w:line="480" w:lineRule="auto"/>
      <w:ind w:left="5040"/>
    </w:pPr>
    <w:rPr>
      <w:rFonts w:ascii="Times New Roman" w:eastAsia="MS Mincho" w:hAnsi="Times New Roman" w:cs="Times New Roman"/>
    </w:rPr>
  </w:style>
  <w:style w:type="paragraph" w:customStyle="1" w:styleId="epif">
    <w:name w:val="epif"/>
    <w:basedOn w:val="epi"/>
    <w:qFormat/>
    <w:rsid w:val="003950CD"/>
    <w:pPr>
      <w:spacing w:after="0"/>
    </w:pPr>
  </w:style>
  <w:style w:type="paragraph" w:customStyle="1" w:styleId="epim">
    <w:name w:val="epim"/>
    <w:basedOn w:val="epif"/>
    <w:qFormat/>
    <w:rsid w:val="003950CD"/>
    <w:pPr>
      <w:spacing w:before="0"/>
    </w:pPr>
  </w:style>
  <w:style w:type="paragraph" w:customStyle="1" w:styleId="epil">
    <w:name w:val="epil"/>
    <w:basedOn w:val="epim"/>
    <w:qFormat/>
    <w:rsid w:val="003950CD"/>
    <w:pPr>
      <w:spacing w:after="360"/>
    </w:pPr>
  </w:style>
  <w:style w:type="paragraph" w:customStyle="1" w:styleId="epio">
    <w:name w:val="epio"/>
    <w:basedOn w:val="epi"/>
    <w:qFormat/>
    <w:rsid w:val="003950CD"/>
  </w:style>
  <w:style w:type="paragraph" w:customStyle="1" w:styleId="epipo">
    <w:name w:val="epipo"/>
    <w:qFormat/>
    <w:rsid w:val="003950CD"/>
    <w:pPr>
      <w:spacing w:line="480" w:lineRule="auto"/>
      <w:ind w:left="2160"/>
    </w:pPr>
    <w:rPr>
      <w:rFonts w:ascii="Times New Roman" w:eastAsiaTheme="minorHAnsi" w:hAnsi="Times New Roman"/>
    </w:rPr>
  </w:style>
  <w:style w:type="paragraph" w:customStyle="1" w:styleId="epipo1">
    <w:name w:val="epipo1"/>
    <w:qFormat/>
    <w:rsid w:val="003950CD"/>
    <w:pPr>
      <w:spacing w:line="480" w:lineRule="auto"/>
      <w:ind w:left="2880"/>
    </w:pPr>
    <w:rPr>
      <w:rFonts w:ascii="Times New Roman" w:eastAsiaTheme="minorHAnsi" w:hAnsi="Times New Roman"/>
    </w:rPr>
  </w:style>
  <w:style w:type="paragraph" w:customStyle="1" w:styleId="epipo2">
    <w:name w:val="epipo2"/>
    <w:qFormat/>
    <w:rsid w:val="003950CD"/>
    <w:pPr>
      <w:spacing w:line="480" w:lineRule="auto"/>
      <w:ind w:left="3600"/>
    </w:pPr>
    <w:rPr>
      <w:rFonts w:ascii="Times New Roman" w:eastAsiaTheme="minorHAnsi" w:hAnsi="Times New Roman"/>
    </w:rPr>
  </w:style>
  <w:style w:type="paragraph" w:customStyle="1" w:styleId="epipo3">
    <w:name w:val="epipo3"/>
    <w:qFormat/>
    <w:rsid w:val="003950CD"/>
    <w:pPr>
      <w:spacing w:line="480" w:lineRule="auto"/>
      <w:ind w:left="4320"/>
    </w:pPr>
    <w:rPr>
      <w:rFonts w:ascii="Times New Roman" w:eastAsiaTheme="minorHAnsi" w:hAnsi="Times New Roman"/>
    </w:rPr>
  </w:style>
  <w:style w:type="paragraph" w:customStyle="1" w:styleId="etx">
    <w:name w:val="etx"/>
    <w:link w:val="etxChar"/>
    <w:qFormat/>
    <w:rsid w:val="003950CD"/>
    <w:pPr>
      <w:spacing w:line="480" w:lineRule="auto"/>
      <w:ind w:left="720" w:right="720" w:firstLine="360"/>
    </w:pPr>
    <w:rPr>
      <w:rFonts w:ascii="Lucida Console" w:eastAsiaTheme="minorHAnsi" w:hAnsi="Lucida Console"/>
    </w:rPr>
  </w:style>
  <w:style w:type="character" w:customStyle="1" w:styleId="etxc">
    <w:name w:val="etxc"/>
    <w:basedOn w:val="DefaultParagraphFont"/>
    <w:qFormat/>
    <w:rsid w:val="003950CD"/>
    <w:rPr>
      <w:rFonts w:ascii="Lucida Console" w:hAnsi="Lucida Console"/>
      <w:sz w:val="24"/>
    </w:rPr>
  </w:style>
  <w:style w:type="paragraph" w:customStyle="1" w:styleId="ext">
    <w:name w:val="ext"/>
    <w:qFormat/>
    <w:rsid w:val="003950CD"/>
    <w:pPr>
      <w:spacing w:before="360" w:after="360" w:line="480" w:lineRule="auto"/>
      <w:ind w:left="720" w:right="720" w:firstLine="720"/>
      <w:contextualSpacing/>
      <w:jc w:val="both"/>
    </w:pPr>
    <w:rPr>
      <w:rFonts w:ascii="Times New Roman" w:eastAsia="MS Mincho" w:hAnsi="Times New Roman" w:cs="Times New Roman"/>
    </w:rPr>
  </w:style>
  <w:style w:type="paragraph" w:customStyle="1" w:styleId="extf">
    <w:name w:val="extf"/>
    <w:basedOn w:val="ext"/>
    <w:qFormat/>
    <w:rsid w:val="003950CD"/>
    <w:pPr>
      <w:spacing w:after="0"/>
    </w:pPr>
  </w:style>
  <w:style w:type="paragraph" w:customStyle="1" w:styleId="extm">
    <w:name w:val="extm"/>
    <w:basedOn w:val="extf"/>
    <w:qFormat/>
    <w:rsid w:val="003950CD"/>
    <w:pPr>
      <w:spacing w:before="0"/>
    </w:pPr>
  </w:style>
  <w:style w:type="paragraph" w:customStyle="1" w:styleId="extl">
    <w:name w:val="extl"/>
    <w:basedOn w:val="extm"/>
    <w:qFormat/>
    <w:rsid w:val="003950CD"/>
    <w:pPr>
      <w:spacing w:after="360"/>
    </w:pPr>
  </w:style>
  <w:style w:type="paragraph" w:customStyle="1" w:styleId="exto">
    <w:name w:val="exto"/>
    <w:basedOn w:val="ext"/>
    <w:qFormat/>
    <w:rsid w:val="003950CD"/>
  </w:style>
  <w:style w:type="paragraph" w:customStyle="1" w:styleId="extpof">
    <w:name w:val="extpof"/>
    <w:basedOn w:val="ext"/>
    <w:qFormat/>
    <w:rsid w:val="003950CD"/>
    <w:pPr>
      <w:spacing w:before="240" w:after="0"/>
      <w:ind w:firstLine="0"/>
    </w:pPr>
  </w:style>
  <w:style w:type="paragraph" w:customStyle="1" w:styleId="extpo1f">
    <w:name w:val="extpo1f"/>
    <w:basedOn w:val="extpof"/>
    <w:qFormat/>
    <w:rsid w:val="003950CD"/>
    <w:pPr>
      <w:ind w:left="2880"/>
    </w:pPr>
  </w:style>
  <w:style w:type="paragraph" w:customStyle="1" w:styleId="extpom">
    <w:name w:val="extpom"/>
    <w:basedOn w:val="extpof"/>
    <w:qFormat/>
    <w:rsid w:val="003950CD"/>
    <w:pPr>
      <w:spacing w:before="0"/>
    </w:pPr>
  </w:style>
  <w:style w:type="paragraph" w:customStyle="1" w:styleId="extpol">
    <w:name w:val="extpol"/>
    <w:basedOn w:val="extpom"/>
    <w:qFormat/>
    <w:rsid w:val="003950CD"/>
    <w:pPr>
      <w:spacing w:after="240"/>
    </w:pPr>
  </w:style>
  <w:style w:type="paragraph" w:customStyle="1" w:styleId="extpo1l">
    <w:name w:val="extpo1l"/>
    <w:basedOn w:val="extpol"/>
    <w:qFormat/>
    <w:rsid w:val="003950CD"/>
    <w:pPr>
      <w:ind w:left="2880"/>
    </w:pPr>
  </w:style>
  <w:style w:type="paragraph" w:customStyle="1" w:styleId="extpo1m">
    <w:name w:val="extpo1m"/>
    <w:basedOn w:val="extpom"/>
    <w:qFormat/>
    <w:rsid w:val="003950CD"/>
    <w:pPr>
      <w:ind w:left="2880"/>
    </w:pPr>
  </w:style>
  <w:style w:type="paragraph" w:customStyle="1" w:styleId="extpoo">
    <w:name w:val="extpoo"/>
    <w:basedOn w:val="extpof"/>
    <w:qFormat/>
    <w:rsid w:val="003950CD"/>
    <w:pPr>
      <w:spacing w:after="240"/>
    </w:pPr>
  </w:style>
  <w:style w:type="paragraph" w:customStyle="1" w:styleId="extpo1o">
    <w:name w:val="extpo1o"/>
    <w:basedOn w:val="extpoo"/>
    <w:qFormat/>
    <w:rsid w:val="003950CD"/>
    <w:pPr>
      <w:ind w:left="2880"/>
    </w:pPr>
  </w:style>
  <w:style w:type="paragraph" w:customStyle="1" w:styleId="extpo2f">
    <w:name w:val="extpo2f"/>
    <w:basedOn w:val="extpo1f"/>
    <w:qFormat/>
    <w:rsid w:val="003950CD"/>
    <w:pPr>
      <w:ind w:left="3600"/>
    </w:pPr>
  </w:style>
  <w:style w:type="paragraph" w:customStyle="1" w:styleId="extpo2l">
    <w:name w:val="extpo2l"/>
    <w:basedOn w:val="extpo1l"/>
    <w:qFormat/>
    <w:rsid w:val="003950CD"/>
    <w:pPr>
      <w:ind w:left="3600"/>
    </w:pPr>
  </w:style>
  <w:style w:type="paragraph" w:customStyle="1" w:styleId="extpo2m">
    <w:name w:val="extpo2m"/>
    <w:basedOn w:val="extpo1m"/>
    <w:qFormat/>
    <w:rsid w:val="003950CD"/>
    <w:pPr>
      <w:ind w:left="3600"/>
    </w:pPr>
  </w:style>
  <w:style w:type="paragraph" w:customStyle="1" w:styleId="extpo2o">
    <w:name w:val="extpo2o"/>
    <w:basedOn w:val="extpo1o"/>
    <w:qFormat/>
    <w:rsid w:val="003950CD"/>
    <w:pPr>
      <w:ind w:left="3600"/>
    </w:pPr>
  </w:style>
  <w:style w:type="paragraph" w:customStyle="1" w:styleId="extpo3f">
    <w:name w:val="extpo3f"/>
    <w:basedOn w:val="extpo2f"/>
    <w:qFormat/>
    <w:rsid w:val="003950CD"/>
    <w:pPr>
      <w:ind w:left="4320"/>
    </w:pPr>
  </w:style>
  <w:style w:type="paragraph" w:customStyle="1" w:styleId="extpo3l">
    <w:name w:val="extpo3l"/>
    <w:basedOn w:val="extpo2l"/>
    <w:qFormat/>
    <w:rsid w:val="003950CD"/>
    <w:pPr>
      <w:ind w:left="4320"/>
    </w:pPr>
  </w:style>
  <w:style w:type="paragraph" w:customStyle="1" w:styleId="extpo3m">
    <w:name w:val="extpo3m"/>
    <w:basedOn w:val="extpo2m"/>
    <w:qFormat/>
    <w:rsid w:val="003950CD"/>
    <w:pPr>
      <w:ind w:left="4320"/>
    </w:pPr>
  </w:style>
  <w:style w:type="paragraph" w:customStyle="1" w:styleId="extpo3o">
    <w:name w:val="extpo3o"/>
    <w:basedOn w:val="extpo2o"/>
    <w:qFormat/>
    <w:rsid w:val="003950CD"/>
    <w:pPr>
      <w:ind w:left="4320"/>
    </w:pPr>
  </w:style>
  <w:style w:type="paragraph" w:customStyle="1" w:styleId="fhead">
    <w:name w:val="fhead"/>
    <w:basedOn w:val="ehead"/>
    <w:next w:val="Normal"/>
    <w:qFormat/>
    <w:rsid w:val="003950CD"/>
    <w:pPr>
      <w:outlineLvl w:val="7"/>
    </w:pPr>
    <w:rPr>
      <w:color w:val="C4BC96" w:themeColor="background2" w:themeShade="BF"/>
      <w:sz w:val="22"/>
    </w:rPr>
  </w:style>
  <w:style w:type="paragraph" w:customStyle="1" w:styleId="fheadaft">
    <w:name w:val="fheadaft"/>
    <w:basedOn w:val="fhead"/>
    <w:next w:val="Normal"/>
    <w:qFormat/>
    <w:rsid w:val="003950CD"/>
  </w:style>
  <w:style w:type="character" w:customStyle="1" w:styleId="fhrun">
    <w:name w:val="fhrun"/>
    <w:basedOn w:val="DefaultParagraphFont"/>
    <w:qFormat/>
    <w:rsid w:val="003950CD"/>
    <w:rPr>
      <w:b/>
      <w:color w:val="FF0000"/>
    </w:rPr>
  </w:style>
  <w:style w:type="character" w:styleId="FootnoteReference">
    <w:name w:val="footnote reference"/>
    <w:qFormat/>
    <w:rsid w:val="003950CD"/>
    <w:rPr>
      <w:color w:val="00B050"/>
      <w:vertAlign w:val="superscript"/>
    </w:rPr>
  </w:style>
  <w:style w:type="paragraph" w:styleId="FootnoteText">
    <w:name w:val="footnote text"/>
    <w:link w:val="FootnoteTextChar"/>
    <w:qFormat/>
    <w:rsid w:val="003950CD"/>
    <w:pPr>
      <w:spacing w:line="36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rsid w:val="003950CD"/>
    <w:rPr>
      <w:rFonts w:ascii="Times New Roman" w:eastAsiaTheme="minorHAnsi" w:hAnsi="Times New Roman" w:cs="Times New Roman"/>
      <w:sz w:val="20"/>
      <w:szCs w:val="20"/>
    </w:rPr>
  </w:style>
  <w:style w:type="paragraph" w:customStyle="1" w:styleId="gensec-i">
    <w:name w:val="gensec-i"/>
    <w:basedOn w:val="box-i"/>
    <w:next w:val="ttl"/>
    <w:qFormat/>
    <w:rsid w:val="003950CD"/>
  </w:style>
  <w:style w:type="paragraph" w:customStyle="1" w:styleId="gensec-s">
    <w:name w:val="gensec-s"/>
    <w:basedOn w:val="side-s"/>
    <w:qFormat/>
    <w:rsid w:val="003950CD"/>
    <w:rPr>
      <w:szCs w:val="20"/>
    </w:rPr>
  </w:style>
  <w:style w:type="paragraph" w:customStyle="1" w:styleId="sec2-i">
    <w:name w:val="sec2-i"/>
    <w:basedOn w:val="side-i"/>
    <w:qFormat/>
    <w:rsid w:val="003950CD"/>
    <w:pPr>
      <w:spacing w:after="0"/>
    </w:pPr>
    <w:rPr>
      <w:szCs w:val="20"/>
    </w:rPr>
  </w:style>
  <w:style w:type="paragraph" w:customStyle="1" w:styleId="sec2-s">
    <w:name w:val="sec2-s"/>
    <w:basedOn w:val="side-s"/>
    <w:qFormat/>
    <w:rsid w:val="003950CD"/>
    <w:rPr>
      <w:szCs w:val="20"/>
    </w:rPr>
  </w:style>
  <w:style w:type="paragraph" w:customStyle="1" w:styleId="sec3-i">
    <w:name w:val="sec3-i"/>
    <w:basedOn w:val="side-i"/>
    <w:qFormat/>
    <w:rsid w:val="003950CD"/>
    <w:pPr>
      <w:spacing w:after="0"/>
    </w:pPr>
    <w:rPr>
      <w:szCs w:val="20"/>
    </w:rPr>
  </w:style>
  <w:style w:type="paragraph" w:customStyle="1" w:styleId="sec3-s">
    <w:name w:val="sec3-s"/>
    <w:basedOn w:val="side-s"/>
    <w:qFormat/>
    <w:rsid w:val="003950CD"/>
    <w:rPr>
      <w:szCs w:val="20"/>
    </w:rPr>
  </w:style>
  <w:style w:type="paragraph" w:customStyle="1" w:styleId="hl">
    <w:name w:val="hl"/>
    <w:qFormat/>
    <w:rsid w:val="003950CD"/>
    <w:pPr>
      <w:spacing w:line="480" w:lineRule="auto"/>
      <w:jc w:val="center"/>
    </w:pPr>
    <w:rPr>
      <w:rFonts w:ascii="Times New Roman" w:eastAsiaTheme="minorHAnsi" w:hAnsi="Times New Roman"/>
      <w:b/>
    </w:rPr>
  </w:style>
  <w:style w:type="paragraph" w:customStyle="1" w:styleId="nl2">
    <w:name w:val="nl2"/>
    <w:qFormat/>
    <w:rsid w:val="003950CD"/>
    <w:pPr>
      <w:numPr>
        <w:numId w:val="34"/>
      </w:numPr>
      <w:spacing w:after="200" w:line="480" w:lineRule="auto"/>
    </w:pPr>
    <w:rPr>
      <w:rFonts w:ascii="Times New Roman" w:eastAsiaTheme="minorHAnsi" w:hAnsi="Times New Roman" w:cs="Times New Roman"/>
    </w:rPr>
  </w:style>
  <w:style w:type="paragraph" w:customStyle="1" w:styleId="nl3">
    <w:name w:val="nl3"/>
    <w:qFormat/>
    <w:rsid w:val="003950CD"/>
    <w:pPr>
      <w:numPr>
        <w:numId w:val="35"/>
      </w:numPr>
      <w:spacing w:after="200" w:line="480" w:lineRule="auto"/>
    </w:pPr>
    <w:rPr>
      <w:rFonts w:ascii="Times New Roman" w:eastAsiaTheme="minorHAnsi" w:hAnsi="Times New Roman" w:cs="Times New Roman"/>
    </w:rPr>
  </w:style>
  <w:style w:type="character" w:customStyle="1" w:styleId="i">
    <w:name w:val="i"/>
    <w:basedOn w:val="DefaultParagraphFont"/>
    <w:qFormat/>
    <w:rsid w:val="003950CD"/>
    <w:rPr>
      <w:i/>
      <w:color w:val="943634" w:themeColor="accent2" w:themeShade="BF"/>
    </w:rPr>
  </w:style>
  <w:style w:type="character" w:customStyle="1" w:styleId="ialt">
    <w:name w:val="ialt"/>
    <w:basedOn w:val="DefaultParagraphFont"/>
    <w:qFormat/>
    <w:rsid w:val="003950CD"/>
    <w:rPr>
      <w:color w:val="C0504D" w:themeColor="accent2"/>
    </w:rPr>
  </w:style>
  <w:style w:type="paragraph" w:customStyle="1" w:styleId="idxf">
    <w:name w:val="idxf"/>
    <w:qFormat/>
    <w:rsid w:val="003950CD"/>
    <w:pPr>
      <w:spacing w:line="480" w:lineRule="auto"/>
    </w:pPr>
    <w:rPr>
      <w:rFonts w:ascii="Times New Roman" w:eastAsiaTheme="minorHAnsi" w:hAnsi="Times New Roman" w:cs="Times New Roman"/>
    </w:rPr>
  </w:style>
  <w:style w:type="paragraph" w:customStyle="1" w:styleId="idx">
    <w:name w:val="idx"/>
    <w:basedOn w:val="idxf"/>
    <w:qFormat/>
    <w:rsid w:val="003950CD"/>
    <w:pPr>
      <w:ind w:left="187" w:hanging="187"/>
    </w:pPr>
  </w:style>
  <w:style w:type="paragraph" w:customStyle="1" w:styleId="idx1">
    <w:name w:val="idx1"/>
    <w:basedOn w:val="idx"/>
    <w:qFormat/>
    <w:rsid w:val="003950CD"/>
    <w:pPr>
      <w:ind w:left="720"/>
    </w:pPr>
  </w:style>
  <w:style w:type="paragraph" w:customStyle="1" w:styleId="idx2">
    <w:name w:val="idx2"/>
    <w:basedOn w:val="idx"/>
    <w:qFormat/>
    <w:rsid w:val="003950CD"/>
    <w:pPr>
      <w:ind w:left="1440"/>
    </w:pPr>
  </w:style>
  <w:style w:type="paragraph" w:customStyle="1" w:styleId="image-i">
    <w:name w:val="image-i"/>
    <w:basedOn w:val="side-i"/>
    <w:qFormat/>
    <w:rsid w:val="003950CD"/>
    <w:pPr>
      <w:spacing w:after="0"/>
    </w:pPr>
    <w:rPr>
      <w:szCs w:val="20"/>
    </w:rPr>
  </w:style>
  <w:style w:type="paragraph" w:customStyle="1" w:styleId="image-s">
    <w:name w:val="image-s"/>
    <w:basedOn w:val="side-s"/>
    <w:qFormat/>
    <w:rsid w:val="003950CD"/>
    <w:rPr>
      <w:szCs w:val="20"/>
    </w:rPr>
  </w:style>
  <w:style w:type="character" w:customStyle="1" w:styleId="langchin">
    <w:name w:val="langchin"/>
    <w:basedOn w:val="DefaultParagraphFont"/>
    <w:qFormat/>
    <w:rsid w:val="003950CD"/>
    <w:rPr>
      <w:rFonts w:ascii="Times New Roman" w:eastAsia="Times New Roman" w:hAnsi="Times New Roman" w:cs="Times New Roman"/>
      <w:color w:val="008000"/>
      <w:sz w:val="24"/>
      <w:szCs w:val="20"/>
    </w:rPr>
  </w:style>
  <w:style w:type="character" w:customStyle="1" w:styleId="lang">
    <w:name w:val="lang"/>
    <w:basedOn w:val="DefaultParagraphFont"/>
    <w:qFormat/>
    <w:rsid w:val="003950CD"/>
    <w:rPr>
      <w:rFonts w:ascii="Times New Roman" w:hAnsi="Times New Roman" w:cs="Times New Roman"/>
      <w:color w:val="008000"/>
    </w:rPr>
  </w:style>
  <w:style w:type="character" w:customStyle="1" w:styleId="langgrk">
    <w:name w:val="langgrk"/>
    <w:basedOn w:val="DefaultParagraphFont"/>
    <w:qFormat/>
    <w:rsid w:val="003950CD"/>
    <w:rPr>
      <w:rFonts w:ascii="SBL Greek" w:hAnsi="SBL Greek"/>
      <w:color w:val="008000"/>
    </w:rPr>
  </w:style>
  <w:style w:type="character" w:customStyle="1" w:styleId="langheb">
    <w:name w:val="langheb"/>
    <w:basedOn w:val="langgrk"/>
    <w:qFormat/>
    <w:rsid w:val="003950CD"/>
    <w:rPr>
      <w:rFonts w:ascii="SBL Hebrew" w:hAnsi="SBL Hebrew" w:cs="SBL Hebrew"/>
      <w:color w:val="008000"/>
    </w:rPr>
  </w:style>
  <w:style w:type="character" w:customStyle="1" w:styleId="leadin">
    <w:name w:val="leadin"/>
    <w:basedOn w:val="DefaultParagraphFont"/>
    <w:qFormat/>
    <w:rsid w:val="003950CD"/>
    <w:rPr>
      <w:b/>
      <w:i/>
      <w:color w:val="FF0000"/>
    </w:rPr>
  </w:style>
  <w:style w:type="paragraph" w:customStyle="1" w:styleId="let">
    <w:name w:val="let"/>
    <w:qFormat/>
    <w:rsid w:val="003950CD"/>
    <w:pPr>
      <w:spacing w:before="240" w:after="240" w:line="480" w:lineRule="auto"/>
      <w:ind w:left="720" w:firstLine="720"/>
      <w:contextualSpacing/>
    </w:pPr>
    <w:rPr>
      <w:rFonts w:ascii="Times New Roman" w:eastAsia="MS Mincho" w:hAnsi="Times New Roman" w:cs="Times New Roman"/>
    </w:rPr>
  </w:style>
  <w:style w:type="paragraph" w:customStyle="1" w:styleId="letblf">
    <w:name w:val="letblf"/>
    <w:basedOn w:val="let"/>
    <w:qFormat/>
    <w:rsid w:val="003950CD"/>
    <w:pPr>
      <w:numPr>
        <w:numId w:val="2"/>
      </w:numPr>
      <w:spacing w:after="0"/>
    </w:pPr>
  </w:style>
  <w:style w:type="paragraph" w:customStyle="1" w:styleId="letblm">
    <w:name w:val="letblm"/>
    <w:basedOn w:val="letblf"/>
    <w:qFormat/>
    <w:rsid w:val="003950CD"/>
    <w:pPr>
      <w:numPr>
        <w:numId w:val="12"/>
      </w:numPr>
      <w:spacing w:before="0"/>
      <w:ind w:left="2160"/>
    </w:pPr>
  </w:style>
  <w:style w:type="paragraph" w:customStyle="1" w:styleId="letbll">
    <w:name w:val="letbll"/>
    <w:basedOn w:val="letblm"/>
    <w:qFormat/>
    <w:rsid w:val="003950CD"/>
    <w:pPr>
      <w:spacing w:after="240"/>
    </w:pPr>
  </w:style>
  <w:style w:type="paragraph" w:customStyle="1" w:styleId="letblo">
    <w:name w:val="letblo"/>
    <w:qFormat/>
    <w:rsid w:val="003950CD"/>
    <w:pPr>
      <w:numPr>
        <w:numId w:val="3"/>
      </w:numPr>
      <w:spacing w:before="240" w:after="240" w:line="480" w:lineRule="auto"/>
      <w:ind w:left="2160"/>
    </w:pPr>
    <w:rPr>
      <w:rFonts w:ascii="Times New Roman" w:eastAsia="MS Mincho" w:hAnsi="Times New Roman" w:cs="Times New Roman"/>
    </w:rPr>
  </w:style>
  <w:style w:type="paragraph" w:customStyle="1" w:styleId="letclos">
    <w:name w:val="letclos"/>
    <w:qFormat/>
    <w:rsid w:val="003950CD"/>
    <w:pPr>
      <w:spacing w:after="240" w:line="480" w:lineRule="auto"/>
      <w:ind w:left="720" w:right="720"/>
      <w:contextualSpacing/>
    </w:pPr>
    <w:rPr>
      <w:rFonts w:ascii="Times New Roman" w:eastAsia="MS Mincho" w:hAnsi="Times New Roman" w:cs="Times New Roman"/>
    </w:rPr>
  </w:style>
  <w:style w:type="paragraph" w:customStyle="1" w:styleId="letf">
    <w:name w:val="letf"/>
    <w:basedOn w:val="let"/>
    <w:qFormat/>
    <w:rsid w:val="003950CD"/>
    <w:pPr>
      <w:spacing w:after="0"/>
    </w:pPr>
  </w:style>
  <w:style w:type="paragraph" w:customStyle="1" w:styleId="letl">
    <w:name w:val="letl"/>
    <w:basedOn w:val="letf"/>
    <w:qFormat/>
    <w:rsid w:val="003950CD"/>
    <w:pPr>
      <w:spacing w:before="0" w:after="360"/>
    </w:pPr>
  </w:style>
  <w:style w:type="paragraph" w:customStyle="1" w:styleId="letm">
    <w:name w:val="letm"/>
    <w:basedOn w:val="letf"/>
    <w:qFormat/>
    <w:rsid w:val="003950CD"/>
    <w:pPr>
      <w:spacing w:before="0"/>
    </w:pPr>
  </w:style>
  <w:style w:type="paragraph" w:customStyle="1" w:styleId="leto">
    <w:name w:val="leto"/>
    <w:basedOn w:val="let"/>
    <w:qFormat/>
    <w:rsid w:val="003950CD"/>
  </w:style>
  <w:style w:type="paragraph" w:customStyle="1" w:styleId="letps">
    <w:name w:val="letps"/>
    <w:qFormat/>
    <w:rsid w:val="003950CD"/>
    <w:pPr>
      <w:spacing w:after="240" w:line="480" w:lineRule="auto"/>
      <w:ind w:left="720" w:right="720"/>
    </w:pPr>
    <w:rPr>
      <w:rFonts w:ascii="Times New Roman" w:eastAsiaTheme="minorHAnsi" w:hAnsi="Times New Roman" w:cs="Times New Roman"/>
    </w:rPr>
  </w:style>
  <w:style w:type="paragraph" w:customStyle="1" w:styleId="letsal">
    <w:name w:val="letsal"/>
    <w:qFormat/>
    <w:rsid w:val="003950CD"/>
    <w:pPr>
      <w:spacing w:before="360" w:line="480" w:lineRule="auto"/>
      <w:ind w:left="720" w:right="720"/>
      <w:contextualSpacing/>
    </w:pPr>
    <w:rPr>
      <w:rFonts w:ascii="Times New Roman" w:eastAsia="MS Mincho" w:hAnsi="Times New Roman" w:cs="Times New Roman"/>
    </w:rPr>
  </w:style>
  <w:style w:type="paragraph" w:customStyle="1" w:styleId="letsig">
    <w:name w:val="letsig"/>
    <w:qFormat/>
    <w:rsid w:val="003950CD"/>
    <w:pPr>
      <w:spacing w:after="360" w:line="480" w:lineRule="auto"/>
      <w:ind w:left="720"/>
      <w:contextualSpacing/>
    </w:pPr>
    <w:rPr>
      <w:rFonts w:ascii="Times New Roman" w:eastAsia="MS Mincho" w:hAnsi="Times New Roman" w:cs="Times New Roman"/>
    </w:rPr>
  </w:style>
  <w:style w:type="paragraph" w:customStyle="1" w:styleId="ll">
    <w:name w:val="ll"/>
    <w:qFormat/>
    <w:rsid w:val="003950CD"/>
    <w:pPr>
      <w:numPr>
        <w:numId w:val="9"/>
      </w:numPr>
      <w:spacing w:line="480" w:lineRule="auto"/>
      <w:contextualSpacing/>
    </w:pPr>
    <w:rPr>
      <w:rFonts w:ascii="Times New Roman" w:eastAsia="MS Mincho" w:hAnsi="Times New Roman" w:cs="Times New Roman"/>
    </w:rPr>
  </w:style>
  <w:style w:type="paragraph" w:customStyle="1" w:styleId="ll1">
    <w:name w:val="ll1"/>
    <w:qFormat/>
    <w:rsid w:val="003950CD"/>
    <w:pPr>
      <w:numPr>
        <w:numId w:val="4"/>
      </w:numPr>
      <w:spacing w:line="480" w:lineRule="auto"/>
      <w:contextualSpacing/>
    </w:pPr>
    <w:rPr>
      <w:rFonts w:ascii="Times New Roman" w:eastAsiaTheme="minorHAnsi" w:hAnsi="Times New Roman" w:cs="Times New Roman"/>
    </w:rPr>
  </w:style>
  <w:style w:type="paragraph" w:customStyle="1" w:styleId="llf">
    <w:name w:val="llf"/>
    <w:qFormat/>
    <w:rsid w:val="003950CD"/>
    <w:pPr>
      <w:spacing w:before="240" w:after="200" w:line="480" w:lineRule="auto"/>
      <w:ind w:left="720" w:hanging="360"/>
    </w:pPr>
    <w:rPr>
      <w:rFonts w:ascii="Times New Roman" w:eastAsiaTheme="minorHAnsi" w:hAnsi="Times New Roman" w:cs="Times New Roman"/>
      <w:sz w:val="22"/>
      <w:szCs w:val="22"/>
    </w:rPr>
  </w:style>
  <w:style w:type="paragraph" w:customStyle="1" w:styleId="llm">
    <w:name w:val="llm"/>
    <w:qFormat/>
    <w:rsid w:val="003950CD"/>
    <w:pPr>
      <w:spacing w:after="200" w:line="480" w:lineRule="auto"/>
      <w:ind w:left="720" w:hanging="360"/>
    </w:pPr>
    <w:rPr>
      <w:rFonts w:ascii="Times New Roman" w:eastAsia="MS Mincho" w:hAnsi="Times New Roman" w:cs="Times New Roman"/>
    </w:rPr>
  </w:style>
  <w:style w:type="paragraph" w:customStyle="1" w:styleId="lll">
    <w:name w:val="lll"/>
    <w:qFormat/>
    <w:rsid w:val="003950CD"/>
    <w:pPr>
      <w:spacing w:after="240" w:line="480" w:lineRule="auto"/>
      <w:ind w:left="720" w:hanging="360"/>
    </w:pPr>
    <w:rPr>
      <w:rFonts w:ascii="Times New Roman" w:eastAsia="MS Mincho" w:hAnsi="Times New Roman" w:cs="Times New Roman"/>
    </w:rPr>
  </w:style>
  <w:style w:type="paragraph" w:customStyle="1" w:styleId="llo">
    <w:name w:val="llo"/>
    <w:qFormat/>
    <w:rsid w:val="003950CD"/>
    <w:pPr>
      <w:spacing w:before="240" w:after="240" w:line="480" w:lineRule="auto"/>
      <w:ind w:left="720" w:hanging="360"/>
    </w:pPr>
    <w:rPr>
      <w:rFonts w:ascii="Times New Roman" w:eastAsia="MS Mincho" w:hAnsi="Times New Roman" w:cs="Times New Roman"/>
    </w:rPr>
  </w:style>
  <w:style w:type="paragraph" w:customStyle="1" w:styleId="llp">
    <w:name w:val="llp"/>
    <w:qFormat/>
    <w:rsid w:val="003950CD"/>
    <w:pPr>
      <w:spacing w:line="480" w:lineRule="auto"/>
      <w:ind w:left="1080" w:firstLine="360"/>
      <w:contextualSpacing/>
    </w:pPr>
    <w:rPr>
      <w:rFonts w:ascii="Times New Roman" w:eastAsiaTheme="minorHAnsi" w:hAnsi="Times New Roman" w:cs="Times New Roman"/>
    </w:rPr>
  </w:style>
  <w:style w:type="paragraph" w:customStyle="1" w:styleId="nl">
    <w:name w:val="nl"/>
    <w:link w:val="nlChar"/>
    <w:qFormat/>
    <w:rsid w:val="003950CD"/>
    <w:pPr>
      <w:numPr>
        <w:numId w:val="46"/>
      </w:numPr>
      <w:spacing w:line="480" w:lineRule="auto"/>
      <w:ind w:left="1080"/>
      <w:contextualSpacing/>
    </w:pPr>
    <w:rPr>
      <w:rFonts w:ascii="Times New Roman" w:eastAsiaTheme="minorHAnsi" w:hAnsi="Times New Roman" w:cs="Times New Roman"/>
    </w:rPr>
  </w:style>
  <w:style w:type="paragraph" w:customStyle="1" w:styleId="nl1">
    <w:name w:val="nl1"/>
    <w:qFormat/>
    <w:rsid w:val="003950CD"/>
    <w:pPr>
      <w:numPr>
        <w:numId w:val="33"/>
      </w:numPr>
      <w:spacing w:line="480" w:lineRule="auto"/>
      <w:contextualSpacing/>
    </w:pPr>
    <w:rPr>
      <w:rFonts w:ascii="Times New Roman" w:eastAsiaTheme="minorHAnsi" w:hAnsi="Times New Roman" w:cs="Times New Roman"/>
    </w:rPr>
  </w:style>
  <w:style w:type="paragraph" w:customStyle="1" w:styleId="nlf">
    <w:name w:val="nlf"/>
    <w:next w:val="Normal"/>
    <w:link w:val="nlfChar"/>
    <w:qFormat/>
    <w:rsid w:val="003950CD"/>
    <w:pPr>
      <w:spacing w:before="240" w:after="200" w:line="480" w:lineRule="auto"/>
      <w:ind w:left="720" w:hanging="360"/>
    </w:pPr>
    <w:rPr>
      <w:rFonts w:ascii="Times New Roman" w:eastAsiaTheme="minorHAnsi" w:hAnsi="Times New Roman" w:cs="Times New Roman"/>
    </w:rPr>
  </w:style>
  <w:style w:type="character" w:customStyle="1" w:styleId="nlfChar">
    <w:name w:val="nlf Char"/>
    <w:basedOn w:val="DefaultParagraphFont"/>
    <w:link w:val="nlf"/>
    <w:rsid w:val="003950CD"/>
    <w:rPr>
      <w:rFonts w:ascii="Times New Roman" w:eastAsiaTheme="minorHAnsi" w:hAnsi="Times New Roman" w:cs="Times New Roman"/>
    </w:rPr>
  </w:style>
  <w:style w:type="paragraph" w:customStyle="1" w:styleId="nlm">
    <w:name w:val="nlm"/>
    <w:link w:val="nlmChar"/>
    <w:qFormat/>
    <w:rsid w:val="003950CD"/>
    <w:pPr>
      <w:spacing w:after="200" w:line="480" w:lineRule="auto"/>
      <w:ind w:left="720" w:hanging="360"/>
    </w:pPr>
    <w:rPr>
      <w:rFonts w:ascii="Times New Roman" w:eastAsiaTheme="minorHAnsi" w:hAnsi="Times New Roman" w:cs="Times New Roman"/>
    </w:rPr>
  </w:style>
  <w:style w:type="character" w:customStyle="1" w:styleId="nlmChar">
    <w:name w:val="nlm Char"/>
    <w:basedOn w:val="nlfChar"/>
    <w:link w:val="nlm"/>
    <w:rsid w:val="003950CD"/>
    <w:rPr>
      <w:rFonts w:ascii="Times New Roman" w:eastAsiaTheme="minorHAnsi" w:hAnsi="Times New Roman" w:cs="Times New Roman"/>
    </w:rPr>
  </w:style>
  <w:style w:type="paragraph" w:customStyle="1" w:styleId="nll">
    <w:name w:val="nll"/>
    <w:link w:val="nllChar"/>
    <w:qFormat/>
    <w:rsid w:val="003950CD"/>
    <w:pPr>
      <w:spacing w:after="360" w:line="480" w:lineRule="auto"/>
      <w:ind w:left="720" w:hanging="360"/>
    </w:pPr>
    <w:rPr>
      <w:rFonts w:ascii="Times New Roman" w:eastAsiaTheme="minorHAnsi" w:hAnsi="Times New Roman" w:cs="Times New Roman"/>
    </w:rPr>
  </w:style>
  <w:style w:type="character" w:customStyle="1" w:styleId="nllChar">
    <w:name w:val="nll Char"/>
    <w:basedOn w:val="nlmChar"/>
    <w:link w:val="nll"/>
    <w:rsid w:val="003950CD"/>
    <w:rPr>
      <w:rFonts w:ascii="Times New Roman" w:eastAsiaTheme="minorHAnsi" w:hAnsi="Times New Roman" w:cs="Times New Roman"/>
    </w:rPr>
  </w:style>
  <w:style w:type="paragraph" w:customStyle="1" w:styleId="nlo">
    <w:name w:val="nlo"/>
    <w:link w:val="nloChar"/>
    <w:qFormat/>
    <w:rsid w:val="003950CD"/>
    <w:pPr>
      <w:spacing w:before="240" w:after="240" w:line="480" w:lineRule="auto"/>
      <w:ind w:left="720" w:hanging="360"/>
    </w:pPr>
    <w:rPr>
      <w:rFonts w:ascii="Times New Roman" w:eastAsiaTheme="minorHAnsi" w:hAnsi="Times New Roman" w:cs="Times New Roman"/>
    </w:rPr>
  </w:style>
  <w:style w:type="character" w:customStyle="1" w:styleId="nloChar">
    <w:name w:val="nlo Char"/>
    <w:basedOn w:val="DefaultParagraphFont"/>
    <w:link w:val="nlo"/>
    <w:rsid w:val="003950CD"/>
    <w:rPr>
      <w:rFonts w:ascii="Times New Roman" w:eastAsiaTheme="minorHAnsi" w:hAnsi="Times New Roman" w:cs="Times New Roman"/>
    </w:rPr>
  </w:style>
  <w:style w:type="paragraph" w:customStyle="1" w:styleId="nlp">
    <w:name w:val="nlp"/>
    <w:qFormat/>
    <w:rsid w:val="003950CD"/>
    <w:pPr>
      <w:spacing w:line="480" w:lineRule="auto"/>
      <w:ind w:left="1080" w:firstLine="360"/>
    </w:pPr>
    <w:rPr>
      <w:rFonts w:ascii="Times New Roman" w:eastAsiaTheme="minorHAnsi" w:hAnsi="Times New Roman" w:cs="Times New Roman"/>
    </w:rPr>
  </w:style>
  <w:style w:type="paragraph" w:customStyle="1" w:styleId="nlttl">
    <w:name w:val="nlttl"/>
    <w:qFormat/>
    <w:rsid w:val="003950CD"/>
    <w:pPr>
      <w:spacing w:before="240" w:line="480" w:lineRule="auto"/>
      <w:ind w:left="360"/>
    </w:pPr>
    <w:rPr>
      <w:rFonts w:ascii="Times New Roman" w:eastAsiaTheme="minorHAnsi" w:hAnsi="Times New Roman" w:cs="Times New Roman"/>
      <w:b/>
    </w:rPr>
  </w:style>
  <w:style w:type="paragraph" w:customStyle="1" w:styleId="ftnt">
    <w:name w:val="ftnt"/>
    <w:qFormat/>
    <w:rsid w:val="003950CD"/>
    <w:pPr>
      <w:spacing w:line="480" w:lineRule="auto"/>
    </w:pPr>
    <w:rPr>
      <w:rFonts w:ascii="Times New Roman" w:eastAsiaTheme="minorHAnsi" w:hAnsi="Times New Roman" w:cs="Times New Roman"/>
      <w:color w:val="000000" w:themeColor="text1"/>
      <w:sz w:val="20"/>
      <w:szCs w:val="20"/>
    </w:rPr>
  </w:style>
  <w:style w:type="paragraph" w:customStyle="1" w:styleId="np">
    <w:name w:val="np"/>
    <w:qFormat/>
    <w:rsid w:val="003950CD"/>
    <w:pPr>
      <w:numPr>
        <w:numId w:val="48"/>
      </w:numPr>
      <w:spacing w:line="480" w:lineRule="auto"/>
      <w:contextualSpacing/>
    </w:pPr>
    <w:rPr>
      <w:rFonts w:ascii="Times New Roman" w:eastAsiaTheme="minorHAnsi" w:hAnsi="Times New Roman" w:cs="Times New Roman"/>
    </w:rPr>
  </w:style>
  <w:style w:type="paragraph" w:customStyle="1" w:styleId="npf">
    <w:name w:val="npf"/>
    <w:basedOn w:val="np"/>
    <w:qFormat/>
    <w:rsid w:val="003950CD"/>
    <w:pPr>
      <w:numPr>
        <w:numId w:val="0"/>
      </w:numPr>
      <w:spacing w:before="120"/>
      <w:ind w:left="720" w:hanging="720"/>
      <w:contextualSpacing w:val="0"/>
    </w:pPr>
  </w:style>
  <w:style w:type="paragraph" w:customStyle="1" w:styleId="npm">
    <w:name w:val="npm"/>
    <w:basedOn w:val="np"/>
    <w:qFormat/>
    <w:rsid w:val="003950CD"/>
    <w:pPr>
      <w:numPr>
        <w:numId w:val="0"/>
      </w:numPr>
      <w:ind w:firstLine="720"/>
      <w:contextualSpacing w:val="0"/>
    </w:pPr>
  </w:style>
  <w:style w:type="paragraph" w:customStyle="1" w:styleId="npl">
    <w:name w:val="npl"/>
    <w:basedOn w:val="np"/>
    <w:qFormat/>
    <w:rsid w:val="003950CD"/>
    <w:pPr>
      <w:numPr>
        <w:numId w:val="0"/>
      </w:numPr>
      <w:spacing w:after="120"/>
      <w:ind w:firstLine="720"/>
      <w:contextualSpacing w:val="0"/>
    </w:pPr>
  </w:style>
  <w:style w:type="paragraph" w:customStyle="1" w:styleId="npo">
    <w:name w:val="npo"/>
    <w:basedOn w:val="np"/>
    <w:qFormat/>
    <w:rsid w:val="003950CD"/>
    <w:pPr>
      <w:numPr>
        <w:numId w:val="0"/>
      </w:numPr>
      <w:spacing w:before="120" w:after="120"/>
      <w:ind w:firstLine="720"/>
      <w:contextualSpacing w:val="0"/>
    </w:pPr>
  </w:style>
  <w:style w:type="paragraph" w:customStyle="1" w:styleId="num">
    <w:name w:val="num"/>
    <w:qFormat/>
    <w:rsid w:val="003950CD"/>
    <w:pPr>
      <w:spacing w:line="480" w:lineRule="auto"/>
      <w:jc w:val="center"/>
      <w:outlineLvl w:val="1"/>
    </w:pPr>
    <w:rPr>
      <w:rFonts w:ascii="Times New Roman" w:eastAsiaTheme="minorHAnsi" w:hAnsi="Times New Roman" w:cs="Times New Roman"/>
      <w:color w:val="4F81BD" w:themeColor="accent1"/>
      <w:sz w:val="28"/>
      <w:szCs w:val="28"/>
    </w:rPr>
  </w:style>
  <w:style w:type="paragraph" w:customStyle="1" w:styleId="opt">
    <w:name w:val="opt"/>
    <w:qFormat/>
    <w:rsid w:val="003950CD"/>
    <w:pPr>
      <w:numPr>
        <w:numId w:val="5"/>
      </w:numPr>
      <w:spacing w:line="480" w:lineRule="auto"/>
    </w:pPr>
    <w:rPr>
      <w:rFonts w:ascii="Times New Roman" w:eastAsiaTheme="minorHAnsi" w:hAnsi="Times New Roman" w:cs="Times New Roman"/>
    </w:rPr>
  </w:style>
  <w:style w:type="paragraph" w:customStyle="1" w:styleId="pcon">
    <w:name w:val="pcon"/>
    <w:basedOn w:val="Normal"/>
    <w:next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ind w:firstLine="0"/>
      <w:contextualSpacing/>
    </w:pPr>
    <w:rPr>
      <w:rFonts w:ascii="Times New Roman" w:hAnsi="Times New Roman" w:cs="Times New Roman"/>
    </w:rPr>
  </w:style>
  <w:style w:type="paragraph" w:customStyle="1" w:styleId="pf">
    <w:name w:val="pf"/>
    <w:next w:val="Normal"/>
    <w:qFormat/>
    <w:rsid w:val="003950CD"/>
    <w:pPr>
      <w:spacing w:before="600" w:line="480" w:lineRule="auto"/>
    </w:pPr>
    <w:rPr>
      <w:rFonts w:ascii="Times New Roman" w:eastAsia="MS Mincho" w:hAnsi="Times New Roman" w:cs="Times New Roman"/>
    </w:rPr>
  </w:style>
  <w:style w:type="paragraph" w:customStyle="1" w:styleId="po">
    <w:name w:val="po"/>
    <w:qFormat/>
    <w:rsid w:val="003950CD"/>
    <w:pPr>
      <w:spacing w:before="120" w:after="120" w:line="480" w:lineRule="auto"/>
      <w:ind w:left="1440"/>
      <w:contextualSpacing/>
    </w:pPr>
    <w:rPr>
      <w:rFonts w:ascii="Times New Roman" w:eastAsia="MS Mincho" w:hAnsi="Times New Roman" w:cs="Times New Roman"/>
    </w:rPr>
  </w:style>
  <w:style w:type="paragraph" w:customStyle="1" w:styleId="pof">
    <w:name w:val="pof"/>
    <w:basedOn w:val="po"/>
    <w:qFormat/>
    <w:rsid w:val="003950CD"/>
    <w:pPr>
      <w:spacing w:before="360" w:after="0"/>
    </w:pPr>
  </w:style>
  <w:style w:type="paragraph" w:customStyle="1" w:styleId="po1f">
    <w:name w:val="po1f"/>
    <w:basedOn w:val="pof"/>
    <w:qFormat/>
    <w:rsid w:val="003950CD"/>
    <w:pPr>
      <w:ind w:left="2160"/>
    </w:pPr>
  </w:style>
  <w:style w:type="paragraph" w:customStyle="1" w:styleId="po1m">
    <w:name w:val="po1m"/>
    <w:basedOn w:val="po1f"/>
    <w:qFormat/>
    <w:rsid w:val="003950CD"/>
    <w:pPr>
      <w:spacing w:before="0"/>
    </w:pPr>
  </w:style>
  <w:style w:type="paragraph" w:customStyle="1" w:styleId="po1l">
    <w:name w:val="po1l"/>
    <w:basedOn w:val="po1m"/>
    <w:qFormat/>
    <w:rsid w:val="003950CD"/>
    <w:pPr>
      <w:spacing w:after="360"/>
    </w:pPr>
  </w:style>
  <w:style w:type="paragraph" w:customStyle="1" w:styleId="poo">
    <w:name w:val="poo"/>
    <w:basedOn w:val="po"/>
    <w:qFormat/>
    <w:rsid w:val="003950CD"/>
  </w:style>
  <w:style w:type="paragraph" w:customStyle="1" w:styleId="po1o">
    <w:name w:val="po1o"/>
    <w:basedOn w:val="poo"/>
    <w:qFormat/>
    <w:rsid w:val="003950CD"/>
    <w:pPr>
      <w:ind w:left="2160"/>
    </w:pPr>
  </w:style>
  <w:style w:type="paragraph" w:customStyle="1" w:styleId="po2f">
    <w:name w:val="po2f"/>
    <w:basedOn w:val="po1f"/>
    <w:qFormat/>
    <w:rsid w:val="003950CD"/>
    <w:pPr>
      <w:ind w:left="2880"/>
    </w:pPr>
  </w:style>
  <w:style w:type="paragraph" w:customStyle="1" w:styleId="po2l">
    <w:name w:val="po2l"/>
    <w:basedOn w:val="po1l"/>
    <w:qFormat/>
    <w:rsid w:val="003950CD"/>
    <w:pPr>
      <w:ind w:left="2880"/>
    </w:pPr>
  </w:style>
  <w:style w:type="paragraph" w:customStyle="1" w:styleId="po2m">
    <w:name w:val="po2m"/>
    <w:basedOn w:val="po1m"/>
    <w:qFormat/>
    <w:rsid w:val="003950CD"/>
    <w:pPr>
      <w:ind w:left="2880"/>
    </w:pPr>
  </w:style>
  <w:style w:type="paragraph" w:customStyle="1" w:styleId="po2o">
    <w:name w:val="po2o"/>
    <w:basedOn w:val="po1o"/>
    <w:qFormat/>
    <w:rsid w:val="003950CD"/>
    <w:pPr>
      <w:ind w:left="2880"/>
    </w:pPr>
  </w:style>
  <w:style w:type="paragraph" w:customStyle="1" w:styleId="po3f">
    <w:name w:val="po3f"/>
    <w:basedOn w:val="po2f"/>
    <w:qFormat/>
    <w:rsid w:val="003950CD"/>
    <w:pPr>
      <w:ind w:left="3600"/>
    </w:pPr>
  </w:style>
  <w:style w:type="paragraph" w:customStyle="1" w:styleId="po3l">
    <w:name w:val="po3l"/>
    <w:basedOn w:val="po2l"/>
    <w:qFormat/>
    <w:rsid w:val="003950CD"/>
    <w:pPr>
      <w:ind w:left="3600"/>
    </w:pPr>
  </w:style>
  <w:style w:type="paragraph" w:customStyle="1" w:styleId="po3m">
    <w:name w:val="po3m"/>
    <w:basedOn w:val="po2m"/>
    <w:qFormat/>
    <w:rsid w:val="003950CD"/>
    <w:pPr>
      <w:ind w:left="3600"/>
    </w:pPr>
  </w:style>
  <w:style w:type="paragraph" w:customStyle="1" w:styleId="po3o">
    <w:name w:val="po3o"/>
    <w:basedOn w:val="po2o"/>
    <w:qFormat/>
    <w:rsid w:val="003950CD"/>
    <w:pPr>
      <w:ind w:left="3600"/>
    </w:pPr>
  </w:style>
  <w:style w:type="paragraph" w:customStyle="1" w:styleId="poattr">
    <w:name w:val="poattr"/>
    <w:basedOn w:val="po"/>
    <w:qFormat/>
    <w:rsid w:val="003950CD"/>
    <w:pPr>
      <w:spacing w:before="0"/>
      <w:ind w:left="5040"/>
      <w:contextualSpacing w:val="0"/>
    </w:pPr>
  </w:style>
  <w:style w:type="paragraph" w:customStyle="1" w:styleId="pom">
    <w:name w:val="pom"/>
    <w:basedOn w:val="pof"/>
    <w:qFormat/>
    <w:rsid w:val="003950CD"/>
    <w:pPr>
      <w:spacing w:before="0"/>
    </w:pPr>
  </w:style>
  <w:style w:type="paragraph" w:customStyle="1" w:styleId="pol">
    <w:name w:val="pol"/>
    <w:basedOn w:val="pom"/>
    <w:qFormat/>
    <w:rsid w:val="003950CD"/>
    <w:pPr>
      <w:spacing w:after="360"/>
    </w:pPr>
  </w:style>
  <w:style w:type="paragraph" w:customStyle="1" w:styleId="pottl">
    <w:name w:val="pottl"/>
    <w:qFormat/>
    <w:rsid w:val="003950CD"/>
    <w:pPr>
      <w:spacing w:before="120" w:line="480" w:lineRule="auto"/>
      <w:ind w:left="1080"/>
      <w:jc w:val="center"/>
    </w:pPr>
    <w:rPr>
      <w:rFonts w:ascii="Times New Roman" w:eastAsiaTheme="minorHAnsi" w:hAnsi="Times New Roman" w:cs="Times New Roman"/>
      <w:b/>
      <w:sz w:val="28"/>
    </w:rPr>
  </w:style>
  <w:style w:type="paragraph" w:customStyle="1" w:styleId="pstyle1">
    <w:name w:val="pstyle1"/>
    <w:qFormat/>
    <w:rsid w:val="003950CD"/>
    <w:pPr>
      <w:spacing w:line="480" w:lineRule="auto"/>
    </w:pPr>
    <w:rPr>
      <w:rFonts w:ascii="Times New Roman" w:eastAsiaTheme="minorHAnsi" w:hAnsi="Times New Roman" w:cs="Times New Roman"/>
      <w:szCs w:val="20"/>
    </w:rPr>
  </w:style>
  <w:style w:type="paragraph" w:customStyle="1" w:styleId="pstyle2">
    <w:name w:val="pstyle2"/>
    <w:qFormat/>
    <w:rsid w:val="003950CD"/>
    <w:pPr>
      <w:spacing w:line="480" w:lineRule="auto"/>
    </w:pPr>
    <w:rPr>
      <w:rFonts w:ascii="Times New Roman" w:eastAsiaTheme="minorHAnsi" w:hAnsi="Times New Roman" w:cs="Times New Roman"/>
      <w:szCs w:val="20"/>
    </w:rPr>
  </w:style>
  <w:style w:type="paragraph" w:customStyle="1" w:styleId="pstyle3">
    <w:name w:val="pstyle3"/>
    <w:qFormat/>
    <w:rsid w:val="003950CD"/>
    <w:pPr>
      <w:spacing w:line="480" w:lineRule="auto"/>
    </w:pPr>
    <w:rPr>
      <w:rFonts w:ascii="Times New Roman" w:eastAsiaTheme="minorHAnsi" w:hAnsi="Times New Roman" w:cs="Times New Roman"/>
      <w:szCs w:val="20"/>
    </w:rPr>
  </w:style>
  <w:style w:type="paragraph" w:customStyle="1" w:styleId="ques">
    <w:name w:val="ques"/>
    <w:qFormat/>
    <w:rsid w:val="003950CD"/>
    <w:pPr>
      <w:spacing w:line="480" w:lineRule="auto"/>
      <w:ind w:left="720" w:right="720"/>
    </w:pPr>
    <w:rPr>
      <w:rFonts w:ascii="Times New Roman" w:eastAsiaTheme="minorHAnsi" w:hAnsi="Times New Roman" w:cs="Times New Roman"/>
      <w:b/>
    </w:rPr>
  </w:style>
  <w:style w:type="paragraph" w:customStyle="1" w:styleId="quo">
    <w:name w:val="quo"/>
    <w:qFormat/>
    <w:rsid w:val="003950CD"/>
    <w:pPr>
      <w:spacing w:before="360" w:after="360" w:line="480" w:lineRule="auto"/>
      <w:ind w:left="720" w:right="720"/>
      <w:contextualSpacing/>
    </w:pPr>
    <w:rPr>
      <w:rFonts w:ascii="Times New Roman" w:eastAsia="MS Mincho" w:hAnsi="Times New Roman" w:cs="Times New Roman"/>
    </w:rPr>
  </w:style>
  <w:style w:type="paragraph" w:customStyle="1" w:styleId="quoattr">
    <w:name w:val="quoattr"/>
    <w:basedOn w:val="quo"/>
    <w:qFormat/>
    <w:rsid w:val="003950CD"/>
    <w:pPr>
      <w:spacing w:before="0"/>
      <w:ind w:left="5040" w:right="0"/>
    </w:pPr>
  </w:style>
  <w:style w:type="paragraph" w:customStyle="1" w:styleId="quof">
    <w:name w:val="quof"/>
    <w:basedOn w:val="quo"/>
    <w:qFormat/>
    <w:rsid w:val="003950CD"/>
    <w:pPr>
      <w:spacing w:after="0"/>
    </w:pPr>
  </w:style>
  <w:style w:type="paragraph" w:customStyle="1" w:styleId="quom">
    <w:name w:val="quom"/>
    <w:basedOn w:val="quof"/>
    <w:qFormat/>
    <w:rsid w:val="003950CD"/>
    <w:pPr>
      <w:spacing w:before="0"/>
    </w:pPr>
  </w:style>
  <w:style w:type="paragraph" w:customStyle="1" w:styleId="quol">
    <w:name w:val="quol"/>
    <w:basedOn w:val="quom"/>
    <w:qFormat/>
    <w:rsid w:val="003950CD"/>
    <w:pPr>
      <w:spacing w:after="360"/>
    </w:pPr>
  </w:style>
  <w:style w:type="paragraph" w:customStyle="1" w:styleId="quoo">
    <w:name w:val="quoo"/>
    <w:basedOn w:val="quo"/>
    <w:qFormat/>
    <w:rsid w:val="003950CD"/>
  </w:style>
  <w:style w:type="character" w:customStyle="1" w:styleId="sci">
    <w:name w:val="sci"/>
    <w:basedOn w:val="DefaultParagraphFont"/>
    <w:qFormat/>
    <w:rsid w:val="003950CD"/>
    <w:rPr>
      <w:i/>
      <w:caps w:val="0"/>
      <w:smallCaps/>
      <w:color w:val="943634" w:themeColor="accent2" w:themeShade="BF"/>
    </w:rPr>
  </w:style>
  <w:style w:type="paragraph" w:customStyle="1" w:styleId="serttl">
    <w:name w:val="serttl"/>
    <w:qFormat/>
    <w:rsid w:val="003950CD"/>
    <w:pPr>
      <w:spacing w:line="480" w:lineRule="auto"/>
      <w:jc w:val="center"/>
    </w:pPr>
    <w:rPr>
      <w:rFonts w:ascii="Times New Roman" w:eastAsiaTheme="minorHAnsi" w:hAnsi="Times New Roman" w:cs="Times New Roman"/>
      <w:sz w:val="28"/>
      <w:szCs w:val="20"/>
    </w:rPr>
  </w:style>
  <w:style w:type="paragraph" w:customStyle="1" w:styleId="skip">
    <w:name w:val="skip"/>
    <w:qFormat/>
    <w:rsid w:val="003950CD"/>
    <w:pPr>
      <w:spacing w:line="480" w:lineRule="auto"/>
    </w:pPr>
    <w:rPr>
      <w:rFonts w:ascii="Times New Roman" w:eastAsiaTheme="minorHAnsi" w:hAnsi="Times New Roman" w:cs="Times New Roman"/>
      <w:color w:val="C00000"/>
    </w:rPr>
  </w:style>
  <w:style w:type="paragraph" w:customStyle="1" w:styleId="song">
    <w:name w:val="song"/>
    <w:qFormat/>
    <w:rsid w:val="003950CD"/>
    <w:pPr>
      <w:spacing w:line="480" w:lineRule="auto"/>
      <w:contextualSpacing/>
      <w:jc w:val="center"/>
    </w:pPr>
    <w:rPr>
      <w:rFonts w:ascii="Times New Roman" w:eastAsia="MS Mincho" w:hAnsi="Times New Roman" w:cs="Times New Roman"/>
    </w:rPr>
  </w:style>
  <w:style w:type="paragraph" w:customStyle="1" w:styleId="songf">
    <w:name w:val="songf"/>
    <w:basedOn w:val="song"/>
    <w:qFormat/>
    <w:rsid w:val="003950CD"/>
  </w:style>
  <w:style w:type="paragraph" w:customStyle="1" w:styleId="songm">
    <w:name w:val="songm"/>
    <w:basedOn w:val="songf"/>
    <w:qFormat/>
    <w:rsid w:val="003950CD"/>
  </w:style>
  <w:style w:type="paragraph" w:customStyle="1" w:styleId="songl">
    <w:name w:val="songl"/>
    <w:basedOn w:val="songm"/>
    <w:qFormat/>
    <w:rsid w:val="003950CD"/>
    <w:pPr>
      <w:spacing w:after="360"/>
    </w:pPr>
  </w:style>
  <w:style w:type="paragraph" w:customStyle="1" w:styleId="songo">
    <w:name w:val="songo"/>
    <w:basedOn w:val="song"/>
    <w:qFormat/>
    <w:rsid w:val="003950CD"/>
  </w:style>
  <w:style w:type="character" w:customStyle="1" w:styleId="strike">
    <w:name w:val="strike"/>
    <w:basedOn w:val="DefaultParagraphFont"/>
    <w:qFormat/>
    <w:rsid w:val="003950CD"/>
    <w:rPr>
      <w:strike/>
      <w:dstrike w:val="0"/>
      <w:color w:val="943634" w:themeColor="accent2" w:themeShade="BF"/>
    </w:rPr>
  </w:style>
  <w:style w:type="paragraph" w:customStyle="1" w:styleId="sttl">
    <w:name w:val="sttl"/>
    <w:qFormat/>
    <w:rsid w:val="003950CD"/>
    <w:pPr>
      <w:spacing w:before="120" w:line="480" w:lineRule="auto"/>
      <w:jc w:val="center"/>
      <w:outlineLvl w:val="1"/>
    </w:pPr>
    <w:rPr>
      <w:rFonts w:ascii="Times New Roman" w:eastAsia="MS Mincho" w:hAnsi="Times New Roman" w:cs="Times New Roman"/>
      <w:color w:val="548DD4" w:themeColor="text2" w:themeTint="99"/>
      <w:sz w:val="40"/>
    </w:rPr>
  </w:style>
  <w:style w:type="character" w:customStyle="1" w:styleId="sub">
    <w:name w:val="sub"/>
    <w:basedOn w:val="DefaultParagraphFont"/>
    <w:qFormat/>
    <w:rsid w:val="003950CD"/>
    <w:rPr>
      <w:color w:val="943634" w:themeColor="accent2" w:themeShade="BF"/>
      <w:vertAlign w:val="subscript"/>
    </w:rPr>
  </w:style>
  <w:style w:type="character" w:customStyle="1" w:styleId="sup">
    <w:name w:val="sup"/>
    <w:basedOn w:val="DefaultParagraphFont"/>
    <w:qFormat/>
    <w:rsid w:val="003950CD"/>
    <w:rPr>
      <w:color w:val="943634" w:themeColor="accent2" w:themeShade="BF"/>
      <w:vertAlign w:val="superscript"/>
    </w:rPr>
  </w:style>
  <w:style w:type="character" w:customStyle="1" w:styleId="term">
    <w:name w:val="term"/>
    <w:basedOn w:val="DefaultParagraphFont"/>
    <w:qFormat/>
    <w:rsid w:val="003950CD"/>
    <w:rPr>
      <w:color w:val="FF0000"/>
    </w:rPr>
  </w:style>
  <w:style w:type="paragraph" w:customStyle="1" w:styleId="tocbmc">
    <w:name w:val="tocbmc"/>
    <w:qFormat/>
    <w:rsid w:val="003950CD"/>
    <w:pPr>
      <w:spacing w:before="120" w:line="480" w:lineRule="auto"/>
      <w:ind w:left="360"/>
      <w:contextualSpacing/>
    </w:pPr>
    <w:rPr>
      <w:rFonts w:ascii="Times New Roman" w:eastAsiaTheme="minorHAnsi" w:hAnsi="Times New Roman" w:cs="Times New Roman"/>
      <w:szCs w:val="20"/>
    </w:rPr>
  </w:style>
  <w:style w:type="paragraph" w:customStyle="1" w:styleId="tocbmp">
    <w:name w:val="tocbmp"/>
    <w:qFormat/>
    <w:rsid w:val="003950CD"/>
    <w:pPr>
      <w:spacing w:before="120" w:line="480" w:lineRule="auto"/>
      <w:contextualSpacing/>
    </w:pPr>
    <w:rPr>
      <w:rFonts w:ascii="Times New Roman" w:eastAsiaTheme="minorHAnsi" w:hAnsi="Times New Roman" w:cs="Times New Roman"/>
      <w:sz w:val="28"/>
      <w:szCs w:val="20"/>
    </w:rPr>
  </w:style>
  <w:style w:type="paragraph" w:customStyle="1" w:styleId="tocfm">
    <w:name w:val="tocfm"/>
    <w:qFormat/>
    <w:rsid w:val="003950CD"/>
    <w:pPr>
      <w:spacing w:line="480" w:lineRule="auto"/>
      <w:ind w:left="720"/>
    </w:pPr>
    <w:rPr>
      <w:rFonts w:ascii="Times New Roman" w:eastAsiaTheme="minorHAnsi" w:hAnsi="Times New Roman" w:cs="Times New Roman"/>
      <w:sz w:val="20"/>
      <w:szCs w:val="20"/>
    </w:rPr>
  </w:style>
  <w:style w:type="paragraph" w:customStyle="1" w:styleId="tocrm">
    <w:name w:val="tocrm"/>
    <w:qFormat/>
    <w:rsid w:val="003950CD"/>
    <w:pPr>
      <w:spacing w:line="480" w:lineRule="auto"/>
      <w:ind w:left="720"/>
    </w:pPr>
    <w:rPr>
      <w:rFonts w:ascii="Times New Roman" w:eastAsiaTheme="minorHAnsi" w:hAnsi="Times New Roman" w:cs="Times New Roman"/>
      <w:sz w:val="20"/>
      <w:szCs w:val="20"/>
    </w:rPr>
  </w:style>
  <w:style w:type="paragraph" w:customStyle="1" w:styleId="topic-chap">
    <w:name w:val="topic-chap"/>
    <w:next w:val="ttl"/>
    <w:link w:val="topic-chapChar"/>
    <w:qFormat/>
    <w:rsid w:val="003950CD"/>
    <w:pPr>
      <w:pageBreakBefore/>
      <w:spacing w:after="240" w:line="480" w:lineRule="auto"/>
      <w:jc w:val="center"/>
      <w:outlineLvl w:val="0"/>
    </w:pPr>
    <w:rPr>
      <w:rFonts w:ascii="Times New Roman" w:eastAsiaTheme="minorHAnsi" w:hAnsi="Times New Roman" w:cs="Times New Roman"/>
      <w:color w:val="00B050"/>
      <w:sz w:val="40"/>
    </w:rPr>
  </w:style>
  <w:style w:type="paragraph" w:customStyle="1" w:styleId="topic-ackno">
    <w:name w:val="topic-ackno"/>
    <w:basedOn w:val="topic-chap"/>
    <w:qFormat/>
    <w:rsid w:val="003950CD"/>
  </w:style>
  <w:style w:type="paragraph" w:customStyle="1" w:styleId="topic-aftwrd">
    <w:name w:val="topic-aftwrd"/>
    <w:basedOn w:val="topic-chap"/>
    <w:next w:val="ttl"/>
    <w:qFormat/>
    <w:rsid w:val="003950CD"/>
    <w:rPr>
      <w:szCs w:val="20"/>
    </w:rPr>
  </w:style>
  <w:style w:type="paragraph" w:customStyle="1" w:styleId="topic-apx">
    <w:name w:val="topic-apx"/>
    <w:basedOn w:val="topic-chap"/>
    <w:qFormat/>
    <w:rsid w:val="003950CD"/>
    <w:rPr>
      <w:szCs w:val="20"/>
    </w:rPr>
  </w:style>
  <w:style w:type="paragraph" w:customStyle="1" w:styleId="topic-ata">
    <w:name w:val="topic-ata"/>
    <w:basedOn w:val="topic-chap"/>
    <w:qFormat/>
    <w:rsid w:val="003950CD"/>
  </w:style>
  <w:style w:type="paragraph" w:customStyle="1" w:styleId="topic-aunote">
    <w:name w:val="topic-aunote"/>
    <w:basedOn w:val="topic-chap"/>
    <w:qFormat/>
    <w:rsid w:val="003950CD"/>
  </w:style>
  <w:style w:type="paragraph" w:customStyle="1" w:styleId="topic-bib">
    <w:name w:val="topic-bib"/>
    <w:basedOn w:val="topic-chap"/>
    <w:qFormat/>
    <w:rsid w:val="003950CD"/>
  </w:style>
  <w:style w:type="paragraph" w:customStyle="1" w:styleId="topic-bio">
    <w:name w:val="topic-bio"/>
    <w:basedOn w:val="topic-chap"/>
    <w:qFormat/>
    <w:rsid w:val="003950CD"/>
  </w:style>
  <w:style w:type="paragraph" w:customStyle="1" w:styleId="topic-bm">
    <w:name w:val="topic-bm"/>
    <w:basedOn w:val="topic-chap"/>
    <w:next w:val="ttl"/>
    <w:link w:val="topic-bmChar"/>
    <w:qFormat/>
    <w:rsid w:val="003950CD"/>
  </w:style>
  <w:style w:type="paragraph" w:customStyle="1" w:styleId="topic-book">
    <w:name w:val="topic-book"/>
    <w:qFormat/>
    <w:rsid w:val="003950CD"/>
    <w:pPr>
      <w:widowControl w:val="0"/>
      <w:pBdr>
        <w:bottom w:val="single" w:sz="8" w:space="1" w:color="548DD4" w:themeColor="text2" w:themeTint="99"/>
      </w:pBdr>
      <w:spacing w:line="480" w:lineRule="auto"/>
      <w:jc w:val="center"/>
    </w:pPr>
    <w:rPr>
      <w:rFonts w:ascii="Times New Roman" w:eastAsiaTheme="majorEastAsia" w:hAnsi="Times New Roman" w:cs="Times New Roman"/>
      <w:color w:val="00B050"/>
      <w:sz w:val="48"/>
      <w:szCs w:val="48"/>
    </w:rPr>
  </w:style>
  <w:style w:type="paragraph" w:customStyle="1" w:styleId="topic-cardpg">
    <w:name w:val="topic-cardpg"/>
    <w:basedOn w:val="topic-chap"/>
    <w:next w:val="ttl"/>
    <w:qFormat/>
    <w:rsid w:val="003950CD"/>
  </w:style>
  <w:style w:type="paragraph" w:customStyle="1" w:styleId="topic-concl">
    <w:name w:val="topic-concl"/>
    <w:basedOn w:val="topic-chap"/>
    <w:qFormat/>
    <w:rsid w:val="003950CD"/>
    <w:rPr>
      <w:szCs w:val="20"/>
    </w:rPr>
  </w:style>
  <w:style w:type="paragraph" w:customStyle="1" w:styleId="topic-ded">
    <w:name w:val="topic-ded"/>
    <w:basedOn w:val="topic-chap"/>
    <w:qFormat/>
    <w:rsid w:val="003950CD"/>
  </w:style>
  <w:style w:type="paragraph" w:customStyle="1" w:styleId="topic-endno">
    <w:name w:val="topic-endno"/>
    <w:basedOn w:val="topic-chap"/>
    <w:qFormat/>
    <w:rsid w:val="003950CD"/>
  </w:style>
  <w:style w:type="paragraph" w:customStyle="1" w:styleId="topic-endor">
    <w:name w:val="topic-endor"/>
    <w:basedOn w:val="topic-chap"/>
    <w:qFormat/>
    <w:rsid w:val="003950CD"/>
  </w:style>
  <w:style w:type="paragraph" w:customStyle="1" w:styleId="topic-fm">
    <w:name w:val="topic-fm"/>
    <w:basedOn w:val="topic-chap"/>
    <w:qFormat/>
    <w:rsid w:val="003950CD"/>
    <w:rPr>
      <w:szCs w:val="20"/>
    </w:rPr>
  </w:style>
  <w:style w:type="paragraph" w:customStyle="1" w:styleId="topic-frwrd">
    <w:name w:val="topic-frwrd"/>
    <w:basedOn w:val="topic-chap"/>
    <w:qFormat/>
    <w:rsid w:val="003950CD"/>
    <w:rPr>
      <w:szCs w:val="20"/>
    </w:rPr>
  </w:style>
  <w:style w:type="paragraph" w:customStyle="1" w:styleId="topic-glos">
    <w:name w:val="topic-glos"/>
    <w:basedOn w:val="topic-chap"/>
    <w:qFormat/>
    <w:rsid w:val="003950CD"/>
    <w:rPr>
      <w:szCs w:val="20"/>
    </w:rPr>
  </w:style>
  <w:style w:type="paragraph" w:customStyle="1" w:styleId="topic-httlpg">
    <w:name w:val="topic-httlpg"/>
    <w:basedOn w:val="topic-chap"/>
    <w:qFormat/>
    <w:rsid w:val="003950CD"/>
  </w:style>
  <w:style w:type="paragraph" w:customStyle="1" w:styleId="topic-idx">
    <w:name w:val="topic-idx"/>
    <w:basedOn w:val="topic-chap"/>
    <w:qFormat/>
    <w:rsid w:val="003950CD"/>
  </w:style>
  <w:style w:type="paragraph" w:customStyle="1" w:styleId="topic-intro">
    <w:name w:val="topic-intro"/>
    <w:basedOn w:val="topic-chap"/>
    <w:qFormat/>
    <w:rsid w:val="003950CD"/>
  </w:style>
  <w:style w:type="paragraph" w:customStyle="1" w:styleId="topic-mktg">
    <w:name w:val="topic-mktg"/>
    <w:basedOn w:val="topic-chap"/>
    <w:qFormat/>
    <w:rsid w:val="003950CD"/>
  </w:style>
  <w:style w:type="paragraph" w:customStyle="1" w:styleId="topic-part">
    <w:name w:val="topic-part"/>
    <w:basedOn w:val="topic-chap"/>
    <w:qFormat/>
    <w:rsid w:val="003950CD"/>
  </w:style>
  <w:style w:type="paragraph" w:customStyle="1" w:styleId="topic-pref">
    <w:name w:val="topic-pref"/>
    <w:basedOn w:val="topic-chap"/>
    <w:qFormat/>
    <w:rsid w:val="003950CD"/>
  </w:style>
  <w:style w:type="paragraph" w:customStyle="1" w:styleId="topic-prol">
    <w:name w:val="topic-prol"/>
    <w:basedOn w:val="topic-chap"/>
    <w:qFormat/>
    <w:rsid w:val="003950CD"/>
    <w:rPr>
      <w:szCs w:val="20"/>
    </w:rPr>
  </w:style>
  <w:style w:type="paragraph" w:customStyle="1" w:styleId="topic-toc">
    <w:name w:val="topic-toc"/>
    <w:basedOn w:val="topic-chap"/>
    <w:qFormat/>
    <w:rsid w:val="003950CD"/>
  </w:style>
  <w:style w:type="paragraph" w:customStyle="1" w:styleId="topic-ttlpg">
    <w:name w:val="topic-ttlpg"/>
    <w:basedOn w:val="topic-chap"/>
    <w:qFormat/>
    <w:rsid w:val="003950CD"/>
  </w:style>
  <w:style w:type="paragraph" w:customStyle="1" w:styleId="txb1">
    <w:name w:val="txb1"/>
    <w:qFormat/>
    <w:rsid w:val="003950CD"/>
    <w:pPr>
      <w:spacing w:before="120" w:after="120" w:line="480" w:lineRule="auto"/>
      <w:jc w:val="center"/>
    </w:pPr>
    <w:rPr>
      <w:rFonts w:ascii="Times New Roman" w:eastAsia="MS Mincho" w:hAnsi="Times New Roman" w:cs="Times New Roman"/>
      <w:color w:val="FF0000"/>
    </w:rPr>
  </w:style>
  <w:style w:type="paragraph" w:customStyle="1" w:styleId="txb2">
    <w:name w:val="txb2"/>
    <w:basedOn w:val="txb1"/>
    <w:qFormat/>
    <w:rsid w:val="003950CD"/>
  </w:style>
  <w:style w:type="paragraph" w:customStyle="1" w:styleId="txb3">
    <w:name w:val="txb3"/>
    <w:basedOn w:val="txb1"/>
    <w:qFormat/>
    <w:rsid w:val="003950CD"/>
  </w:style>
  <w:style w:type="paragraph" w:customStyle="1" w:styleId="ul1">
    <w:name w:val="ul1"/>
    <w:rsid w:val="003950CD"/>
    <w:pPr>
      <w:spacing w:line="480" w:lineRule="auto"/>
      <w:ind w:left="2160" w:hanging="720"/>
    </w:pPr>
    <w:rPr>
      <w:rFonts w:ascii="Times New Roman" w:eastAsiaTheme="minorHAnsi" w:hAnsi="Times New Roman" w:cs="Times New Roman"/>
    </w:rPr>
  </w:style>
  <w:style w:type="paragraph" w:customStyle="1" w:styleId="ulf">
    <w:name w:val="ulf"/>
    <w:basedOn w:val="ul"/>
    <w:qFormat/>
    <w:rsid w:val="003950CD"/>
    <w:pPr>
      <w:spacing w:before="240"/>
      <w:contextualSpacing/>
    </w:pPr>
  </w:style>
  <w:style w:type="character" w:customStyle="1" w:styleId="uline">
    <w:name w:val="uline"/>
    <w:basedOn w:val="DefaultParagraphFont"/>
    <w:qFormat/>
    <w:rsid w:val="003950CD"/>
    <w:rPr>
      <w:color w:val="943634" w:themeColor="accent2" w:themeShade="BF"/>
      <w:u w:val="single"/>
    </w:rPr>
  </w:style>
  <w:style w:type="paragraph" w:customStyle="1" w:styleId="ulm">
    <w:name w:val="ulm"/>
    <w:basedOn w:val="ul"/>
    <w:qFormat/>
    <w:rsid w:val="003950CD"/>
  </w:style>
  <w:style w:type="paragraph" w:customStyle="1" w:styleId="ull">
    <w:name w:val="ull"/>
    <w:basedOn w:val="ul"/>
    <w:qFormat/>
    <w:rsid w:val="003950CD"/>
    <w:pPr>
      <w:spacing w:after="240"/>
    </w:pPr>
  </w:style>
  <w:style w:type="paragraph" w:customStyle="1" w:styleId="ulo">
    <w:name w:val="ulo"/>
    <w:basedOn w:val="ul"/>
    <w:qFormat/>
    <w:rsid w:val="003950CD"/>
    <w:pPr>
      <w:spacing w:before="240" w:after="240"/>
    </w:pPr>
  </w:style>
  <w:style w:type="paragraph" w:customStyle="1" w:styleId="ulp">
    <w:name w:val="ulp"/>
    <w:rsid w:val="003950CD"/>
    <w:pPr>
      <w:spacing w:line="480" w:lineRule="auto"/>
      <w:ind w:left="1080" w:firstLine="360"/>
    </w:pPr>
    <w:rPr>
      <w:rFonts w:ascii="Times New Roman" w:eastAsiaTheme="minorHAnsi" w:hAnsi="Times New Roman" w:cs="Times New Roman"/>
    </w:rPr>
  </w:style>
  <w:style w:type="character" w:customStyle="1" w:styleId="url">
    <w:name w:val="url"/>
    <w:basedOn w:val="DefaultParagraphFont"/>
    <w:qFormat/>
    <w:rsid w:val="003950CD"/>
    <w:rPr>
      <w:color w:val="0070C0"/>
      <w:bdr w:val="none" w:sz="0" w:space="0" w:color="auto"/>
      <w:shd w:val="clear" w:color="auto" w:fill="B6DDE8" w:themeFill="accent5" w:themeFillTint="66"/>
    </w:rPr>
  </w:style>
  <w:style w:type="paragraph" w:customStyle="1" w:styleId="webinfo">
    <w:name w:val="webinfo"/>
    <w:qFormat/>
    <w:rsid w:val="003950CD"/>
    <w:pPr>
      <w:spacing w:line="480" w:lineRule="auto"/>
      <w:jc w:val="center"/>
    </w:pPr>
    <w:rPr>
      <w:rFonts w:ascii="Times New Roman" w:eastAsiaTheme="minorHAnsi" w:hAnsi="Times New Roman" w:cs="Times New Roman"/>
      <w:szCs w:val="20"/>
    </w:rPr>
  </w:style>
  <w:style w:type="paragraph" w:customStyle="1" w:styleId="po1">
    <w:name w:val="po1"/>
    <w:basedOn w:val="po1m"/>
    <w:qFormat/>
    <w:rsid w:val="003950CD"/>
  </w:style>
  <w:style w:type="paragraph" w:customStyle="1" w:styleId="po2">
    <w:name w:val="po2"/>
    <w:basedOn w:val="po2m"/>
    <w:qFormat/>
    <w:rsid w:val="003950CD"/>
  </w:style>
  <w:style w:type="paragraph" w:customStyle="1" w:styleId="po3">
    <w:name w:val="po3"/>
    <w:basedOn w:val="po3m"/>
    <w:qFormat/>
    <w:rsid w:val="003950CD"/>
  </w:style>
  <w:style w:type="paragraph" w:customStyle="1" w:styleId="bl2">
    <w:name w:val="bl2"/>
    <w:qFormat/>
    <w:rsid w:val="003950CD"/>
    <w:pPr>
      <w:numPr>
        <w:numId w:val="21"/>
      </w:numPr>
      <w:spacing w:after="200" w:line="480" w:lineRule="auto"/>
    </w:pPr>
    <w:rPr>
      <w:rFonts w:ascii="Times New Roman" w:eastAsiaTheme="minorHAnsi" w:hAnsi="Times New Roman" w:cs="Times New Roman"/>
    </w:rPr>
  </w:style>
  <w:style w:type="paragraph" w:customStyle="1" w:styleId="bl3">
    <w:name w:val="bl3"/>
    <w:qFormat/>
    <w:rsid w:val="003950CD"/>
    <w:pPr>
      <w:numPr>
        <w:numId w:val="26"/>
      </w:numPr>
      <w:spacing w:after="200" w:line="480" w:lineRule="auto"/>
    </w:pPr>
    <w:rPr>
      <w:rFonts w:ascii="Times New Roman" w:eastAsiaTheme="minorHAnsi" w:hAnsi="Times New Roman" w:cs="Times New Roman"/>
    </w:rPr>
  </w:style>
  <w:style w:type="paragraph" w:customStyle="1" w:styleId="songttl">
    <w:name w:val="songttl"/>
    <w:basedOn w:val="pottl"/>
    <w:qFormat/>
    <w:rsid w:val="003950CD"/>
    <w:rPr>
      <w:bCs/>
      <w:szCs w:val="28"/>
    </w:rPr>
  </w:style>
  <w:style w:type="paragraph" w:customStyle="1" w:styleId="songattr">
    <w:name w:val="songattr"/>
    <w:basedOn w:val="poattr"/>
    <w:qFormat/>
    <w:rsid w:val="003950CD"/>
  </w:style>
  <w:style w:type="paragraph" w:customStyle="1" w:styleId="topic-frontsales">
    <w:name w:val="topic-frontsales"/>
    <w:basedOn w:val="topic-chap"/>
    <w:next w:val="Normal"/>
    <w:qFormat/>
    <w:rsid w:val="003950CD"/>
  </w:style>
  <w:style w:type="paragraph" w:customStyle="1" w:styleId="prayer">
    <w:name w:val="prayer"/>
    <w:qFormat/>
    <w:rsid w:val="003950CD"/>
    <w:pPr>
      <w:spacing w:line="480" w:lineRule="auto"/>
      <w:ind w:left="1008" w:right="1008"/>
    </w:pPr>
    <w:rPr>
      <w:rFonts w:ascii="Times New Roman" w:eastAsiaTheme="minorHAnsi" w:hAnsi="Times New Roman" w:cs="Times New Roman"/>
      <w:color w:val="000000" w:themeColor="text1"/>
    </w:rPr>
  </w:style>
  <w:style w:type="paragraph" w:customStyle="1" w:styleId="bibvers">
    <w:name w:val="bibvers"/>
    <w:qFormat/>
    <w:rsid w:val="003950CD"/>
    <w:pPr>
      <w:spacing w:line="480" w:lineRule="auto"/>
      <w:ind w:left="720" w:right="720" w:firstLine="720"/>
      <w:contextualSpacing/>
    </w:pPr>
    <w:rPr>
      <w:rFonts w:ascii="Times New Roman" w:eastAsiaTheme="minorHAnsi" w:hAnsi="Times New Roman" w:cs="Times New Roman"/>
    </w:rPr>
  </w:style>
  <w:style w:type="paragraph" w:customStyle="1" w:styleId="bibversattr">
    <w:name w:val="bibversattr"/>
    <w:qFormat/>
    <w:rsid w:val="003950CD"/>
    <w:pPr>
      <w:spacing w:after="240" w:line="480" w:lineRule="auto"/>
      <w:ind w:left="5040"/>
    </w:pPr>
    <w:rPr>
      <w:rFonts w:ascii="Times New Roman" w:eastAsiaTheme="minorHAnsi" w:hAnsi="Times New Roman" w:cs="Times New Roman"/>
    </w:rPr>
  </w:style>
  <w:style w:type="paragraph" w:customStyle="1" w:styleId="headnote">
    <w:name w:val="headnote"/>
    <w:qFormat/>
    <w:rsid w:val="003950CD"/>
    <w:pPr>
      <w:spacing w:line="480" w:lineRule="auto"/>
      <w:ind w:left="1440" w:right="1440" w:firstLine="720"/>
    </w:pPr>
    <w:rPr>
      <w:rFonts w:ascii="Times New Roman" w:eastAsiaTheme="minorHAnsi" w:hAnsi="Times New Roman" w:cs="Times New Roman"/>
      <w:spacing w:val="20"/>
    </w:rPr>
  </w:style>
  <w:style w:type="paragraph" w:customStyle="1" w:styleId="loc">
    <w:name w:val="loc"/>
    <w:qFormat/>
    <w:rsid w:val="003950CD"/>
    <w:pPr>
      <w:spacing w:line="480" w:lineRule="auto"/>
      <w:jc w:val="center"/>
    </w:pPr>
    <w:rPr>
      <w:rFonts w:ascii="Times New Roman" w:eastAsiaTheme="minorHAnsi" w:hAnsi="Times New Roman" w:cs="Times New Roman"/>
      <w:color w:val="943634" w:themeColor="accent2" w:themeShade="BF"/>
      <w:sz w:val="28"/>
    </w:rPr>
  </w:style>
  <w:style w:type="paragraph" w:customStyle="1" w:styleId="extblock">
    <w:name w:val="extblock"/>
    <w:basedOn w:val="extm"/>
    <w:next w:val="ext"/>
    <w:qFormat/>
    <w:rsid w:val="003950CD"/>
    <w:pPr>
      <w:ind w:firstLine="0"/>
    </w:pPr>
  </w:style>
  <w:style w:type="paragraph" w:customStyle="1" w:styleId="extattr">
    <w:name w:val="extattr"/>
    <w:basedOn w:val="ext"/>
    <w:qFormat/>
    <w:rsid w:val="003950CD"/>
    <w:pPr>
      <w:spacing w:before="0"/>
      <w:ind w:left="5040" w:right="0" w:firstLine="0"/>
      <w:contextualSpacing w:val="0"/>
      <w:jc w:val="left"/>
    </w:pPr>
  </w:style>
  <w:style w:type="paragraph" w:customStyle="1" w:styleId="letda">
    <w:name w:val="letda"/>
    <w:basedOn w:val="let"/>
    <w:qFormat/>
    <w:rsid w:val="003950CD"/>
    <w:pPr>
      <w:ind w:firstLine="0"/>
    </w:pPr>
  </w:style>
  <w:style w:type="paragraph" w:customStyle="1" w:styleId="letll">
    <w:name w:val="letll"/>
    <w:basedOn w:val="let"/>
    <w:qFormat/>
    <w:rsid w:val="003950CD"/>
    <w:pPr>
      <w:numPr>
        <w:numId w:val="6"/>
      </w:numPr>
    </w:pPr>
  </w:style>
  <w:style w:type="paragraph" w:customStyle="1" w:styleId="letbl">
    <w:name w:val="letbl"/>
    <w:basedOn w:val="let"/>
    <w:qFormat/>
    <w:rsid w:val="003950CD"/>
    <w:pPr>
      <w:numPr>
        <w:numId w:val="7"/>
      </w:numPr>
    </w:pPr>
  </w:style>
  <w:style w:type="paragraph" w:customStyle="1" w:styleId="letnl">
    <w:name w:val="letnl"/>
    <w:basedOn w:val="let"/>
    <w:qFormat/>
    <w:rsid w:val="003950CD"/>
    <w:pPr>
      <w:numPr>
        <w:numId w:val="8"/>
      </w:numPr>
    </w:pPr>
  </w:style>
  <w:style w:type="paragraph" w:customStyle="1" w:styleId="letul">
    <w:name w:val="letul"/>
    <w:basedOn w:val="let"/>
    <w:qFormat/>
    <w:rsid w:val="003950CD"/>
    <w:pPr>
      <w:ind w:left="1440"/>
      <w:contextualSpacing w:val="0"/>
    </w:pPr>
  </w:style>
  <w:style w:type="paragraph" w:customStyle="1" w:styleId="fib">
    <w:name w:val="fib"/>
    <w:qFormat/>
    <w:rsid w:val="003950CD"/>
    <w:pPr>
      <w:spacing w:line="480" w:lineRule="auto"/>
      <w:ind w:left="720"/>
    </w:pPr>
    <w:rPr>
      <w:rFonts w:ascii="Times New Roman" w:eastAsiaTheme="minorHAnsi" w:hAnsi="Times New Roman" w:cs="Times New Roman"/>
      <w:u w:val="single"/>
    </w:rPr>
  </w:style>
  <w:style w:type="paragraph" w:customStyle="1" w:styleId="fis">
    <w:name w:val="fis"/>
    <w:basedOn w:val="fib"/>
    <w:qFormat/>
    <w:rsid w:val="003950CD"/>
    <w:rPr>
      <w:u w:val="none"/>
    </w:rPr>
  </w:style>
  <w:style w:type="paragraph" w:customStyle="1" w:styleId="rec-i">
    <w:name w:val="rec-i"/>
    <w:basedOn w:val="box-i"/>
    <w:next w:val="ttl"/>
    <w:qFormat/>
    <w:rsid w:val="003950CD"/>
  </w:style>
  <w:style w:type="paragraph" w:customStyle="1" w:styleId="endorm">
    <w:name w:val="endorm"/>
    <w:basedOn w:val="endor"/>
    <w:qFormat/>
    <w:rsid w:val="003950CD"/>
    <w:pPr>
      <w:spacing w:before="0"/>
    </w:pPr>
  </w:style>
  <w:style w:type="paragraph" w:customStyle="1" w:styleId="topic-epil">
    <w:name w:val="topic-epil"/>
    <w:basedOn w:val="topic-chap"/>
    <w:link w:val="topic-epilChar"/>
    <w:qFormat/>
    <w:rsid w:val="003950CD"/>
  </w:style>
  <w:style w:type="character" w:customStyle="1" w:styleId="topic-chapChar">
    <w:name w:val="topic-chap Char"/>
    <w:basedOn w:val="DefaultParagraphFont"/>
    <w:link w:val="topic-chap"/>
    <w:rsid w:val="003950CD"/>
    <w:rPr>
      <w:rFonts w:ascii="Times New Roman" w:eastAsiaTheme="minorHAnsi" w:hAnsi="Times New Roman" w:cs="Times New Roman"/>
      <w:color w:val="00B050"/>
      <w:sz w:val="40"/>
    </w:rPr>
  </w:style>
  <w:style w:type="character" w:customStyle="1" w:styleId="topic-epilChar">
    <w:name w:val="topic-epil Char"/>
    <w:basedOn w:val="topic-chapChar"/>
    <w:link w:val="topic-epil"/>
    <w:rsid w:val="003950CD"/>
    <w:rPr>
      <w:rFonts w:ascii="Times New Roman" w:eastAsiaTheme="minorHAnsi" w:hAnsi="Times New Roman" w:cs="Times New Roman"/>
      <w:color w:val="00B050"/>
      <w:sz w:val="40"/>
    </w:rPr>
  </w:style>
  <w:style w:type="paragraph" w:customStyle="1" w:styleId="sign">
    <w:name w:val="sign"/>
    <w:qFormat/>
    <w:rsid w:val="003950CD"/>
    <w:pPr>
      <w:spacing w:line="480" w:lineRule="auto"/>
      <w:jc w:val="center"/>
    </w:pPr>
    <w:rPr>
      <w:rFonts w:ascii="Times New Roman" w:eastAsiaTheme="minorHAnsi" w:hAnsi="Times New Roman" w:cs="Times New Roman"/>
    </w:rPr>
  </w:style>
  <w:style w:type="paragraph" w:customStyle="1" w:styleId="supttl">
    <w:name w:val="supttl"/>
    <w:qFormat/>
    <w:rsid w:val="003950CD"/>
    <w:pPr>
      <w:spacing w:before="120" w:after="120" w:line="480" w:lineRule="auto"/>
      <w:jc w:val="center"/>
    </w:pPr>
    <w:rPr>
      <w:rFonts w:ascii="Times New Roman" w:eastAsiaTheme="minorHAnsi" w:hAnsi="Times New Roman" w:cs="Times New Roman"/>
      <w:b/>
      <w:color w:val="0070C0"/>
      <w:sz w:val="36"/>
    </w:rPr>
  </w:style>
  <w:style w:type="paragraph" w:customStyle="1" w:styleId="nl1f">
    <w:name w:val="nl1f"/>
    <w:qFormat/>
    <w:rsid w:val="003950CD"/>
    <w:pPr>
      <w:spacing w:before="240" w:after="200" w:line="480" w:lineRule="auto"/>
      <w:ind w:left="1080" w:hanging="360"/>
    </w:pPr>
    <w:rPr>
      <w:rFonts w:ascii="Times New Roman" w:eastAsiaTheme="minorHAnsi" w:hAnsi="Times New Roman" w:cs="Times New Roman"/>
      <w:sz w:val="22"/>
      <w:szCs w:val="22"/>
    </w:rPr>
  </w:style>
  <w:style w:type="paragraph" w:customStyle="1" w:styleId="nl1m">
    <w:name w:val="nl1m"/>
    <w:qFormat/>
    <w:rsid w:val="003950CD"/>
    <w:pPr>
      <w:spacing w:after="200" w:line="480" w:lineRule="auto"/>
      <w:ind w:left="1080" w:hanging="360"/>
    </w:pPr>
    <w:rPr>
      <w:rFonts w:ascii="Times New Roman" w:eastAsiaTheme="minorHAnsi" w:hAnsi="Times New Roman" w:cs="Times New Roman"/>
    </w:rPr>
  </w:style>
  <w:style w:type="paragraph" w:customStyle="1" w:styleId="nl1l">
    <w:name w:val="nl1l"/>
    <w:qFormat/>
    <w:rsid w:val="003950CD"/>
    <w:pPr>
      <w:spacing w:after="240" w:line="480" w:lineRule="auto"/>
      <w:ind w:left="1080" w:hanging="360"/>
    </w:pPr>
    <w:rPr>
      <w:rFonts w:ascii="Times New Roman" w:eastAsiaTheme="minorHAnsi" w:hAnsi="Times New Roman" w:cs="Times New Roman"/>
    </w:rPr>
  </w:style>
  <w:style w:type="paragraph" w:customStyle="1" w:styleId="nl1o">
    <w:name w:val="nl1o"/>
    <w:qFormat/>
    <w:rsid w:val="003950CD"/>
    <w:pPr>
      <w:spacing w:before="240" w:after="240" w:line="480" w:lineRule="auto"/>
      <w:ind w:left="1080" w:hanging="360"/>
    </w:pPr>
    <w:rPr>
      <w:rFonts w:ascii="Times New Roman" w:eastAsiaTheme="minorHAnsi" w:hAnsi="Times New Roman" w:cs="Times New Roman"/>
    </w:rPr>
  </w:style>
  <w:style w:type="paragraph" w:customStyle="1" w:styleId="bl1f">
    <w:name w:val="bl1f"/>
    <w:qFormat/>
    <w:rsid w:val="003950CD"/>
    <w:pPr>
      <w:numPr>
        <w:numId w:val="17"/>
      </w:numPr>
      <w:spacing w:before="240" w:after="200" w:line="480" w:lineRule="auto"/>
    </w:pPr>
    <w:rPr>
      <w:rFonts w:ascii="Times New Roman" w:eastAsiaTheme="minorHAnsi" w:hAnsi="Times New Roman" w:cs="Times New Roman"/>
    </w:rPr>
  </w:style>
  <w:style w:type="paragraph" w:customStyle="1" w:styleId="bl1m">
    <w:name w:val="bl1m"/>
    <w:qFormat/>
    <w:rsid w:val="003950CD"/>
    <w:pPr>
      <w:numPr>
        <w:numId w:val="18"/>
      </w:numPr>
      <w:spacing w:after="200" w:line="480" w:lineRule="auto"/>
      <w:ind w:left="1440"/>
    </w:pPr>
    <w:rPr>
      <w:rFonts w:ascii="Times New Roman" w:eastAsiaTheme="minorHAnsi" w:hAnsi="Times New Roman" w:cs="Times New Roman"/>
    </w:rPr>
  </w:style>
  <w:style w:type="paragraph" w:customStyle="1" w:styleId="bl1l">
    <w:name w:val="bl1l"/>
    <w:qFormat/>
    <w:rsid w:val="003950CD"/>
    <w:pPr>
      <w:numPr>
        <w:numId w:val="19"/>
      </w:numPr>
      <w:spacing w:after="240" w:line="480" w:lineRule="auto"/>
    </w:pPr>
    <w:rPr>
      <w:rFonts w:ascii="Times New Roman" w:eastAsiaTheme="minorHAnsi" w:hAnsi="Times New Roman" w:cs="Times New Roman"/>
    </w:rPr>
  </w:style>
  <w:style w:type="paragraph" w:customStyle="1" w:styleId="bl1o">
    <w:name w:val="bl1o"/>
    <w:qFormat/>
    <w:rsid w:val="003950CD"/>
    <w:pPr>
      <w:numPr>
        <w:numId w:val="20"/>
      </w:numPr>
      <w:spacing w:before="240" w:after="240" w:line="480" w:lineRule="auto"/>
    </w:pPr>
    <w:rPr>
      <w:rFonts w:ascii="Times New Roman" w:eastAsiaTheme="minorHAnsi" w:hAnsi="Times New Roman" w:cs="Times New Roman"/>
    </w:rPr>
  </w:style>
  <w:style w:type="paragraph" w:customStyle="1" w:styleId="ul1f">
    <w:name w:val="ul1f"/>
    <w:basedOn w:val="ul1"/>
    <w:qFormat/>
    <w:rsid w:val="003950CD"/>
    <w:pPr>
      <w:spacing w:before="240"/>
    </w:pPr>
  </w:style>
  <w:style w:type="paragraph" w:customStyle="1" w:styleId="ul1m">
    <w:name w:val="ul1m"/>
    <w:basedOn w:val="ul1"/>
    <w:qFormat/>
    <w:rsid w:val="003950CD"/>
  </w:style>
  <w:style w:type="paragraph" w:customStyle="1" w:styleId="ul1l">
    <w:name w:val="ul1l"/>
    <w:basedOn w:val="ul1"/>
    <w:qFormat/>
    <w:rsid w:val="003950CD"/>
    <w:pPr>
      <w:spacing w:after="240"/>
    </w:pPr>
  </w:style>
  <w:style w:type="paragraph" w:customStyle="1" w:styleId="ul1o">
    <w:name w:val="ul1o"/>
    <w:basedOn w:val="ul1"/>
    <w:qFormat/>
    <w:rsid w:val="003950CD"/>
    <w:pPr>
      <w:spacing w:before="240" w:after="240"/>
    </w:pPr>
  </w:style>
  <w:style w:type="paragraph" w:customStyle="1" w:styleId="ulttl">
    <w:name w:val="ulttl"/>
    <w:basedOn w:val="blttl"/>
    <w:qFormat/>
    <w:rsid w:val="003950CD"/>
  </w:style>
  <w:style w:type="paragraph" w:customStyle="1" w:styleId="ll1f">
    <w:name w:val="ll1f"/>
    <w:qFormat/>
    <w:rsid w:val="003950CD"/>
    <w:pPr>
      <w:spacing w:before="240" w:after="200" w:line="480" w:lineRule="auto"/>
      <w:ind w:left="1080" w:hanging="360"/>
    </w:pPr>
    <w:rPr>
      <w:rFonts w:ascii="Times New Roman" w:eastAsiaTheme="minorHAnsi" w:hAnsi="Times New Roman" w:cs="Times New Roman"/>
    </w:rPr>
  </w:style>
  <w:style w:type="paragraph" w:customStyle="1" w:styleId="ll1m">
    <w:name w:val="ll1m"/>
    <w:qFormat/>
    <w:rsid w:val="003950CD"/>
    <w:pPr>
      <w:spacing w:after="200" w:line="480" w:lineRule="auto"/>
      <w:ind w:left="1080" w:hanging="360"/>
    </w:pPr>
    <w:rPr>
      <w:rFonts w:ascii="Times New Roman" w:eastAsiaTheme="minorHAnsi" w:hAnsi="Times New Roman" w:cs="Times New Roman"/>
    </w:rPr>
  </w:style>
  <w:style w:type="paragraph" w:customStyle="1" w:styleId="ll1l">
    <w:name w:val="ll1l"/>
    <w:qFormat/>
    <w:rsid w:val="003950CD"/>
    <w:pPr>
      <w:spacing w:after="240" w:line="480" w:lineRule="auto"/>
      <w:ind w:left="1080" w:hanging="360"/>
    </w:pPr>
    <w:rPr>
      <w:rFonts w:ascii="Times New Roman" w:eastAsiaTheme="minorHAnsi" w:hAnsi="Times New Roman" w:cs="Times New Roman"/>
    </w:rPr>
  </w:style>
  <w:style w:type="paragraph" w:customStyle="1" w:styleId="ll1o">
    <w:name w:val="ll1o"/>
    <w:qFormat/>
    <w:rsid w:val="003950CD"/>
    <w:pPr>
      <w:spacing w:before="240" w:after="240" w:line="480" w:lineRule="auto"/>
      <w:ind w:left="1080" w:hanging="360"/>
    </w:pPr>
    <w:rPr>
      <w:rFonts w:ascii="Times New Roman" w:eastAsiaTheme="minorHAnsi" w:hAnsi="Times New Roman" w:cs="Times New Roman"/>
    </w:rPr>
  </w:style>
  <w:style w:type="paragraph" w:customStyle="1" w:styleId="llttl">
    <w:name w:val="llttl"/>
    <w:basedOn w:val="blttl"/>
    <w:next w:val="ll"/>
    <w:qFormat/>
    <w:rsid w:val="003950CD"/>
  </w:style>
  <w:style w:type="paragraph" w:customStyle="1" w:styleId="nl2f">
    <w:name w:val="nl2f"/>
    <w:qFormat/>
    <w:rsid w:val="003950CD"/>
    <w:pPr>
      <w:spacing w:before="240" w:after="200" w:line="480" w:lineRule="auto"/>
      <w:ind w:left="1440" w:hanging="360"/>
    </w:pPr>
    <w:rPr>
      <w:rFonts w:ascii="Times New Roman" w:eastAsiaTheme="minorHAnsi" w:hAnsi="Times New Roman" w:cs="Times New Roman"/>
      <w:sz w:val="22"/>
      <w:szCs w:val="22"/>
    </w:rPr>
  </w:style>
  <w:style w:type="paragraph" w:customStyle="1" w:styleId="nl2m">
    <w:name w:val="nl2m"/>
    <w:qFormat/>
    <w:rsid w:val="003950CD"/>
    <w:pPr>
      <w:spacing w:after="200" w:line="480" w:lineRule="auto"/>
      <w:ind w:left="1440" w:hanging="360"/>
    </w:pPr>
    <w:rPr>
      <w:rFonts w:ascii="Times New Roman" w:eastAsiaTheme="minorHAnsi" w:hAnsi="Times New Roman" w:cs="Times New Roman"/>
    </w:rPr>
  </w:style>
  <w:style w:type="paragraph" w:customStyle="1" w:styleId="nl2l">
    <w:name w:val="nl2l"/>
    <w:qFormat/>
    <w:rsid w:val="003950CD"/>
    <w:pPr>
      <w:spacing w:after="240" w:line="480" w:lineRule="auto"/>
      <w:ind w:left="1440" w:hanging="360"/>
    </w:pPr>
    <w:rPr>
      <w:rFonts w:ascii="Times New Roman" w:eastAsiaTheme="minorHAnsi" w:hAnsi="Times New Roman" w:cs="Times New Roman"/>
    </w:rPr>
  </w:style>
  <w:style w:type="paragraph" w:customStyle="1" w:styleId="nl2o">
    <w:name w:val="nl2o"/>
    <w:qFormat/>
    <w:rsid w:val="003950CD"/>
    <w:pPr>
      <w:spacing w:before="240" w:after="240" w:line="480" w:lineRule="auto"/>
      <w:ind w:left="1440" w:hanging="360"/>
    </w:pPr>
    <w:rPr>
      <w:rFonts w:ascii="Times New Roman" w:eastAsiaTheme="minorHAnsi" w:hAnsi="Times New Roman" w:cs="Times New Roman"/>
    </w:rPr>
  </w:style>
  <w:style w:type="paragraph" w:customStyle="1" w:styleId="bl2f">
    <w:name w:val="bl2f"/>
    <w:qFormat/>
    <w:rsid w:val="003950CD"/>
    <w:pPr>
      <w:numPr>
        <w:numId w:val="22"/>
      </w:numPr>
      <w:spacing w:before="240" w:after="200" w:line="480" w:lineRule="auto"/>
    </w:pPr>
    <w:rPr>
      <w:rFonts w:ascii="Times New Roman" w:eastAsiaTheme="minorHAnsi" w:hAnsi="Times New Roman" w:cs="Times New Roman"/>
    </w:rPr>
  </w:style>
  <w:style w:type="paragraph" w:customStyle="1" w:styleId="bl2m">
    <w:name w:val="bl2m"/>
    <w:qFormat/>
    <w:rsid w:val="003950CD"/>
    <w:pPr>
      <w:numPr>
        <w:numId w:val="23"/>
      </w:numPr>
      <w:spacing w:after="200" w:line="480" w:lineRule="auto"/>
    </w:pPr>
    <w:rPr>
      <w:rFonts w:ascii="Times New Roman" w:eastAsiaTheme="minorHAnsi" w:hAnsi="Times New Roman" w:cs="Times New Roman"/>
    </w:rPr>
  </w:style>
  <w:style w:type="paragraph" w:customStyle="1" w:styleId="bl2l">
    <w:name w:val="bl2l"/>
    <w:qFormat/>
    <w:rsid w:val="003950CD"/>
    <w:pPr>
      <w:numPr>
        <w:numId w:val="24"/>
      </w:numPr>
      <w:spacing w:after="240" w:line="480" w:lineRule="auto"/>
    </w:pPr>
    <w:rPr>
      <w:rFonts w:ascii="Times New Roman" w:eastAsiaTheme="minorHAnsi" w:hAnsi="Times New Roman" w:cs="Times New Roman"/>
    </w:rPr>
  </w:style>
  <w:style w:type="paragraph" w:customStyle="1" w:styleId="bl2o">
    <w:name w:val="bl2o"/>
    <w:qFormat/>
    <w:rsid w:val="003950CD"/>
    <w:pPr>
      <w:numPr>
        <w:numId w:val="25"/>
      </w:numPr>
      <w:spacing w:before="240" w:after="240" w:line="480" w:lineRule="auto"/>
    </w:pPr>
    <w:rPr>
      <w:rFonts w:ascii="Times New Roman" w:eastAsiaTheme="minorHAnsi" w:hAnsi="Times New Roman" w:cs="Times New Roman"/>
    </w:rPr>
  </w:style>
  <w:style w:type="paragraph" w:customStyle="1" w:styleId="nl3f">
    <w:name w:val="nl3f"/>
    <w:qFormat/>
    <w:rsid w:val="003950CD"/>
    <w:pPr>
      <w:spacing w:before="240" w:after="200" w:line="480" w:lineRule="auto"/>
      <w:ind w:left="1800" w:hanging="360"/>
    </w:pPr>
    <w:rPr>
      <w:rFonts w:ascii="Times New Roman" w:eastAsiaTheme="minorHAnsi" w:hAnsi="Times New Roman" w:cs="Times New Roman"/>
      <w:sz w:val="22"/>
      <w:szCs w:val="22"/>
    </w:rPr>
  </w:style>
  <w:style w:type="paragraph" w:customStyle="1" w:styleId="nl3m">
    <w:name w:val="nl3m"/>
    <w:qFormat/>
    <w:rsid w:val="003950CD"/>
    <w:pPr>
      <w:spacing w:after="200" w:line="480" w:lineRule="auto"/>
      <w:ind w:left="1800" w:hanging="360"/>
    </w:pPr>
    <w:rPr>
      <w:rFonts w:ascii="Times New Roman" w:eastAsiaTheme="minorHAnsi" w:hAnsi="Times New Roman" w:cs="Times New Roman"/>
    </w:rPr>
  </w:style>
  <w:style w:type="paragraph" w:customStyle="1" w:styleId="nl3l">
    <w:name w:val="nl3l"/>
    <w:qFormat/>
    <w:rsid w:val="003950CD"/>
    <w:pPr>
      <w:spacing w:after="200" w:line="480" w:lineRule="auto"/>
      <w:ind w:left="1800" w:hanging="360"/>
    </w:pPr>
    <w:rPr>
      <w:rFonts w:ascii="Times New Roman" w:eastAsiaTheme="minorHAnsi" w:hAnsi="Times New Roman" w:cs="Times New Roman"/>
    </w:rPr>
  </w:style>
  <w:style w:type="paragraph" w:customStyle="1" w:styleId="nl3o">
    <w:name w:val="nl3o"/>
    <w:qFormat/>
    <w:rsid w:val="003950CD"/>
    <w:pPr>
      <w:spacing w:before="240" w:after="240" w:line="480" w:lineRule="auto"/>
      <w:ind w:left="1800" w:hanging="360"/>
    </w:pPr>
    <w:rPr>
      <w:rFonts w:ascii="Times New Roman" w:eastAsiaTheme="minorHAnsi" w:hAnsi="Times New Roman" w:cs="Times New Roman"/>
    </w:rPr>
  </w:style>
  <w:style w:type="paragraph" w:customStyle="1" w:styleId="bl3f">
    <w:name w:val="bl3f"/>
    <w:qFormat/>
    <w:rsid w:val="003950CD"/>
    <w:pPr>
      <w:numPr>
        <w:numId w:val="27"/>
      </w:numPr>
      <w:spacing w:before="240" w:after="200" w:line="480" w:lineRule="auto"/>
    </w:pPr>
    <w:rPr>
      <w:rFonts w:ascii="Times New Roman" w:eastAsiaTheme="minorHAnsi" w:hAnsi="Times New Roman" w:cs="Times New Roman"/>
    </w:rPr>
  </w:style>
  <w:style w:type="paragraph" w:customStyle="1" w:styleId="bl3m">
    <w:name w:val="bl3m"/>
    <w:qFormat/>
    <w:rsid w:val="003950CD"/>
    <w:pPr>
      <w:numPr>
        <w:numId w:val="28"/>
      </w:numPr>
      <w:spacing w:after="200" w:line="480" w:lineRule="auto"/>
    </w:pPr>
    <w:rPr>
      <w:rFonts w:ascii="Times New Roman" w:eastAsiaTheme="minorHAnsi" w:hAnsi="Times New Roman" w:cs="Times New Roman"/>
    </w:rPr>
  </w:style>
  <w:style w:type="paragraph" w:customStyle="1" w:styleId="bl3l">
    <w:name w:val="bl3l"/>
    <w:qFormat/>
    <w:rsid w:val="003950CD"/>
    <w:pPr>
      <w:numPr>
        <w:numId w:val="29"/>
      </w:numPr>
      <w:spacing w:after="240" w:line="480" w:lineRule="auto"/>
    </w:pPr>
    <w:rPr>
      <w:rFonts w:ascii="Times New Roman" w:eastAsiaTheme="minorHAnsi" w:hAnsi="Times New Roman" w:cs="Times New Roman"/>
    </w:rPr>
  </w:style>
  <w:style w:type="paragraph" w:customStyle="1" w:styleId="bl3o">
    <w:name w:val="bl3o"/>
    <w:qFormat/>
    <w:rsid w:val="003950CD"/>
    <w:pPr>
      <w:numPr>
        <w:numId w:val="30"/>
      </w:numPr>
      <w:spacing w:before="240" w:after="240" w:line="480" w:lineRule="auto"/>
    </w:pPr>
    <w:rPr>
      <w:rFonts w:ascii="Times New Roman" w:eastAsiaTheme="minorHAnsi" w:hAnsi="Times New Roman" w:cs="Times New Roman"/>
    </w:rPr>
  </w:style>
  <w:style w:type="paragraph" w:customStyle="1" w:styleId="nlpf">
    <w:name w:val="nlpf"/>
    <w:qFormat/>
    <w:rsid w:val="003950CD"/>
    <w:pPr>
      <w:spacing w:before="240" w:after="200" w:line="480" w:lineRule="auto"/>
      <w:ind w:left="1080" w:firstLine="360"/>
    </w:pPr>
    <w:rPr>
      <w:rFonts w:ascii="Times New Roman" w:eastAsiaTheme="minorHAnsi" w:hAnsi="Times New Roman" w:cs="Times New Roman"/>
    </w:rPr>
  </w:style>
  <w:style w:type="paragraph" w:customStyle="1" w:styleId="nlpm">
    <w:name w:val="nlpm"/>
    <w:qFormat/>
    <w:rsid w:val="003950CD"/>
    <w:pPr>
      <w:spacing w:after="200" w:line="480" w:lineRule="auto"/>
      <w:ind w:left="1080" w:firstLine="360"/>
    </w:pPr>
    <w:rPr>
      <w:rFonts w:ascii="Times New Roman" w:eastAsiaTheme="minorHAnsi" w:hAnsi="Times New Roman" w:cs="Times New Roman"/>
    </w:rPr>
  </w:style>
  <w:style w:type="paragraph" w:customStyle="1" w:styleId="nlpl">
    <w:name w:val="nlpl"/>
    <w:qFormat/>
    <w:rsid w:val="003950CD"/>
    <w:pPr>
      <w:spacing w:after="240" w:line="480" w:lineRule="auto"/>
      <w:ind w:left="1080" w:firstLine="360"/>
    </w:pPr>
    <w:rPr>
      <w:rFonts w:ascii="Times New Roman" w:eastAsiaTheme="minorHAnsi" w:hAnsi="Times New Roman" w:cs="Times New Roman"/>
    </w:rPr>
  </w:style>
  <w:style w:type="paragraph" w:customStyle="1" w:styleId="nlpo">
    <w:name w:val="nlpo"/>
    <w:qFormat/>
    <w:rsid w:val="003950CD"/>
    <w:pPr>
      <w:spacing w:before="240" w:after="240" w:line="480" w:lineRule="auto"/>
      <w:ind w:left="1080" w:firstLine="360"/>
    </w:pPr>
    <w:rPr>
      <w:rFonts w:ascii="Times New Roman" w:eastAsiaTheme="minorHAnsi" w:hAnsi="Times New Roman" w:cs="Times New Roman"/>
      <w:sz w:val="22"/>
      <w:szCs w:val="22"/>
    </w:rPr>
  </w:style>
  <w:style w:type="paragraph" w:customStyle="1" w:styleId="blpf">
    <w:name w:val="blpf"/>
    <w:qFormat/>
    <w:rsid w:val="003950CD"/>
    <w:pPr>
      <w:spacing w:before="240" w:after="200" w:line="480" w:lineRule="auto"/>
      <w:ind w:left="1080" w:firstLine="360"/>
    </w:pPr>
    <w:rPr>
      <w:rFonts w:ascii="Times New Roman" w:eastAsiaTheme="minorHAnsi" w:hAnsi="Times New Roman" w:cs="Times New Roman"/>
    </w:rPr>
  </w:style>
  <w:style w:type="paragraph" w:customStyle="1" w:styleId="blpm">
    <w:name w:val="blpm"/>
    <w:qFormat/>
    <w:rsid w:val="003950CD"/>
    <w:pPr>
      <w:spacing w:after="200" w:line="480" w:lineRule="auto"/>
      <w:ind w:left="1080" w:firstLine="360"/>
    </w:pPr>
    <w:rPr>
      <w:rFonts w:ascii="Times New Roman" w:eastAsiaTheme="minorHAnsi" w:hAnsi="Times New Roman" w:cs="Times New Roman"/>
    </w:rPr>
  </w:style>
  <w:style w:type="paragraph" w:customStyle="1" w:styleId="blpl">
    <w:name w:val="blpl"/>
    <w:qFormat/>
    <w:rsid w:val="003950CD"/>
    <w:pPr>
      <w:spacing w:after="240" w:line="480" w:lineRule="auto"/>
      <w:ind w:left="1080" w:firstLine="360"/>
    </w:pPr>
    <w:rPr>
      <w:rFonts w:ascii="Times New Roman" w:eastAsiaTheme="minorHAnsi" w:hAnsi="Times New Roman" w:cs="Times New Roman"/>
    </w:rPr>
  </w:style>
  <w:style w:type="paragraph" w:customStyle="1" w:styleId="blpo">
    <w:name w:val="blpo"/>
    <w:qFormat/>
    <w:rsid w:val="003950CD"/>
    <w:pPr>
      <w:spacing w:before="240" w:after="240" w:line="480" w:lineRule="auto"/>
      <w:ind w:left="1080" w:firstLine="360"/>
    </w:pPr>
    <w:rPr>
      <w:rFonts w:ascii="Times New Roman" w:eastAsiaTheme="minorHAnsi" w:hAnsi="Times New Roman" w:cs="Times New Roman"/>
    </w:rPr>
  </w:style>
  <w:style w:type="paragraph" w:customStyle="1" w:styleId="ulpf">
    <w:name w:val="ulpf"/>
    <w:basedOn w:val="ulp"/>
    <w:qFormat/>
    <w:rsid w:val="003950CD"/>
    <w:pPr>
      <w:spacing w:before="240"/>
    </w:pPr>
  </w:style>
  <w:style w:type="paragraph" w:customStyle="1" w:styleId="ulpm">
    <w:name w:val="ulpm"/>
    <w:basedOn w:val="ulp"/>
    <w:qFormat/>
    <w:rsid w:val="003950CD"/>
  </w:style>
  <w:style w:type="paragraph" w:customStyle="1" w:styleId="ulpl">
    <w:name w:val="ulpl"/>
    <w:basedOn w:val="ulp"/>
    <w:qFormat/>
    <w:rsid w:val="003950CD"/>
    <w:pPr>
      <w:spacing w:after="240"/>
    </w:pPr>
  </w:style>
  <w:style w:type="paragraph" w:customStyle="1" w:styleId="ulpo">
    <w:name w:val="ulpo"/>
    <w:basedOn w:val="ulp"/>
    <w:qFormat/>
    <w:rsid w:val="003950CD"/>
    <w:pPr>
      <w:spacing w:before="240" w:after="240"/>
    </w:pPr>
  </w:style>
  <w:style w:type="paragraph" w:customStyle="1" w:styleId="llpf">
    <w:name w:val="llpf"/>
    <w:qFormat/>
    <w:rsid w:val="003950CD"/>
    <w:pPr>
      <w:spacing w:before="240" w:after="200" w:line="480" w:lineRule="auto"/>
      <w:ind w:left="1080" w:firstLine="360"/>
    </w:pPr>
    <w:rPr>
      <w:rFonts w:ascii="Times New Roman" w:eastAsiaTheme="minorHAnsi" w:hAnsi="Times New Roman" w:cs="Times New Roman"/>
    </w:rPr>
  </w:style>
  <w:style w:type="paragraph" w:customStyle="1" w:styleId="llpm">
    <w:name w:val="llpm"/>
    <w:qFormat/>
    <w:rsid w:val="003950CD"/>
    <w:pPr>
      <w:spacing w:after="200" w:line="480" w:lineRule="auto"/>
      <w:ind w:left="1080" w:firstLine="360"/>
    </w:pPr>
    <w:rPr>
      <w:rFonts w:ascii="Times New Roman" w:eastAsiaTheme="minorHAnsi" w:hAnsi="Times New Roman" w:cs="Times New Roman"/>
    </w:rPr>
  </w:style>
  <w:style w:type="paragraph" w:customStyle="1" w:styleId="llpl">
    <w:name w:val="llpl"/>
    <w:qFormat/>
    <w:rsid w:val="003950CD"/>
    <w:pPr>
      <w:spacing w:after="240" w:line="480" w:lineRule="auto"/>
      <w:ind w:left="1080" w:firstLine="360"/>
    </w:pPr>
    <w:rPr>
      <w:rFonts w:ascii="Times New Roman" w:eastAsiaTheme="minorHAnsi" w:hAnsi="Times New Roman" w:cs="Times New Roman"/>
    </w:rPr>
  </w:style>
  <w:style w:type="paragraph" w:customStyle="1" w:styleId="llpo">
    <w:name w:val="llpo"/>
    <w:qFormat/>
    <w:rsid w:val="003950CD"/>
    <w:pPr>
      <w:spacing w:before="240" w:after="240" w:line="480" w:lineRule="auto"/>
      <w:ind w:left="1080" w:firstLine="360"/>
    </w:pPr>
    <w:rPr>
      <w:rFonts w:ascii="Times New Roman" w:eastAsiaTheme="minorHAnsi" w:hAnsi="Times New Roman" w:cs="Times New Roman"/>
    </w:rPr>
  </w:style>
  <w:style w:type="paragraph" w:customStyle="1" w:styleId="nlp1">
    <w:name w:val="nlp1"/>
    <w:qFormat/>
    <w:rsid w:val="003950CD"/>
    <w:pPr>
      <w:spacing w:after="200" w:line="480" w:lineRule="auto"/>
      <w:ind w:left="1440" w:firstLine="360"/>
    </w:pPr>
    <w:rPr>
      <w:rFonts w:ascii="Times New Roman" w:eastAsiaTheme="minorHAnsi" w:hAnsi="Times New Roman" w:cs="Times New Roman"/>
    </w:rPr>
  </w:style>
  <w:style w:type="paragraph" w:customStyle="1" w:styleId="nlp1f">
    <w:name w:val="nlp1f"/>
    <w:qFormat/>
    <w:rsid w:val="003950CD"/>
    <w:pPr>
      <w:spacing w:before="240" w:after="200" w:line="480" w:lineRule="auto"/>
      <w:ind w:left="1440" w:firstLine="360"/>
    </w:pPr>
    <w:rPr>
      <w:rFonts w:ascii="Times New Roman" w:eastAsiaTheme="minorHAnsi" w:hAnsi="Times New Roman" w:cs="Times New Roman"/>
    </w:rPr>
  </w:style>
  <w:style w:type="paragraph" w:customStyle="1" w:styleId="nlp1m">
    <w:name w:val="nlp1m"/>
    <w:qFormat/>
    <w:rsid w:val="003950CD"/>
    <w:pPr>
      <w:spacing w:after="200" w:line="480" w:lineRule="auto"/>
      <w:ind w:left="1440" w:firstLine="360"/>
    </w:pPr>
    <w:rPr>
      <w:rFonts w:ascii="Times New Roman" w:eastAsiaTheme="minorHAnsi" w:hAnsi="Times New Roman" w:cs="Times New Roman"/>
    </w:rPr>
  </w:style>
  <w:style w:type="paragraph" w:customStyle="1" w:styleId="nlp1l">
    <w:name w:val="nlp1l"/>
    <w:qFormat/>
    <w:rsid w:val="003950CD"/>
    <w:pPr>
      <w:spacing w:after="240" w:line="480" w:lineRule="auto"/>
      <w:ind w:left="1440" w:firstLine="360"/>
    </w:pPr>
    <w:rPr>
      <w:rFonts w:ascii="Times New Roman" w:eastAsiaTheme="minorHAnsi" w:hAnsi="Times New Roman" w:cs="Times New Roman"/>
    </w:rPr>
  </w:style>
  <w:style w:type="paragraph" w:customStyle="1" w:styleId="nlp1o">
    <w:name w:val="nlp1o"/>
    <w:qFormat/>
    <w:rsid w:val="003950CD"/>
    <w:pPr>
      <w:spacing w:before="240" w:after="240" w:line="480" w:lineRule="auto"/>
      <w:ind w:left="1440" w:firstLine="360"/>
    </w:pPr>
    <w:rPr>
      <w:rFonts w:ascii="Times New Roman" w:eastAsiaTheme="minorHAnsi" w:hAnsi="Times New Roman" w:cs="Times New Roman"/>
      <w:sz w:val="22"/>
      <w:szCs w:val="22"/>
    </w:rPr>
  </w:style>
  <w:style w:type="paragraph" w:customStyle="1" w:styleId="nlp2">
    <w:name w:val="nlp2"/>
    <w:qFormat/>
    <w:rsid w:val="003950CD"/>
    <w:pPr>
      <w:spacing w:after="200" w:line="480" w:lineRule="auto"/>
      <w:ind w:left="1800" w:firstLine="360"/>
    </w:pPr>
    <w:rPr>
      <w:rFonts w:ascii="Times New Roman" w:eastAsiaTheme="minorHAnsi" w:hAnsi="Times New Roman" w:cs="Times New Roman"/>
    </w:rPr>
  </w:style>
  <w:style w:type="paragraph" w:customStyle="1" w:styleId="nlp2f">
    <w:name w:val="nlp2f"/>
    <w:qFormat/>
    <w:rsid w:val="003950CD"/>
    <w:pPr>
      <w:spacing w:before="240" w:after="200" w:line="480" w:lineRule="auto"/>
      <w:ind w:left="1800" w:firstLine="360"/>
    </w:pPr>
    <w:rPr>
      <w:rFonts w:ascii="Times New Roman" w:eastAsiaTheme="minorHAnsi" w:hAnsi="Times New Roman" w:cs="Times New Roman"/>
      <w:sz w:val="22"/>
      <w:szCs w:val="22"/>
    </w:rPr>
  </w:style>
  <w:style w:type="paragraph" w:customStyle="1" w:styleId="nlp2m">
    <w:name w:val="nlp2m"/>
    <w:qFormat/>
    <w:rsid w:val="003950CD"/>
    <w:pPr>
      <w:spacing w:after="200" w:line="480" w:lineRule="auto"/>
      <w:ind w:left="1800" w:firstLine="360"/>
    </w:pPr>
    <w:rPr>
      <w:rFonts w:ascii="Times New Roman" w:eastAsiaTheme="minorHAnsi" w:hAnsi="Times New Roman" w:cs="Times New Roman"/>
      <w:sz w:val="22"/>
      <w:szCs w:val="22"/>
    </w:rPr>
  </w:style>
  <w:style w:type="paragraph" w:customStyle="1" w:styleId="nlp2l">
    <w:name w:val="nlp2l"/>
    <w:qFormat/>
    <w:rsid w:val="003950CD"/>
    <w:pPr>
      <w:spacing w:after="240" w:line="480" w:lineRule="auto"/>
      <w:ind w:left="1800" w:firstLine="360"/>
    </w:pPr>
    <w:rPr>
      <w:rFonts w:ascii="Times New Roman" w:eastAsiaTheme="minorHAnsi" w:hAnsi="Times New Roman" w:cs="Times New Roman"/>
      <w:sz w:val="22"/>
      <w:szCs w:val="22"/>
    </w:rPr>
  </w:style>
  <w:style w:type="paragraph" w:customStyle="1" w:styleId="nlp2o">
    <w:name w:val="nlp2o"/>
    <w:qFormat/>
    <w:rsid w:val="003950CD"/>
    <w:pPr>
      <w:spacing w:before="240" w:after="240" w:line="480" w:lineRule="auto"/>
      <w:ind w:left="1800" w:firstLine="360"/>
    </w:pPr>
    <w:rPr>
      <w:rFonts w:ascii="Times New Roman" w:eastAsiaTheme="minorHAnsi" w:hAnsi="Times New Roman" w:cs="Times New Roman"/>
      <w:sz w:val="22"/>
      <w:szCs w:val="22"/>
    </w:rPr>
  </w:style>
  <w:style w:type="paragraph" w:customStyle="1" w:styleId="nlp3">
    <w:name w:val="nlp3"/>
    <w:qFormat/>
    <w:rsid w:val="003950CD"/>
    <w:pPr>
      <w:spacing w:after="200" w:line="480" w:lineRule="auto"/>
      <w:ind w:left="2160" w:firstLine="360"/>
    </w:pPr>
    <w:rPr>
      <w:rFonts w:ascii="Times New Roman" w:eastAsiaTheme="minorHAnsi" w:hAnsi="Times New Roman" w:cs="Times New Roman"/>
      <w:sz w:val="22"/>
      <w:szCs w:val="22"/>
    </w:rPr>
  </w:style>
  <w:style w:type="paragraph" w:customStyle="1" w:styleId="nlp3f">
    <w:name w:val="nlp3f"/>
    <w:qFormat/>
    <w:rsid w:val="003950CD"/>
    <w:pPr>
      <w:spacing w:before="240" w:after="200" w:line="480" w:lineRule="auto"/>
      <w:ind w:left="2160" w:firstLine="360"/>
    </w:pPr>
    <w:rPr>
      <w:rFonts w:ascii="Times New Roman" w:eastAsiaTheme="minorHAnsi" w:hAnsi="Times New Roman" w:cs="Times New Roman"/>
      <w:sz w:val="22"/>
      <w:szCs w:val="22"/>
    </w:rPr>
  </w:style>
  <w:style w:type="paragraph" w:customStyle="1" w:styleId="nlp3m">
    <w:name w:val="nlp3m"/>
    <w:qFormat/>
    <w:rsid w:val="003950CD"/>
    <w:pPr>
      <w:spacing w:after="200" w:line="480" w:lineRule="auto"/>
      <w:ind w:left="2160" w:firstLine="360"/>
    </w:pPr>
    <w:rPr>
      <w:rFonts w:ascii="Times New Roman" w:eastAsiaTheme="minorHAnsi" w:hAnsi="Times New Roman" w:cs="Times New Roman"/>
      <w:sz w:val="22"/>
      <w:szCs w:val="22"/>
    </w:rPr>
  </w:style>
  <w:style w:type="paragraph" w:customStyle="1" w:styleId="nlp3l">
    <w:name w:val="nlp3l"/>
    <w:qFormat/>
    <w:rsid w:val="003950CD"/>
    <w:pPr>
      <w:spacing w:after="240" w:line="480" w:lineRule="auto"/>
      <w:ind w:left="2160" w:firstLine="360"/>
    </w:pPr>
    <w:rPr>
      <w:rFonts w:ascii="Times New Roman" w:eastAsiaTheme="minorHAnsi" w:hAnsi="Times New Roman" w:cs="Times New Roman"/>
      <w:sz w:val="22"/>
      <w:szCs w:val="22"/>
    </w:rPr>
  </w:style>
  <w:style w:type="paragraph" w:customStyle="1" w:styleId="nlp3o">
    <w:name w:val="nlp3o"/>
    <w:qFormat/>
    <w:rsid w:val="003950CD"/>
    <w:pPr>
      <w:spacing w:before="240" w:after="240" w:line="480" w:lineRule="auto"/>
      <w:ind w:left="2160" w:firstLine="360"/>
    </w:pPr>
    <w:rPr>
      <w:rFonts w:ascii="Times New Roman" w:eastAsiaTheme="minorHAnsi" w:hAnsi="Times New Roman" w:cs="Times New Roman"/>
      <w:sz w:val="22"/>
      <w:szCs w:val="22"/>
    </w:rPr>
  </w:style>
  <w:style w:type="paragraph" w:customStyle="1" w:styleId="blp1">
    <w:name w:val="blp1"/>
    <w:qFormat/>
    <w:rsid w:val="003950CD"/>
    <w:pPr>
      <w:spacing w:after="200" w:line="480" w:lineRule="auto"/>
      <w:ind w:left="1440" w:firstLine="360"/>
    </w:pPr>
    <w:rPr>
      <w:rFonts w:ascii="Times New Roman" w:eastAsiaTheme="minorHAnsi" w:hAnsi="Times New Roman" w:cs="Times New Roman"/>
    </w:rPr>
  </w:style>
  <w:style w:type="paragraph" w:customStyle="1" w:styleId="blp1f">
    <w:name w:val="blp1f"/>
    <w:qFormat/>
    <w:rsid w:val="003950CD"/>
    <w:pPr>
      <w:spacing w:before="240" w:after="200" w:line="480" w:lineRule="auto"/>
      <w:ind w:left="1440" w:firstLine="360"/>
    </w:pPr>
    <w:rPr>
      <w:rFonts w:ascii="Times New Roman" w:eastAsiaTheme="minorHAnsi" w:hAnsi="Times New Roman" w:cs="Times New Roman"/>
    </w:rPr>
  </w:style>
  <w:style w:type="paragraph" w:customStyle="1" w:styleId="blp1m">
    <w:name w:val="blp1m"/>
    <w:qFormat/>
    <w:rsid w:val="003950CD"/>
    <w:pPr>
      <w:spacing w:after="200" w:line="480" w:lineRule="auto"/>
      <w:ind w:left="1440" w:firstLine="360"/>
    </w:pPr>
    <w:rPr>
      <w:rFonts w:ascii="Times New Roman" w:eastAsiaTheme="minorHAnsi" w:hAnsi="Times New Roman" w:cs="Times New Roman"/>
    </w:rPr>
  </w:style>
  <w:style w:type="paragraph" w:customStyle="1" w:styleId="blp1l">
    <w:name w:val="blp1l"/>
    <w:qFormat/>
    <w:rsid w:val="003950CD"/>
    <w:pPr>
      <w:spacing w:after="240" w:line="480" w:lineRule="auto"/>
      <w:ind w:left="1440" w:firstLine="360"/>
    </w:pPr>
    <w:rPr>
      <w:rFonts w:ascii="Times New Roman" w:eastAsiaTheme="minorHAnsi" w:hAnsi="Times New Roman" w:cs="Times New Roman"/>
    </w:rPr>
  </w:style>
  <w:style w:type="paragraph" w:customStyle="1" w:styleId="blp1o">
    <w:name w:val="blp1o"/>
    <w:qFormat/>
    <w:rsid w:val="003950CD"/>
    <w:pPr>
      <w:spacing w:before="240" w:after="240" w:line="480" w:lineRule="auto"/>
      <w:ind w:left="1440" w:firstLine="360"/>
    </w:pPr>
    <w:rPr>
      <w:rFonts w:ascii="Times New Roman" w:eastAsiaTheme="minorHAnsi" w:hAnsi="Times New Roman" w:cs="Times New Roman"/>
    </w:rPr>
  </w:style>
  <w:style w:type="paragraph" w:customStyle="1" w:styleId="blp2">
    <w:name w:val="blp2"/>
    <w:qFormat/>
    <w:rsid w:val="003950CD"/>
    <w:pPr>
      <w:spacing w:after="200" w:line="480" w:lineRule="auto"/>
      <w:ind w:left="1800" w:firstLine="360"/>
    </w:pPr>
    <w:rPr>
      <w:rFonts w:ascii="Times New Roman" w:eastAsiaTheme="minorHAnsi" w:hAnsi="Times New Roman" w:cs="Times New Roman"/>
    </w:rPr>
  </w:style>
  <w:style w:type="paragraph" w:customStyle="1" w:styleId="blp2f">
    <w:name w:val="blp2f"/>
    <w:qFormat/>
    <w:rsid w:val="003950CD"/>
    <w:pPr>
      <w:spacing w:before="240" w:after="200" w:line="480" w:lineRule="auto"/>
      <w:ind w:left="1800" w:firstLine="360"/>
    </w:pPr>
    <w:rPr>
      <w:rFonts w:ascii="Times New Roman" w:eastAsiaTheme="minorHAnsi" w:hAnsi="Times New Roman" w:cs="Times New Roman"/>
    </w:rPr>
  </w:style>
  <w:style w:type="paragraph" w:customStyle="1" w:styleId="blp2m">
    <w:name w:val="blp2m"/>
    <w:qFormat/>
    <w:rsid w:val="003950CD"/>
    <w:pPr>
      <w:spacing w:after="200" w:line="480" w:lineRule="auto"/>
      <w:ind w:left="1800" w:firstLine="360"/>
    </w:pPr>
    <w:rPr>
      <w:rFonts w:ascii="Times New Roman" w:eastAsiaTheme="minorHAnsi" w:hAnsi="Times New Roman" w:cs="Times New Roman"/>
    </w:rPr>
  </w:style>
  <w:style w:type="paragraph" w:customStyle="1" w:styleId="blp2l">
    <w:name w:val="blp2l"/>
    <w:qFormat/>
    <w:rsid w:val="003950CD"/>
    <w:pPr>
      <w:spacing w:after="240" w:line="480" w:lineRule="auto"/>
      <w:ind w:left="1800" w:firstLine="360"/>
    </w:pPr>
    <w:rPr>
      <w:rFonts w:ascii="Times New Roman" w:eastAsiaTheme="minorHAnsi" w:hAnsi="Times New Roman" w:cs="Times New Roman"/>
    </w:rPr>
  </w:style>
  <w:style w:type="paragraph" w:customStyle="1" w:styleId="blp2o">
    <w:name w:val="blp2o"/>
    <w:qFormat/>
    <w:rsid w:val="003950CD"/>
    <w:pPr>
      <w:spacing w:before="240" w:after="240" w:line="480" w:lineRule="auto"/>
      <w:ind w:left="1800" w:firstLine="360"/>
    </w:pPr>
    <w:rPr>
      <w:rFonts w:ascii="Times New Roman" w:eastAsiaTheme="minorHAnsi" w:hAnsi="Times New Roman" w:cs="Times New Roman"/>
      <w:sz w:val="22"/>
      <w:szCs w:val="22"/>
    </w:rPr>
  </w:style>
  <w:style w:type="paragraph" w:customStyle="1" w:styleId="blp3">
    <w:name w:val="blp3"/>
    <w:qFormat/>
    <w:rsid w:val="003950CD"/>
    <w:pPr>
      <w:spacing w:after="200" w:line="480" w:lineRule="auto"/>
      <w:ind w:left="2160" w:firstLine="360"/>
    </w:pPr>
    <w:rPr>
      <w:rFonts w:ascii="Times New Roman" w:eastAsiaTheme="minorHAnsi" w:hAnsi="Times New Roman" w:cs="Times New Roman"/>
    </w:rPr>
  </w:style>
  <w:style w:type="paragraph" w:customStyle="1" w:styleId="blp3f">
    <w:name w:val="blp3f"/>
    <w:qFormat/>
    <w:rsid w:val="003950CD"/>
    <w:pPr>
      <w:spacing w:before="240" w:after="200" w:line="480" w:lineRule="auto"/>
      <w:ind w:left="2160" w:firstLine="360"/>
    </w:pPr>
    <w:rPr>
      <w:rFonts w:ascii="Times New Roman" w:eastAsiaTheme="minorHAnsi" w:hAnsi="Times New Roman" w:cs="Times New Roman"/>
      <w:sz w:val="22"/>
      <w:szCs w:val="22"/>
    </w:rPr>
  </w:style>
  <w:style w:type="paragraph" w:customStyle="1" w:styleId="blp3m">
    <w:name w:val="blp3m"/>
    <w:qFormat/>
    <w:rsid w:val="003950CD"/>
    <w:pPr>
      <w:spacing w:after="200" w:line="480" w:lineRule="auto"/>
      <w:ind w:left="2160" w:firstLine="360"/>
    </w:pPr>
    <w:rPr>
      <w:rFonts w:ascii="Times New Roman" w:eastAsiaTheme="minorHAnsi" w:hAnsi="Times New Roman" w:cs="Times New Roman"/>
      <w:sz w:val="22"/>
      <w:szCs w:val="22"/>
    </w:rPr>
  </w:style>
  <w:style w:type="paragraph" w:customStyle="1" w:styleId="blp3l">
    <w:name w:val="blp3l"/>
    <w:qFormat/>
    <w:rsid w:val="003950CD"/>
    <w:pPr>
      <w:spacing w:after="240" w:line="480" w:lineRule="auto"/>
      <w:ind w:left="2160" w:firstLine="360"/>
    </w:pPr>
    <w:rPr>
      <w:rFonts w:ascii="Times New Roman" w:eastAsiaTheme="minorHAnsi" w:hAnsi="Times New Roman" w:cs="Times New Roman"/>
      <w:sz w:val="22"/>
      <w:szCs w:val="22"/>
    </w:rPr>
  </w:style>
  <w:style w:type="paragraph" w:customStyle="1" w:styleId="blp3o">
    <w:name w:val="blp3o"/>
    <w:qFormat/>
    <w:rsid w:val="003950CD"/>
    <w:pPr>
      <w:spacing w:before="240" w:after="240" w:line="480" w:lineRule="auto"/>
      <w:ind w:left="2160" w:firstLine="360"/>
    </w:pPr>
    <w:rPr>
      <w:rFonts w:ascii="Times New Roman" w:eastAsiaTheme="minorHAnsi" w:hAnsi="Times New Roman" w:cs="Times New Roman"/>
      <w:sz w:val="22"/>
      <w:szCs w:val="22"/>
    </w:rPr>
  </w:style>
  <w:style w:type="paragraph" w:customStyle="1" w:styleId="letdaf">
    <w:name w:val="letdaf"/>
    <w:basedOn w:val="letda"/>
    <w:qFormat/>
    <w:rsid w:val="003950CD"/>
    <w:pPr>
      <w:spacing w:after="0"/>
    </w:pPr>
  </w:style>
  <w:style w:type="paragraph" w:customStyle="1" w:styleId="letdam">
    <w:name w:val="letdam"/>
    <w:basedOn w:val="letda"/>
    <w:qFormat/>
    <w:rsid w:val="003950CD"/>
    <w:pPr>
      <w:spacing w:before="0" w:after="0"/>
    </w:pPr>
  </w:style>
  <w:style w:type="paragraph" w:customStyle="1" w:styleId="letdal">
    <w:name w:val="letdal"/>
    <w:basedOn w:val="letda"/>
    <w:qFormat/>
    <w:rsid w:val="003950CD"/>
    <w:pPr>
      <w:spacing w:before="0"/>
    </w:pPr>
  </w:style>
  <w:style w:type="paragraph" w:customStyle="1" w:styleId="letdao">
    <w:name w:val="letdao"/>
    <w:basedOn w:val="letda"/>
    <w:qFormat/>
    <w:rsid w:val="003950CD"/>
  </w:style>
  <w:style w:type="paragraph" w:customStyle="1" w:styleId="letllf">
    <w:name w:val="letllf"/>
    <w:basedOn w:val="letll"/>
    <w:qFormat/>
    <w:rsid w:val="003950CD"/>
    <w:pPr>
      <w:spacing w:after="0"/>
    </w:pPr>
  </w:style>
  <w:style w:type="paragraph" w:customStyle="1" w:styleId="letllm">
    <w:name w:val="letllm"/>
    <w:basedOn w:val="letll"/>
    <w:qFormat/>
    <w:rsid w:val="003950CD"/>
    <w:pPr>
      <w:spacing w:before="0" w:after="0"/>
    </w:pPr>
  </w:style>
  <w:style w:type="paragraph" w:customStyle="1" w:styleId="letlll">
    <w:name w:val="letlll"/>
    <w:basedOn w:val="letll"/>
    <w:qFormat/>
    <w:rsid w:val="003950CD"/>
    <w:pPr>
      <w:spacing w:before="0"/>
    </w:pPr>
  </w:style>
  <w:style w:type="paragraph" w:customStyle="1" w:styleId="letllo">
    <w:name w:val="letllo"/>
    <w:basedOn w:val="letll"/>
    <w:qFormat/>
    <w:rsid w:val="003950CD"/>
  </w:style>
  <w:style w:type="paragraph" w:customStyle="1" w:styleId="letnlf">
    <w:name w:val="letnlf"/>
    <w:basedOn w:val="letnl"/>
    <w:qFormat/>
    <w:rsid w:val="003950CD"/>
    <w:pPr>
      <w:spacing w:after="0"/>
    </w:pPr>
  </w:style>
  <w:style w:type="paragraph" w:customStyle="1" w:styleId="letnlm">
    <w:name w:val="letnlm"/>
    <w:basedOn w:val="letnl"/>
    <w:qFormat/>
    <w:rsid w:val="003950CD"/>
    <w:pPr>
      <w:spacing w:before="0" w:after="0"/>
    </w:pPr>
  </w:style>
  <w:style w:type="paragraph" w:customStyle="1" w:styleId="letnll">
    <w:name w:val="letnll"/>
    <w:basedOn w:val="letnl"/>
    <w:qFormat/>
    <w:rsid w:val="003950CD"/>
    <w:pPr>
      <w:spacing w:before="0"/>
    </w:pPr>
  </w:style>
  <w:style w:type="paragraph" w:customStyle="1" w:styleId="letnlo">
    <w:name w:val="letnlo"/>
    <w:basedOn w:val="letnl"/>
    <w:qFormat/>
    <w:rsid w:val="003950CD"/>
  </w:style>
  <w:style w:type="paragraph" w:customStyle="1" w:styleId="letulf">
    <w:name w:val="letulf"/>
    <w:basedOn w:val="letul"/>
    <w:qFormat/>
    <w:rsid w:val="003950CD"/>
    <w:pPr>
      <w:spacing w:after="0"/>
    </w:pPr>
  </w:style>
  <w:style w:type="paragraph" w:customStyle="1" w:styleId="letulm">
    <w:name w:val="letulm"/>
    <w:basedOn w:val="letul"/>
    <w:qFormat/>
    <w:rsid w:val="003950CD"/>
    <w:pPr>
      <w:spacing w:before="0" w:after="0"/>
    </w:pPr>
  </w:style>
  <w:style w:type="paragraph" w:customStyle="1" w:styleId="letull">
    <w:name w:val="letull"/>
    <w:basedOn w:val="letul"/>
    <w:qFormat/>
    <w:rsid w:val="003950CD"/>
    <w:pPr>
      <w:spacing w:before="0"/>
    </w:pPr>
  </w:style>
  <w:style w:type="paragraph" w:customStyle="1" w:styleId="letulo">
    <w:name w:val="letulo"/>
    <w:basedOn w:val="letul"/>
    <w:qFormat/>
    <w:rsid w:val="003950CD"/>
  </w:style>
  <w:style w:type="paragraph" w:customStyle="1" w:styleId="letpsf">
    <w:name w:val="letpsf"/>
    <w:basedOn w:val="letps"/>
    <w:qFormat/>
    <w:rsid w:val="003950CD"/>
    <w:pPr>
      <w:spacing w:before="240" w:after="0"/>
    </w:pPr>
  </w:style>
  <w:style w:type="paragraph" w:customStyle="1" w:styleId="letpsm">
    <w:name w:val="letpsm"/>
    <w:basedOn w:val="letps"/>
    <w:qFormat/>
    <w:rsid w:val="003950CD"/>
    <w:pPr>
      <w:spacing w:after="0"/>
    </w:pPr>
  </w:style>
  <w:style w:type="paragraph" w:customStyle="1" w:styleId="letpsl">
    <w:name w:val="letpsl"/>
    <w:basedOn w:val="letps"/>
    <w:qFormat/>
    <w:rsid w:val="003950CD"/>
  </w:style>
  <w:style w:type="paragraph" w:customStyle="1" w:styleId="letpso">
    <w:name w:val="letpso"/>
    <w:basedOn w:val="letps"/>
    <w:qFormat/>
    <w:rsid w:val="003950CD"/>
    <w:pPr>
      <w:spacing w:before="240"/>
    </w:pPr>
  </w:style>
  <w:style w:type="paragraph" w:customStyle="1" w:styleId="letsalf">
    <w:name w:val="letsalf"/>
    <w:basedOn w:val="letsal"/>
    <w:qFormat/>
    <w:rsid w:val="003950CD"/>
    <w:pPr>
      <w:spacing w:before="240"/>
    </w:pPr>
  </w:style>
  <w:style w:type="paragraph" w:customStyle="1" w:styleId="letsalm">
    <w:name w:val="letsalm"/>
    <w:basedOn w:val="letsal"/>
    <w:qFormat/>
    <w:rsid w:val="003950CD"/>
    <w:pPr>
      <w:spacing w:before="0"/>
    </w:pPr>
  </w:style>
  <w:style w:type="paragraph" w:customStyle="1" w:styleId="letsall">
    <w:name w:val="letsall"/>
    <w:basedOn w:val="letsal"/>
    <w:qFormat/>
    <w:rsid w:val="003950CD"/>
    <w:pPr>
      <w:spacing w:before="0" w:after="240"/>
    </w:pPr>
  </w:style>
  <w:style w:type="paragraph" w:customStyle="1" w:styleId="letsalo">
    <w:name w:val="letsalo"/>
    <w:basedOn w:val="letsal"/>
    <w:qFormat/>
    <w:rsid w:val="003950CD"/>
    <w:pPr>
      <w:spacing w:before="240" w:after="240"/>
    </w:pPr>
  </w:style>
  <w:style w:type="paragraph" w:customStyle="1" w:styleId="letsigf">
    <w:name w:val="letsigf"/>
    <w:basedOn w:val="letsig"/>
    <w:qFormat/>
    <w:rsid w:val="003950CD"/>
    <w:pPr>
      <w:spacing w:before="240" w:after="0"/>
    </w:pPr>
  </w:style>
  <w:style w:type="paragraph" w:customStyle="1" w:styleId="letsigm">
    <w:name w:val="letsigm"/>
    <w:basedOn w:val="letsig"/>
    <w:qFormat/>
    <w:rsid w:val="003950CD"/>
    <w:pPr>
      <w:spacing w:after="0"/>
    </w:pPr>
  </w:style>
  <w:style w:type="paragraph" w:customStyle="1" w:styleId="letsigl">
    <w:name w:val="letsigl"/>
    <w:basedOn w:val="letsig"/>
    <w:qFormat/>
    <w:rsid w:val="003950CD"/>
    <w:pPr>
      <w:spacing w:after="240"/>
    </w:pPr>
  </w:style>
  <w:style w:type="paragraph" w:customStyle="1" w:styleId="letsigo">
    <w:name w:val="letsigo"/>
    <w:basedOn w:val="letsig"/>
    <w:qFormat/>
    <w:rsid w:val="003950CD"/>
    <w:pPr>
      <w:spacing w:before="240" w:after="240"/>
    </w:pPr>
  </w:style>
  <w:style w:type="paragraph" w:customStyle="1" w:styleId="letclosf">
    <w:name w:val="letclosf"/>
    <w:basedOn w:val="letclos"/>
    <w:qFormat/>
    <w:rsid w:val="003950CD"/>
    <w:pPr>
      <w:spacing w:before="240" w:after="0"/>
    </w:pPr>
  </w:style>
  <w:style w:type="paragraph" w:customStyle="1" w:styleId="letclosm">
    <w:name w:val="letclosm"/>
    <w:basedOn w:val="letclos"/>
    <w:qFormat/>
    <w:rsid w:val="003950CD"/>
    <w:pPr>
      <w:spacing w:after="0"/>
    </w:pPr>
  </w:style>
  <w:style w:type="paragraph" w:customStyle="1" w:styleId="letclosl">
    <w:name w:val="letclosl"/>
    <w:basedOn w:val="letclos"/>
    <w:qFormat/>
    <w:rsid w:val="003950CD"/>
  </w:style>
  <w:style w:type="paragraph" w:customStyle="1" w:styleId="letcloso">
    <w:name w:val="letcloso"/>
    <w:basedOn w:val="letclos"/>
    <w:qFormat/>
    <w:rsid w:val="003950CD"/>
    <w:pPr>
      <w:spacing w:before="240"/>
    </w:pPr>
  </w:style>
  <w:style w:type="paragraph" w:customStyle="1" w:styleId="headnotef">
    <w:name w:val="headnotef"/>
    <w:basedOn w:val="headnote"/>
    <w:qFormat/>
    <w:rsid w:val="003950CD"/>
  </w:style>
  <w:style w:type="paragraph" w:customStyle="1" w:styleId="headnotem">
    <w:name w:val="headnotem"/>
    <w:basedOn w:val="headnote"/>
    <w:qFormat/>
    <w:rsid w:val="003950CD"/>
  </w:style>
  <w:style w:type="paragraph" w:customStyle="1" w:styleId="headnotel">
    <w:name w:val="headnotel"/>
    <w:basedOn w:val="headnote"/>
    <w:qFormat/>
    <w:rsid w:val="003950CD"/>
  </w:style>
  <w:style w:type="paragraph" w:customStyle="1" w:styleId="headnoteo">
    <w:name w:val="headnoteo"/>
    <w:basedOn w:val="headnote"/>
    <w:qFormat/>
    <w:rsid w:val="003950CD"/>
  </w:style>
  <w:style w:type="paragraph" w:customStyle="1" w:styleId="letadd">
    <w:name w:val="letadd"/>
    <w:basedOn w:val="let"/>
    <w:qFormat/>
    <w:rsid w:val="003950CD"/>
    <w:pPr>
      <w:spacing w:before="0" w:after="0"/>
      <w:ind w:firstLine="0"/>
      <w:contextualSpacing w:val="0"/>
    </w:pPr>
  </w:style>
  <w:style w:type="paragraph" w:customStyle="1" w:styleId="letaddf">
    <w:name w:val="letaddf"/>
    <w:basedOn w:val="letadd"/>
    <w:qFormat/>
    <w:rsid w:val="003950CD"/>
    <w:pPr>
      <w:spacing w:before="120"/>
    </w:pPr>
  </w:style>
  <w:style w:type="paragraph" w:customStyle="1" w:styleId="letaddm">
    <w:name w:val="letaddm"/>
    <w:basedOn w:val="letadd"/>
    <w:qFormat/>
    <w:rsid w:val="003950CD"/>
  </w:style>
  <w:style w:type="paragraph" w:customStyle="1" w:styleId="letaddl">
    <w:name w:val="letaddl"/>
    <w:basedOn w:val="letadd"/>
    <w:qFormat/>
    <w:rsid w:val="003950CD"/>
    <w:pPr>
      <w:spacing w:after="120"/>
    </w:pPr>
  </w:style>
  <w:style w:type="paragraph" w:customStyle="1" w:styleId="letaddo">
    <w:name w:val="letaddo"/>
    <w:basedOn w:val="letadd"/>
    <w:qFormat/>
    <w:rsid w:val="003950CD"/>
    <w:pPr>
      <w:spacing w:before="120" w:after="120"/>
    </w:pPr>
  </w:style>
  <w:style w:type="character" w:customStyle="1" w:styleId="etxChar">
    <w:name w:val="etx Char"/>
    <w:basedOn w:val="DefaultParagraphFont"/>
    <w:link w:val="etx"/>
    <w:rsid w:val="003950CD"/>
    <w:rPr>
      <w:rFonts w:ascii="Lucida Console" w:eastAsiaTheme="minorHAnsi" w:hAnsi="Lucida Console"/>
    </w:rPr>
  </w:style>
  <w:style w:type="paragraph" w:customStyle="1" w:styleId="extpo1">
    <w:name w:val="extpo1"/>
    <w:basedOn w:val="extpo1m"/>
    <w:qFormat/>
    <w:rsid w:val="003950CD"/>
  </w:style>
  <w:style w:type="paragraph" w:customStyle="1" w:styleId="extpo2">
    <w:name w:val="extpo2"/>
    <w:basedOn w:val="extpo2m"/>
    <w:qFormat/>
    <w:rsid w:val="003950CD"/>
  </w:style>
  <w:style w:type="paragraph" w:customStyle="1" w:styleId="extpo3">
    <w:name w:val="extpo3"/>
    <w:basedOn w:val="extpo3m"/>
    <w:qFormat/>
    <w:rsid w:val="003950CD"/>
  </w:style>
  <w:style w:type="paragraph" w:customStyle="1" w:styleId="extpo">
    <w:name w:val="extpo"/>
    <w:basedOn w:val="extpom"/>
    <w:qFormat/>
    <w:rsid w:val="003950CD"/>
    <w:pPr>
      <w:ind w:left="1800"/>
    </w:pPr>
  </w:style>
  <w:style w:type="paragraph" w:customStyle="1" w:styleId="lethd">
    <w:name w:val="lethd"/>
    <w:basedOn w:val="letadd"/>
    <w:qFormat/>
    <w:rsid w:val="003950CD"/>
    <w:pPr>
      <w:spacing w:before="120" w:after="120"/>
    </w:pPr>
    <w:rPr>
      <w:b/>
    </w:rPr>
  </w:style>
  <w:style w:type="paragraph" w:customStyle="1" w:styleId="lethdf">
    <w:name w:val="lethdf"/>
    <w:basedOn w:val="lethd"/>
    <w:qFormat/>
    <w:rsid w:val="003950CD"/>
    <w:pPr>
      <w:spacing w:before="240" w:after="0"/>
    </w:pPr>
  </w:style>
  <w:style w:type="paragraph" w:customStyle="1" w:styleId="lethdm">
    <w:name w:val="lethdm"/>
    <w:basedOn w:val="lethd"/>
    <w:qFormat/>
    <w:rsid w:val="003950CD"/>
    <w:pPr>
      <w:spacing w:before="0" w:after="0"/>
    </w:pPr>
  </w:style>
  <w:style w:type="paragraph" w:customStyle="1" w:styleId="lethdl">
    <w:name w:val="lethdl"/>
    <w:basedOn w:val="lethd"/>
    <w:qFormat/>
    <w:rsid w:val="003950CD"/>
    <w:pPr>
      <w:spacing w:before="0" w:after="240"/>
    </w:pPr>
  </w:style>
  <w:style w:type="paragraph" w:customStyle="1" w:styleId="lethdo">
    <w:name w:val="lethdo"/>
    <w:basedOn w:val="lethd"/>
    <w:qFormat/>
    <w:rsid w:val="003950CD"/>
    <w:pPr>
      <w:spacing w:before="240" w:after="240"/>
    </w:pPr>
  </w:style>
  <w:style w:type="paragraph" w:customStyle="1" w:styleId="llp1">
    <w:name w:val="llp1"/>
    <w:qFormat/>
    <w:rsid w:val="003950CD"/>
    <w:pPr>
      <w:spacing w:line="480" w:lineRule="auto"/>
      <w:ind w:left="1440" w:firstLine="360"/>
    </w:pPr>
    <w:rPr>
      <w:rFonts w:ascii="Times New Roman" w:eastAsiaTheme="minorHAnsi" w:hAnsi="Times New Roman" w:cs="Times New Roman"/>
    </w:rPr>
  </w:style>
  <w:style w:type="paragraph" w:customStyle="1" w:styleId="llp1f">
    <w:name w:val="llp1f"/>
    <w:qFormat/>
    <w:rsid w:val="003950CD"/>
    <w:pPr>
      <w:spacing w:before="240" w:after="200" w:line="480" w:lineRule="auto"/>
      <w:ind w:left="1440" w:firstLine="360"/>
    </w:pPr>
    <w:rPr>
      <w:rFonts w:ascii="Times New Roman" w:eastAsiaTheme="minorHAnsi" w:hAnsi="Times New Roman" w:cs="Times New Roman"/>
    </w:rPr>
  </w:style>
  <w:style w:type="paragraph" w:customStyle="1" w:styleId="llp1m">
    <w:name w:val="llp1m"/>
    <w:qFormat/>
    <w:rsid w:val="003950CD"/>
    <w:pPr>
      <w:spacing w:after="200" w:line="480" w:lineRule="auto"/>
      <w:ind w:left="1440" w:firstLine="360"/>
    </w:pPr>
    <w:rPr>
      <w:rFonts w:ascii="Times New Roman" w:eastAsiaTheme="minorHAnsi" w:hAnsi="Times New Roman" w:cs="Times New Roman"/>
    </w:rPr>
  </w:style>
  <w:style w:type="paragraph" w:customStyle="1" w:styleId="llp1l">
    <w:name w:val="llp1l"/>
    <w:qFormat/>
    <w:rsid w:val="003950CD"/>
    <w:pPr>
      <w:spacing w:after="240" w:line="480" w:lineRule="auto"/>
      <w:ind w:left="1440" w:firstLine="360"/>
    </w:pPr>
    <w:rPr>
      <w:rFonts w:ascii="Times New Roman" w:eastAsiaTheme="minorHAnsi" w:hAnsi="Times New Roman" w:cs="Times New Roman"/>
    </w:rPr>
  </w:style>
  <w:style w:type="paragraph" w:customStyle="1" w:styleId="llp1o">
    <w:name w:val="llp1o"/>
    <w:qFormat/>
    <w:rsid w:val="003950CD"/>
    <w:pPr>
      <w:spacing w:before="240" w:after="240" w:line="480" w:lineRule="auto"/>
      <w:ind w:left="1440" w:firstLine="360"/>
    </w:pPr>
    <w:rPr>
      <w:rFonts w:ascii="Times New Roman" w:eastAsiaTheme="minorHAnsi" w:hAnsi="Times New Roman" w:cs="Times New Roman"/>
    </w:rPr>
  </w:style>
  <w:style w:type="paragraph" w:customStyle="1" w:styleId="ulp1">
    <w:name w:val="ulp1"/>
    <w:basedOn w:val="ulp"/>
    <w:qFormat/>
    <w:rsid w:val="003950CD"/>
    <w:pPr>
      <w:ind w:left="1440"/>
    </w:pPr>
  </w:style>
  <w:style w:type="paragraph" w:customStyle="1" w:styleId="ulp1f">
    <w:name w:val="ulp1f"/>
    <w:basedOn w:val="ulp1"/>
    <w:qFormat/>
    <w:rsid w:val="003950CD"/>
    <w:pPr>
      <w:spacing w:before="240"/>
    </w:pPr>
  </w:style>
  <w:style w:type="paragraph" w:customStyle="1" w:styleId="ulp1m">
    <w:name w:val="ulp1m"/>
    <w:basedOn w:val="ulp1"/>
    <w:qFormat/>
    <w:rsid w:val="003950CD"/>
  </w:style>
  <w:style w:type="paragraph" w:customStyle="1" w:styleId="ulp1l">
    <w:name w:val="ulp1l"/>
    <w:basedOn w:val="ulp1"/>
    <w:qFormat/>
    <w:rsid w:val="003950CD"/>
    <w:pPr>
      <w:spacing w:after="240"/>
    </w:pPr>
  </w:style>
  <w:style w:type="paragraph" w:customStyle="1" w:styleId="ulp1o">
    <w:name w:val="ulp1o"/>
    <w:basedOn w:val="ulp1"/>
    <w:qFormat/>
    <w:rsid w:val="003950CD"/>
    <w:pPr>
      <w:spacing w:before="240" w:after="240"/>
    </w:pPr>
  </w:style>
  <w:style w:type="paragraph" w:customStyle="1" w:styleId="topic-rec">
    <w:name w:val="topic-rec"/>
    <w:basedOn w:val="topic-chap"/>
    <w:next w:val="ttl"/>
    <w:qFormat/>
    <w:rsid w:val="003950CD"/>
  </w:style>
  <w:style w:type="paragraph" w:customStyle="1" w:styleId="letdafo">
    <w:name w:val="letdafo"/>
    <w:basedOn w:val="letdaf"/>
    <w:rsid w:val="003950CD"/>
  </w:style>
  <w:style w:type="paragraph" w:customStyle="1" w:styleId="endorf">
    <w:name w:val="endorf"/>
    <w:basedOn w:val="endor"/>
    <w:qFormat/>
    <w:rsid w:val="003950CD"/>
    <w:pPr>
      <w:spacing w:before="240"/>
    </w:pPr>
  </w:style>
  <w:style w:type="paragraph" w:customStyle="1" w:styleId="endorl">
    <w:name w:val="endorl"/>
    <w:basedOn w:val="endorm"/>
    <w:qFormat/>
    <w:rsid w:val="003950CD"/>
    <w:pPr>
      <w:spacing w:after="240"/>
    </w:pPr>
  </w:style>
  <w:style w:type="paragraph" w:customStyle="1" w:styleId="ll2">
    <w:name w:val="ll2"/>
    <w:qFormat/>
    <w:rsid w:val="003950CD"/>
    <w:pPr>
      <w:numPr>
        <w:numId w:val="31"/>
      </w:numPr>
      <w:spacing w:after="200" w:line="480" w:lineRule="auto"/>
    </w:pPr>
    <w:rPr>
      <w:rFonts w:ascii="Times New Roman" w:eastAsiaTheme="minorHAnsi" w:hAnsi="Times New Roman" w:cs="Times New Roman"/>
    </w:rPr>
  </w:style>
  <w:style w:type="paragraph" w:customStyle="1" w:styleId="llp2">
    <w:name w:val="llp2"/>
    <w:qFormat/>
    <w:rsid w:val="003950CD"/>
    <w:pPr>
      <w:spacing w:after="200" w:line="480" w:lineRule="auto"/>
      <w:ind w:left="1800" w:firstLine="360"/>
    </w:pPr>
    <w:rPr>
      <w:rFonts w:ascii="Times New Roman" w:eastAsiaTheme="minorHAnsi" w:hAnsi="Times New Roman" w:cs="Times New Roman"/>
      <w:sz w:val="22"/>
      <w:szCs w:val="22"/>
    </w:rPr>
  </w:style>
  <w:style w:type="paragraph" w:customStyle="1" w:styleId="ll3">
    <w:name w:val="ll3"/>
    <w:qFormat/>
    <w:rsid w:val="003950CD"/>
    <w:pPr>
      <w:numPr>
        <w:numId w:val="32"/>
      </w:numPr>
      <w:spacing w:after="200" w:line="480" w:lineRule="auto"/>
    </w:pPr>
    <w:rPr>
      <w:rFonts w:ascii="Times New Roman" w:eastAsiaTheme="minorHAnsi" w:hAnsi="Times New Roman" w:cs="Times New Roman"/>
    </w:rPr>
  </w:style>
  <w:style w:type="paragraph" w:customStyle="1" w:styleId="llp3">
    <w:name w:val="llp3"/>
    <w:qFormat/>
    <w:rsid w:val="003950CD"/>
    <w:pPr>
      <w:spacing w:after="200" w:line="480" w:lineRule="auto"/>
      <w:ind w:left="2160" w:firstLine="360"/>
    </w:pPr>
    <w:rPr>
      <w:rFonts w:ascii="Times New Roman" w:eastAsiaTheme="minorHAnsi" w:hAnsi="Times New Roman" w:cs="Times New Roman"/>
      <w:sz w:val="22"/>
      <w:szCs w:val="22"/>
    </w:rPr>
  </w:style>
  <w:style w:type="paragraph" w:customStyle="1" w:styleId="llp3o">
    <w:name w:val="llp3o"/>
    <w:qFormat/>
    <w:rsid w:val="003950CD"/>
    <w:pPr>
      <w:spacing w:before="240" w:after="240" w:line="480" w:lineRule="auto"/>
      <w:ind w:left="2160" w:firstLine="360"/>
    </w:pPr>
    <w:rPr>
      <w:rFonts w:ascii="Times New Roman" w:eastAsiaTheme="minorHAnsi" w:hAnsi="Times New Roman" w:cs="Times New Roman"/>
      <w:sz w:val="22"/>
      <w:szCs w:val="22"/>
    </w:rPr>
  </w:style>
  <w:style w:type="paragraph" w:customStyle="1" w:styleId="ll3o">
    <w:name w:val="ll3o"/>
    <w:qFormat/>
    <w:rsid w:val="003950CD"/>
    <w:pPr>
      <w:spacing w:before="240" w:after="240" w:line="480" w:lineRule="auto"/>
      <w:ind w:left="1800" w:hanging="360"/>
    </w:pPr>
    <w:rPr>
      <w:rFonts w:ascii="Times New Roman" w:eastAsiaTheme="minorHAnsi" w:hAnsi="Times New Roman" w:cs="Times New Roman"/>
    </w:rPr>
  </w:style>
  <w:style w:type="paragraph" w:customStyle="1" w:styleId="llp2o">
    <w:name w:val="llp2o"/>
    <w:qFormat/>
    <w:rsid w:val="003950CD"/>
    <w:pPr>
      <w:spacing w:before="240" w:after="240" w:line="480" w:lineRule="auto"/>
      <w:ind w:left="1800" w:firstLine="360"/>
    </w:pPr>
    <w:rPr>
      <w:rFonts w:ascii="Times New Roman" w:eastAsiaTheme="minorHAnsi" w:hAnsi="Times New Roman" w:cs="Times New Roman"/>
      <w:sz w:val="22"/>
      <w:szCs w:val="22"/>
    </w:rPr>
  </w:style>
  <w:style w:type="paragraph" w:customStyle="1" w:styleId="ll2o">
    <w:name w:val="ll2o"/>
    <w:qFormat/>
    <w:rsid w:val="003950CD"/>
    <w:pPr>
      <w:spacing w:before="240" w:after="240" w:line="480" w:lineRule="auto"/>
      <w:ind w:left="1440" w:hanging="360"/>
    </w:pPr>
    <w:rPr>
      <w:rFonts w:ascii="Times New Roman" w:eastAsiaTheme="minorHAnsi" w:hAnsi="Times New Roman" w:cs="Times New Roman"/>
    </w:rPr>
  </w:style>
  <w:style w:type="paragraph" w:customStyle="1" w:styleId="ll3l">
    <w:name w:val="ll3l"/>
    <w:qFormat/>
    <w:rsid w:val="003950CD"/>
    <w:pPr>
      <w:spacing w:after="240" w:line="480" w:lineRule="auto"/>
      <w:ind w:left="1800" w:hanging="360"/>
    </w:pPr>
    <w:rPr>
      <w:rFonts w:ascii="Times New Roman" w:eastAsiaTheme="minorHAnsi" w:hAnsi="Times New Roman" w:cs="Times New Roman"/>
    </w:rPr>
  </w:style>
  <w:style w:type="paragraph" w:customStyle="1" w:styleId="ll3m">
    <w:name w:val="ll3m"/>
    <w:qFormat/>
    <w:rsid w:val="003950CD"/>
    <w:pPr>
      <w:spacing w:after="200" w:line="480" w:lineRule="auto"/>
      <w:ind w:left="1800" w:hanging="360"/>
    </w:pPr>
    <w:rPr>
      <w:rFonts w:ascii="Times New Roman" w:eastAsiaTheme="minorHAnsi" w:hAnsi="Times New Roman" w:cs="Times New Roman"/>
    </w:rPr>
  </w:style>
  <w:style w:type="paragraph" w:customStyle="1" w:styleId="llp3l">
    <w:name w:val="llp3l"/>
    <w:qFormat/>
    <w:rsid w:val="003950CD"/>
    <w:pPr>
      <w:spacing w:after="240" w:line="480" w:lineRule="auto"/>
      <w:ind w:left="2160" w:firstLine="360"/>
    </w:pPr>
    <w:rPr>
      <w:rFonts w:ascii="Times New Roman" w:eastAsiaTheme="minorHAnsi" w:hAnsi="Times New Roman" w:cs="Times New Roman"/>
      <w:sz w:val="22"/>
      <w:szCs w:val="22"/>
    </w:rPr>
  </w:style>
  <w:style w:type="paragraph" w:customStyle="1" w:styleId="llp3m">
    <w:name w:val="llp3m"/>
    <w:qFormat/>
    <w:rsid w:val="003950CD"/>
    <w:pPr>
      <w:spacing w:after="200" w:line="480" w:lineRule="auto"/>
      <w:ind w:left="2160" w:firstLine="360"/>
    </w:pPr>
    <w:rPr>
      <w:rFonts w:ascii="Times New Roman" w:eastAsiaTheme="minorHAnsi" w:hAnsi="Times New Roman" w:cs="Times New Roman"/>
      <w:sz w:val="22"/>
      <w:szCs w:val="22"/>
    </w:rPr>
  </w:style>
  <w:style w:type="paragraph" w:customStyle="1" w:styleId="llp3f">
    <w:name w:val="llp3f"/>
    <w:qFormat/>
    <w:rsid w:val="003950CD"/>
    <w:pPr>
      <w:spacing w:before="240" w:after="200" w:line="480" w:lineRule="auto"/>
      <w:ind w:left="2160" w:firstLine="360"/>
    </w:pPr>
    <w:rPr>
      <w:rFonts w:ascii="Times New Roman" w:eastAsiaTheme="minorHAnsi" w:hAnsi="Times New Roman" w:cs="Times New Roman"/>
      <w:sz w:val="22"/>
      <w:szCs w:val="22"/>
    </w:rPr>
  </w:style>
  <w:style w:type="paragraph" w:customStyle="1" w:styleId="ll3f">
    <w:name w:val="ll3f"/>
    <w:qFormat/>
    <w:rsid w:val="003950CD"/>
    <w:pPr>
      <w:spacing w:before="240" w:after="200" w:line="480" w:lineRule="auto"/>
      <w:ind w:left="1800" w:hanging="360"/>
    </w:pPr>
    <w:rPr>
      <w:rFonts w:ascii="Times New Roman" w:eastAsiaTheme="minorHAnsi" w:hAnsi="Times New Roman" w:cs="Times New Roman"/>
    </w:rPr>
  </w:style>
  <w:style w:type="paragraph" w:customStyle="1" w:styleId="ll2l">
    <w:name w:val="ll2l"/>
    <w:qFormat/>
    <w:rsid w:val="003950CD"/>
    <w:pPr>
      <w:spacing w:after="200" w:line="480" w:lineRule="auto"/>
      <w:ind w:left="1440" w:hanging="360"/>
    </w:pPr>
    <w:rPr>
      <w:rFonts w:ascii="Times New Roman" w:eastAsiaTheme="minorHAnsi" w:hAnsi="Times New Roman" w:cs="Times New Roman"/>
    </w:rPr>
  </w:style>
  <w:style w:type="paragraph" w:customStyle="1" w:styleId="ll2m">
    <w:name w:val="ll2m"/>
    <w:qFormat/>
    <w:rsid w:val="003950CD"/>
    <w:pPr>
      <w:spacing w:after="200" w:line="480" w:lineRule="auto"/>
      <w:ind w:left="1440" w:hanging="360"/>
    </w:pPr>
    <w:rPr>
      <w:rFonts w:ascii="Times New Roman" w:eastAsiaTheme="minorHAnsi" w:hAnsi="Times New Roman" w:cs="Times New Roman"/>
    </w:rPr>
  </w:style>
  <w:style w:type="paragraph" w:customStyle="1" w:styleId="llp2l">
    <w:name w:val="llp2l"/>
    <w:qFormat/>
    <w:rsid w:val="003950CD"/>
    <w:pPr>
      <w:spacing w:after="240" w:line="480" w:lineRule="auto"/>
      <w:ind w:left="1800" w:firstLine="360"/>
    </w:pPr>
    <w:rPr>
      <w:rFonts w:ascii="Times New Roman" w:eastAsiaTheme="minorHAnsi" w:hAnsi="Times New Roman" w:cs="Times New Roman"/>
      <w:sz w:val="22"/>
      <w:szCs w:val="22"/>
    </w:rPr>
  </w:style>
  <w:style w:type="paragraph" w:customStyle="1" w:styleId="llp2m">
    <w:name w:val="llp2m"/>
    <w:qFormat/>
    <w:rsid w:val="003950CD"/>
    <w:pPr>
      <w:spacing w:after="200" w:line="480" w:lineRule="auto"/>
      <w:ind w:left="1800" w:firstLine="360"/>
    </w:pPr>
    <w:rPr>
      <w:rFonts w:ascii="Times New Roman" w:eastAsiaTheme="minorHAnsi" w:hAnsi="Times New Roman" w:cs="Times New Roman"/>
      <w:sz w:val="22"/>
      <w:szCs w:val="22"/>
    </w:rPr>
  </w:style>
  <w:style w:type="paragraph" w:customStyle="1" w:styleId="llp2f">
    <w:name w:val="llp2f"/>
    <w:qFormat/>
    <w:rsid w:val="003950CD"/>
    <w:pPr>
      <w:spacing w:before="240" w:after="200" w:line="480" w:lineRule="auto"/>
      <w:ind w:left="1800" w:firstLine="360"/>
    </w:pPr>
    <w:rPr>
      <w:rFonts w:ascii="Times New Roman" w:eastAsiaTheme="minorHAnsi" w:hAnsi="Times New Roman" w:cs="Times New Roman"/>
      <w:sz w:val="22"/>
      <w:szCs w:val="22"/>
    </w:rPr>
  </w:style>
  <w:style w:type="paragraph" w:customStyle="1" w:styleId="ll2f">
    <w:name w:val="ll2f"/>
    <w:qFormat/>
    <w:rsid w:val="003950CD"/>
    <w:pPr>
      <w:spacing w:before="240" w:after="200" w:line="480" w:lineRule="auto"/>
      <w:ind w:left="1440" w:hanging="360"/>
    </w:pPr>
    <w:rPr>
      <w:rFonts w:ascii="Times New Roman" w:eastAsiaTheme="minorHAnsi" w:hAnsi="Times New Roman" w:cs="Times New Roman"/>
    </w:rPr>
  </w:style>
  <w:style w:type="paragraph" w:customStyle="1" w:styleId="paft">
    <w:name w:val="paft"/>
    <w:next w:val="Normal"/>
    <w:qFormat/>
    <w:rsid w:val="003950CD"/>
    <w:pPr>
      <w:spacing w:after="120" w:line="480" w:lineRule="auto"/>
      <w:contextualSpacing/>
    </w:pPr>
    <w:rPr>
      <w:rFonts w:ascii="Times New Roman" w:eastAsia="MS Mincho" w:hAnsi="Times New Roman" w:cs="Times New Roman"/>
    </w:rPr>
  </w:style>
  <w:style w:type="paragraph" w:customStyle="1" w:styleId="extc">
    <w:name w:val="extc"/>
    <w:basedOn w:val="Normal"/>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ind w:firstLine="360"/>
      <w:contextualSpacing/>
    </w:pPr>
    <w:rPr>
      <w:rFonts w:ascii="Times New Roman" w:hAnsi="Times New Roman" w:cs="Times New Roman"/>
      <w:shd w:val="clear" w:color="auto" w:fill="FFFFFF"/>
    </w:rPr>
  </w:style>
  <w:style w:type="paragraph" w:customStyle="1" w:styleId="sep">
    <w:name w:val="sep"/>
    <w:link w:val="sepChar"/>
    <w:qFormat/>
    <w:rsid w:val="003950CD"/>
    <w:pPr>
      <w:spacing w:before="240" w:after="240" w:line="480" w:lineRule="auto"/>
      <w:jc w:val="center"/>
    </w:pPr>
    <w:rPr>
      <w:rFonts w:ascii="Times New Roman" w:eastAsiaTheme="minorHAnsi" w:hAnsi="Times New Roman" w:cs="Times New Roman"/>
      <w:color w:val="FF0000"/>
      <w:sz w:val="28"/>
    </w:rPr>
  </w:style>
  <w:style w:type="paragraph" w:customStyle="1" w:styleId="ol">
    <w:name w:val="ol"/>
    <w:qFormat/>
    <w:rsid w:val="003950CD"/>
    <w:pPr>
      <w:numPr>
        <w:numId w:val="50"/>
      </w:numPr>
      <w:spacing w:line="480" w:lineRule="auto"/>
      <w:contextualSpacing/>
    </w:pPr>
    <w:rPr>
      <w:rFonts w:ascii="Times New Roman" w:eastAsiaTheme="minorHAnsi" w:hAnsi="Times New Roman" w:cs="Times New Roman"/>
    </w:rPr>
  </w:style>
  <w:style w:type="paragraph" w:customStyle="1" w:styleId="olf">
    <w:name w:val="olf"/>
    <w:next w:val="Normal"/>
    <w:qFormat/>
    <w:rsid w:val="003950CD"/>
    <w:pPr>
      <w:spacing w:before="360" w:line="480" w:lineRule="auto"/>
      <w:ind w:left="720"/>
    </w:pPr>
    <w:rPr>
      <w:rFonts w:ascii="Times New Roman" w:eastAsiaTheme="minorHAnsi" w:hAnsi="Times New Roman" w:cs="Times New Roman"/>
    </w:rPr>
  </w:style>
  <w:style w:type="paragraph" w:customStyle="1" w:styleId="olm">
    <w:name w:val="olm"/>
    <w:basedOn w:val="olf"/>
    <w:next w:val="olf"/>
    <w:qFormat/>
    <w:rsid w:val="003950CD"/>
    <w:pPr>
      <w:spacing w:before="0"/>
      <w:contextualSpacing/>
    </w:pPr>
  </w:style>
  <w:style w:type="paragraph" w:customStyle="1" w:styleId="oll">
    <w:name w:val="oll"/>
    <w:basedOn w:val="olm"/>
    <w:qFormat/>
    <w:rsid w:val="003950CD"/>
    <w:pPr>
      <w:spacing w:after="360"/>
    </w:pPr>
  </w:style>
  <w:style w:type="paragraph" w:customStyle="1" w:styleId="olo">
    <w:name w:val="olo"/>
    <w:basedOn w:val="ol"/>
    <w:qFormat/>
    <w:rsid w:val="003950CD"/>
  </w:style>
  <w:style w:type="paragraph" w:customStyle="1" w:styleId="extcon">
    <w:name w:val="extcon"/>
    <w:basedOn w:val="extm"/>
    <w:next w:val="ext"/>
    <w:rsid w:val="003950CD"/>
    <w:pPr>
      <w:ind w:firstLine="0"/>
    </w:pPr>
  </w:style>
  <w:style w:type="paragraph" w:styleId="z-BottomofForm">
    <w:name w:val="HTML Bottom of Form"/>
    <w:basedOn w:val="Normal"/>
    <w:next w:val="Normal"/>
    <w:link w:val="z-BottomofFormChar"/>
    <w:hidden/>
    <w:uiPriority w:val="99"/>
    <w:unhideWhenUsed/>
    <w:rsid w:val="003950CD"/>
    <w:pPr>
      <w:pBdr>
        <w:top w:val="single" w:sz="6" w:space="1" w:color="auto"/>
      </w:pBdr>
      <w:spacing w:line="240" w:lineRule="auto"/>
      <w:jc w:val="center"/>
    </w:pPr>
    <w:rPr>
      <w:rFonts w:ascii="Arial" w:eastAsia="MS Mincho" w:hAnsi="Arial" w:cs="Arial"/>
      <w:vanish/>
      <w:sz w:val="16"/>
      <w:szCs w:val="16"/>
    </w:rPr>
  </w:style>
  <w:style w:type="character" w:customStyle="1" w:styleId="z-BottomofFormChar">
    <w:name w:val="z-Bottom of Form Char"/>
    <w:basedOn w:val="DefaultParagraphFont"/>
    <w:link w:val="z-BottomofForm"/>
    <w:uiPriority w:val="99"/>
    <w:rsid w:val="003950CD"/>
    <w:rPr>
      <w:rFonts w:ascii="Arial" w:eastAsia="MS Mincho" w:hAnsi="Arial" w:cs="Arial"/>
      <w:vanish/>
      <w:sz w:val="16"/>
      <w:szCs w:val="16"/>
    </w:rPr>
  </w:style>
  <w:style w:type="paragraph" w:customStyle="1" w:styleId="bibversf">
    <w:name w:val="bibversf"/>
    <w:basedOn w:val="bibvers"/>
    <w:qFormat/>
    <w:rsid w:val="003950CD"/>
    <w:pPr>
      <w:ind w:firstLine="0"/>
    </w:pPr>
  </w:style>
  <w:style w:type="paragraph" w:customStyle="1" w:styleId="bibversm">
    <w:name w:val="bibversm"/>
    <w:basedOn w:val="bibvers"/>
    <w:qFormat/>
    <w:rsid w:val="003950CD"/>
    <w:pPr>
      <w:contextualSpacing w:val="0"/>
    </w:pPr>
  </w:style>
  <w:style w:type="paragraph" w:customStyle="1" w:styleId="bibversl">
    <w:name w:val="bibversl"/>
    <w:basedOn w:val="bibvers"/>
    <w:qFormat/>
    <w:rsid w:val="003950CD"/>
    <w:pPr>
      <w:spacing w:after="240"/>
      <w:contextualSpacing w:val="0"/>
    </w:pPr>
  </w:style>
  <w:style w:type="paragraph" w:customStyle="1" w:styleId="bibverso">
    <w:name w:val="bibverso"/>
    <w:basedOn w:val="bibvers"/>
    <w:qFormat/>
    <w:rsid w:val="003950CD"/>
    <w:pPr>
      <w:spacing w:after="240"/>
      <w:ind w:firstLine="0"/>
    </w:pPr>
  </w:style>
  <w:style w:type="character" w:customStyle="1" w:styleId="b">
    <w:name w:val="b"/>
    <w:basedOn w:val="DefaultParagraphFont"/>
    <w:qFormat/>
    <w:rsid w:val="003950CD"/>
    <w:rPr>
      <w:b/>
      <w:color w:val="943634" w:themeColor="accent2" w:themeShade="BF"/>
    </w:rPr>
  </w:style>
  <w:style w:type="character" w:customStyle="1" w:styleId="ehrun">
    <w:name w:val="ehrun"/>
    <w:basedOn w:val="DefaultParagraphFont"/>
    <w:qFormat/>
    <w:rsid w:val="003950CD"/>
    <w:rPr>
      <w:rFonts w:ascii="Georgia" w:hAnsi="Georgia"/>
      <w:b/>
      <w:color w:val="FF0000"/>
    </w:rPr>
  </w:style>
  <w:style w:type="paragraph" w:customStyle="1" w:styleId="artclf">
    <w:name w:val="artclf"/>
    <w:basedOn w:val="artcl"/>
    <w:qFormat/>
    <w:rsid w:val="003950CD"/>
    <w:pPr>
      <w:spacing w:before="240"/>
    </w:pPr>
  </w:style>
  <w:style w:type="paragraph" w:customStyle="1" w:styleId="artclm">
    <w:name w:val="artclm"/>
    <w:basedOn w:val="artcl"/>
    <w:qFormat/>
    <w:rsid w:val="003950CD"/>
  </w:style>
  <w:style w:type="paragraph" w:customStyle="1" w:styleId="artcll">
    <w:name w:val="artcll"/>
    <w:basedOn w:val="artcl"/>
    <w:qFormat/>
    <w:rsid w:val="003950CD"/>
    <w:pPr>
      <w:spacing w:after="240"/>
    </w:pPr>
  </w:style>
  <w:style w:type="paragraph" w:customStyle="1" w:styleId="artclo">
    <w:name w:val="artclo"/>
    <w:basedOn w:val="artcl"/>
    <w:qFormat/>
    <w:rsid w:val="003950CD"/>
    <w:pPr>
      <w:spacing w:before="240" w:after="240"/>
    </w:pPr>
  </w:style>
  <w:style w:type="paragraph" w:customStyle="1" w:styleId="bibreff">
    <w:name w:val="bibreff"/>
    <w:basedOn w:val="bibref"/>
    <w:qFormat/>
    <w:rsid w:val="003950CD"/>
    <w:pPr>
      <w:spacing w:before="240"/>
      <w:contextualSpacing w:val="0"/>
    </w:pPr>
  </w:style>
  <w:style w:type="paragraph" w:customStyle="1" w:styleId="bibrefm">
    <w:name w:val="bibrefm"/>
    <w:basedOn w:val="bibref"/>
    <w:qFormat/>
    <w:rsid w:val="003950CD"/>
    <w:pPr>
      <w:contextualSpacing w:val="0"/>
    </w:pPr>
  </w:style>
  <w:style w:type="paragraph" w:customStyle="1" w:styleId="bibrefl">
    <w:name w:val="bibrefl"/>
    <w:basedOn w:val="bibref"/>
    <w:qFormat/>
    <w:rsid w:val="003950CD"/>
    <w:pPr>
      <w:spacing w:after="240"/>
      <w:contextualSpacing w:val="0"/>
    </w:pPr>
  </w:style>
  <w:style w:type="paragraph" w:customStyle="1" w:styleId="bibrefo">
    <w:name w:val="bibrefo"/>
    <w:basedOn w:val="bibref"/>
    <w:qFormat/>
    <w:rsid w:val="003950CD"/>
    <w:pPr>
      <w:spacing w:before="240" w:after="240"/>
      <w:contextualSpacing w:val="0"/>
    </w:pPr>
  </w:style>
  <w:style w:type="paragraph" w:customStyle="1" w:styleId="cipf">
    <w:name w:val="cipf"/>
    <w:basedOn w:val="cip"/>
    <w:qFormat/>
    <w:rsid w:val="003950CD"/>
    <w:pPr>
      <w:spacing w:before="240"/>
    </w:pPr>
  </w:style>
  <w:style w:type="paragraph" w:customStyle="1" w:styleId="cipm">
    <w:name w:val="cipm"/>
    <w:basedOn w:val="cip"/>
    <w:qFormat/>
    <w:rsid w:val="003950CD"/>
  </w:style>
  <w:style w:type="paragraph" w:customStyle="1" w:styleId="cipl">
    <w:name w:val="cipl"/>
    <w:basedOn w:val="cip"/>
    <w:qFormat/>
    <w:rsid w:val="003950CD"/>
    <w:pPr>
      <w:spacing w:after="240"/>
    </w:pPr>
  </w:style>
  <w:style w:type="paragraph" w:customStyle="1" w:styleId="cipo">
    <w:name w:val="cipo"/>
    <w:basedOn w:val="cip"/>
    <w:qFormat/>
    <w:rsid w:val="003950CD"/>
    <w:pPr>
      <w:spacing w:before="240" w:after="240"/>
    </w:pPr>
  </w:style>
  <w:style w:type="paragraph" w:customStyle="1" w:styleId="daf">
    <w:name w:val="daf"/>
    <w:basedOn w:val="da"/>
    <w:qFormat/>
    <w:rsid w:val="003950CD"/>
    <w:pPr>
      <w:spacing w:before="240"/>
    </w:pPr>
  </w:style>
  <w:style w:type="paragraph" w:customStyle="1" w:styleId="dam">
    <w:name w:val="dam"/>
    <w:basedOn w:val="da"/>
    <w:qFormat/>
    <w:rsid w:val="003950CD"/>
  </w:style>
  <w:style w:type="paragraph" w:customStyle="1" w:styleId="dal">
    <w:name w:val="dal"/>
    <w:basedOn w:val="da"/>
    <w:qFormat/>
    <w:rsid w:val="003950CD"/>
    <w:pPr>
      <w:spacing w:after="240"/>
    </w:pPr>
  </w:style>
  <w:style w:type="paragraph" w:customStyle="1" w:styleId="dao">
    <w:name w:val="dao"/>
    <w:basedOn w:val="da"/>
    <w:qFormat/>
    <w:rsid w:val="003950CD"/>
    <w:pPr>
      <w:spacing w:before="240" w:after="240"/>
    </w:pPr>
  </w:style>
  <w:style w:type="paragraph" w:customStyle="1" w:styleId="epiattrf">
    <w:name w:val="epiattrf"/>
    <w:basedOn w:val="epiattr"/>
    <w:qFormat/>
    <w:rsid w:val="003950CD"/>
    <w:pPr>
      <w:spacing w:before="120" w:after="0"/>
    </w:pPr>
  </w:style>
  <w:style w:type="paragraph" w:customStyle="1" w:styleId="epiattrl">
    <w:name w:val="epiattrl"/>
    <w:basedOn w:val="epiattr"/>
    <w:qFormat/>
    <w:rsid w:val="003950CD"/>
  </w:style>
  <w:style w:type="paragraph" w:customStyle="1" w:styleId="epiattrm">
    <w:name w:val="epiattrm"/>
    <w:basedOn w:val="Normal"/>
    <w:qFormat/>
    <w:rsid w:val="003950CD"/>
    <w:pPr>
      <w:ind w:left="3240" w:right="1440"/>
    </w:pPr>
    <w:rPr>
      <w:rFonts w:ascii="Times New Roman" w:eastAsia="MS Mincho" w:hAnsi="Times New Roman" w:cs="Times New Roman"/>
    </w:rPr>
  </w:style>
  <w:style w:type="paragraph" w:customStyle="1" w:styleId="epiattro">
    <w:name w:val="epiattro"/>
    <w:basedOn w:val="epiattrl"/>
    <w:qFormat/>
    <w:rsid w:val="003950CD"/>
    <w:pPr>
      <w:spacing w:before="120"/>
    </w:pPr>
  </w:style>
  <w:style w:type="paragraph" w:customStyle="1" w:styleId="epipof">
    <w:name w:val="epipof"/>
    <w:basedOn w:val="epipo"/>
    <w:qFormat/>
    <w:rsid w:val="003950CD"/>
    <w:pPr>
      <w:spacing w:before="240"/>
    </w:pPr>
  </w:style>
  <w:style w:type="paragraph" w:customStyle="1" w:styleId="epipom">
    <w:name w:val="epipom"/>
    <w:basedOn w:val="epipo"/>
    <w:qFormat/>
    <w:rsid w:val="003950CD"/>
  </w:style>
  <w:style w:type="paragraph" w:customStyle="1" w:styleId="epipol">
    <w:name w:val="epipol"/>
    <w:basedOn w:val="epipo"/>
    <w:qFormat/>
    <w:rsid w:val="003950CD"/>
    <w:pPr>
      <w:spacing w:after="240"/>
    </w:pPr>
  </w:style>
  <w:style w:type="paragraph" w:customStyle="1" w:styleId="epipoo">
    <w:name w:val="epipoo"/>
    <w:basedOn w:val="epipo"/>
    <w:qFormat/>
    <w:rsid w:val="003950CD"/>
    <w:pPr>
      <w:spacing w:before="240" w:after="240"/>
    </w:pPr>
  </w:style>
  <w:style w:type="paragraph" w:customStyle="1" w:styleId="epipo1f">
    <w:name w:val="epipo1f"/>
    <w:basedOn w:val="epipo1"/>
    <w:qFormat/>
    <w:rsid w:val="003950CD"/>
    <w:pPr>
      <w:spacing w:before="240"/>
    </w:pPr>
  </w:style>
  <w:style w:type="paragraph" w:customStyle="1" w:styleId="epipo1m">
    <w:name w:val="epipo1m"/>
    <w:basedOn w:val="epipo1"/>
    <w:qFormat/>
    <w:rsid w:val="003950CD"/>
  </w:style>
  <w:style w:type="paragraph" w:customStyle="1" w:styleId="epipo1l">
    <w:name w:val="epipo1l"/>
    <w:basedOn w:val="epipo1"/>
    <w:qFormat/>
    <w:rsid w:val="003950CD"/>
    <w:pPr>
      <w:spacing w:after="240"/>
    </w:pPr>
  </w:style>
  <w:style w:type="paragraph" w:customStyle="1" w:styleId="epipo1o">
    <w:name w:val="epipo1o"/>
    <w:basedOn w:val="epipo1"/>
    <w:qFormat/>
    <w:rsid w:val="003950CD"/>
    <w:pPr>
      <w:spacing w:before="240" w:after="240"/>
    </w:pPr>
  </w:style>
  <w:style w:type="paragraph" w:customStyle="1" w:styleId="epipo2f">
    <w:name w:val="epipo2f"/>
    <w:basedOn w:val="epipo2"/>
    <w:qFormat/>
    <w:rsid w:val="003950CD"/>
    <w:pPr>
      <w:spacing w:before="240"/>
    </w:pPr>
  </w:style>
  <w:style w:type="paragraph" w:customStyle="1" w:styleId="epipo2m">
    <w:name w:val="epipo2m"/>
    <w:basedOn w:val="epipo2"/>
    <w:qFormat/>
    <w:rsid w:val="003950CD"/>
  </w:style>
  <w:style w:type="paragraph" w:customStyle="1" w:styleId="epipo2l">
    <w:name w:val="epipo2l"/>
    <w:basedOn w:val="epipo2"/>
    <w:qFormat/>
    <w:rsid w:val="003950CD"/>
    <w:pPr>
      <w:spacing w:after="240"/>
    </w:pPr>
  </w:style>
  <w:style w:type="paragraph" w:customStyle="1" w:styleId="epipo2o">
    <w:name w:val="epipo2o"/>
    <w:basedOn w:val="epipo2"/>
    <w:qFormat/>
    <w:rsid w:val="003950CD"/>
    <w:pPr>
      <w:spacing w:before="240" w:after="240"/>
    </w:pPr>
  </w:style>
  <w:style w:type="paragraph" w:customStyle="1" w:styleId="epipo3f">
    <w:name w:val="epipo3f"/>
    <w:basedOn w:val="epipo3"/>
    <w:qFormat/>
    <w:rsid w:val="003950CD"/>
    <w:pPr>
      <w:spacing w:before="240"/>
    </w:pPr>
  </w:style>
  <w:style w:type="paragraph" w:customStyle="1" w:styleId="epipo3m">
    <w:name w:val="epipo3m"/>
    <w:basedOn w:val="epipo3"/>
    <w:qFormat/>
    <w:rsid w:val="003950CD"/>
  </w:style>
  <w:style w:type="paragraph" w:customStyle="1" w:styleId="epipo3l">
    <w:name w:val="epipo3l"/>
    <w:basedOn w:val="epipo3"/>
    <w:qFormat/>
    <w:rsid w:val="003950CD"/>
    <w:pPr>
      <w:spacing w:after="240"/>
    </w:pPr>
  </w:style>
  <w:style w:type="paragraph" w:customStyle="1" w:styleId="epipo3o">
    <w:name w:val="epipo3o"/>
    <w:basedOn w:val="epipo3"/>
    <w:qFormat/>
    <w:rsid w:val="003950CD"/>
    <w:pPr>
      <w:spacing w:before="240" w:after="240"/>
    </w:pPr>
  </w:style>
  <w:style w:type="paragraph" w:customStyle="1" w:styleId="etxf">
    <w:name w:val="etxf"/>
    <w:basedOn w:val="etx"/>
    <w:qFormat/>
    <w:rsid w:val="003950CD"/>
    <w:pPr>
      <w:spacing w:before="240"/>
    </w:pPr>
  </w:style>
  <w:style w:type="paragraph" w:customStyle="1" w:styleId="etxm">
    <w:name w:val="etxm"/>
    <w:basedOn w:val="etx"/>
    <w:qFormat/>
    <w:rsid w:val="003950CD"/>
  </w:style>
  <w:style w:type="paragraph" w:customStyle="1" w:styleId="etxl">
    <w:name w:val="etxl"/>
    <w:basedOn w:val="etx"/>
    <w:qFormat/>
    <w:rsid w:val="003950CD"/>
    <w:pPr>
      <w:spacing w:after="240"/>
    </w:pPr>
  </w:style>
  <w:style w:type="paragraph" w:customStyle="1" w:styleId="etxo">
    <w:name w:val="etxo"/>
    <w:basedOn w:val="etx"/>
    <w:qFormat/>
    <w:rsid w:val="003950CD"/>
    <w:pPr>
      <w:spacing w:before="240" w:after="240"/>
    </w:pPr>
  </w:style>
  <w:style w:type="paragraph" w:customStyle="1" w:styleId="extattrf">
    <w:name w:val="extattrf"/>
    <w:basedOn w:val="extattr"/>
    <w:qFormat/>
    <w:rsid w:val="003950CD"/>
    <w:pPr>
      <w:spacing w:before="240" w:after="0"/>
    </w:pPr>
  </w:style>
  <w:style w:type="paragraph" w:customStyle="1" w:styleId="extattrm">
    <w:name w:val="extattrm"/>
    <w:basedOn w:val="extattr"/>
    <w:qFormat/>
    <w:rsid w:val="003950CD"/>
    <w:pPr>
      <w:spacing w:after="0"/>
    </w:pPr>
  </w:style>
  <w:style w:type="paragraph" w:customStyle="1" w:styleId="extattrl">
    <w:name w:val="extattrl"/>
    <w:basedOn w:val="extattr"/>
    <w:qFormat/>
    <w:rsid w:val="003950CD"/>
    <w:pPr>
      <w:spacing w:after="240"/>
    </w:pPr>
  </w:style>
  <w:style w:type="paragraph" w:customStyle="1" w:styleId="extattro">
    <w:name w:val="extattro"/>
    <w:basedOn w:val="extattr"/>
    <w:qFormat/>
    <w:rsid w:val="003950CD"/>
    <w:pPr>
      <w:spacing w:before="240" w:after="240"/>
    </w:pPr>
  </w:style>
  <w:style w:type="paragraph" w:customStyle="1" w:styleId="hlf">
    <w:name w:val="hlf"/>
    <w:basedOn w:val="hl"/>
    <w:qFormat/>
    <w:rsid w:val="003950CD"/>
    <w:pPr>
      <w:spacing w:before="240"/>
    </w:pPr>
  </w:style>
  <w:style w:type="paragraph" w:customStyle="1" w:styleId="hlm">
    <w:name w:val="hlm"/>
    <w:basedOn w:val="hl"/>
    <w:qFormat/>
    <w:rsid w:val="003950CD"/>
  </w:style>
  <w:style w:type="paragraph" w:customStyle="1" w:styleId="hll">
    <w:name w:val="hll"/>
    <w:basedOn w:val="hl"/>
    <w:qFormat/>
    <w:rsid w:val="003950CD"/>
    <w:pPr>
      <w:spacing w:after="240"/>
    </w:pPr>
  </w:style>
  <w:style w:type="paragraph" w:customStyle="1" w:styleId="hlo">
    <w:name w:val="hlo"/>
    <w:basedOn w:val="hl"/>
    <w:qFormat/>
    <w:rsid w:val="003950CD"/>
    <w:pPr>
      <w:spacing w:before="240" w:after="240"/>
    </w:pPr>
  </w:style>
  <w:style w:type="character" w:customStyle="1" w:styleId="langjap">
    <w:name w:val="langjap"/>
    <w:basedOn w:val="DefaultParagraphFont"/>
    <w:qFormat/>
    <w:rsid w:val="003950CD"/>
    <w:rPr>
      <w:rFonts w:ascii="Times New Roman" w:hAnsi="Times New Roman"/>
      <w:color w:val="008000"/>
    </w:rPr>
  </w:style>
  <w:style w:type="character" w:customStyle="1" w:styleId="langkor">
    <w:name w:val="langkor"/>
    <w:basedOn w:val="DefaultParagraphFont"/>
    <w:qFormat/>
    <w:rsid w:val="003950CD"/>
    <w:rPr>
      <w:rFonts w:ascii="AppleMyungjo" w:eastAsia="AppleMyungjo" w:hAnsi="AppleMyungjo" w:cs="AppleMyungjo"/>
      <w:color w:val="008000"/>
    </w:rPr>
  </w:style>
  <w:style w:type="character" w:customStyle="1" w:styleId="langgrkb">
    <w:name w:val="langgrkb"/>
    <w:basedOn w:val="langgrk"/>
    <w:qFormat/>
    <w:rsid w:val="003950CD"/>
    <w:rPr>
      <w:rFonts w:ascii="SBL Greek" w:hAnsi="SBL Greek"/>
      <w:b/>
      <w:i w:val="0"/>
      <w:color w:val="008000"/>
    </w:rPr>
  </w:style>
  <w:style w:type="character" w:customStyle="1" w:styleId="fibc">
    <w:name w:val="fibc"/>
    <w:qFormat/>
    <w:rsid w:val="003950CD"/>
    <w:rPr>
      <w:u w:val="thick"/>
      <w:bdr w:val="none" w:sz="0" w:space="0" w:color="auto"/>
      <w:shd w:val="clear" w:color="auto" w:fill="C6D9F1" w:themeFill="text2" w:themeFillTint="33"/>
    </w:rPr>
  </w:style>
  <w:style w:type="paragraph" w:customStyle="1" w:styleId="locf">
    <w:name w:val="locf"/>
    <w:basedOn w:val="loc"/>
    <w:qFormat/>
    <w:rsid w:val="003950CD"/>
    <w:pPr>
      <w:spacing w:before="240"/>
    </w:pPr>
  </w:style>
  <w:style w:type="paragraph" w:customStyle="1" w:styleId="locm">
    <w:name w:val="locm"/>
    <w:basedOn w:val="loc"/>
    <w:qFormat/>
    <w:rsid w:val="003950CD"/>
  </w:style>
  <w:style w:type="paragraph" w:customStyle="1" w:styleId="locl">
    <w:name w:val="locl"/>
    <w:basedOn w:val="loc"/>
    <w:qFormat/>
    <w:rsid w:val="003950CD"/>
    <w:pPr>
      <w:spacing w:after="240"/>
    </w:pPr>
  </w:style>
  <w:style w:type="paragraph" w:customStyle="1" w:styleId="loco">
    <w:name w:val="loco"/>
    <w:basedOn w:val="loc"/>
    <w:qFormat/>
    <w:rsid w:val="003950CD"/>
    <w:pPr>
      <w:spacing w:before="240" w:after="240"/>
    </w:pPr>
  </w:style>
  <w:style w:type="paragraph" w:customStyle="1" w:styleId="extblockf">
    <w:name w:val="extblockf"/>
    <w:basedOn w:val="extblock"/>
    <w:qFormat/>
    <w:rsid w:val="003950CD"/>
    <w:pPr>
      <w:spacing w:before="240"/>
      <w:contextualSpacing w:val="0"/>
    </w:pPr>
  </w:style>
  <w:style w:type="paragraph" w:customStyle="1" w:styleId="extblockm">
    <w:name w:val="extblockm"/>
    <w:basedOn w:val="extblock"/>
    <w:qFormat/>
    <w:rsid w:val="003950CD"/>
    <w:pPr>
      <w:contextualSpacing w:val="0"/>
    </w:pPr>
  </w:style>
  <w:style w:type="paragraph" w:customStyle="1" w:styleId="extblockl">
    <w:name w:val="extblockl"/>
    <w:basedOn w:val="extblock"/>
    <w:qFormat/>
    <w:rsid w:val="003950CD"/>
    <w:pPr>
      <w:spacing w:after="240"/>
      <w:contextualSpacing w:val="0"/>
    </w:pPr>
  </w:style>
  <w:style w:type="paragraph" w:customStyle="1" w:styleId="extblocko">
    <w:name w:val="extblocko"/>
    <w:basedOn w:val="extblock"/>
    <w:qFormat/>
    <w:rsid w:val="003950CD"/>
    <w:pPr>
      <w:spacing w:before="240" w:after="240"/>
      <w:contextualSpacing w:val="0"/>
    </w:pPr>
  </w:style>
  <w:style w:type="paragraph" w:customStyle="1" w:styleId="optf">
    <w:name w:val="optf"/>
    <w:basedOn w:val="opt"/>
    <w:qFormat/>
    <w:rsid w:val="003950CD"/>
    <w:pPr>
      <w:spacing w:before="240"/>
    </w:pPr>
  </w:style>
  <w:style w:type="paragraph" w:customStyle="1" w:styleId="optm">
    <w:name w:val="optm"/>
    <w:basedOn w:val="opt"/>
    <w:qFormat/>
    <w:rsid w:val="003950CD"/>
  </w:style>
  <w:style w:type="paragraph" w:customStyle="1" w:styleId="optl">
    <w:name w:val="optl"/>
    <w:basedOn w:val="opt"/>
    <w:qFormat/>
    <w:rsid w:val="003950CD"/>
    <w:pPr>
      <w:spacing w:after="240"/>
    </w:pPr>
  </w:style>
  <w:style w:type="paragraph" w:customStyle="1" w:styleId="opto">
    <w:name w:val="opto"/>
    <w:basedOn w:val="opt"/>
    <w:qFormat/>
    <w:rsid w:val="003950CD"/>
    <w:pPr>
      <w:spacing w:before="240" w:after="240"/>
    </w:pPr>
  </w:style>
  <w:style w:type="paragraph" w:customStyle="1" w:styleId="bibversblock">
    <w:name w:val="bibversblock"/>
    <w:basedOn w:val="bibvers"/>
    <w:qFormat/>
    <w:rsid w:val="003950CD"/>
    <w:pPr>
      <w:ind w:firstLine="0"/>
      <w:contextualSpacing w:val="0"/>
    </w:pPr>
  </w:style>
  <w:style w:type="paragraph" w:customStyle="1" w:styleId="quesnum">
    <w:name w:val="quesnum"/>
    <w:basedOn w:val="ques"/>
    <w:qFormat/>
    <w:rsid w:val="003950CD"/>
    <w:pPr>
      <w:numPr>
        <w:numId w:val="13"/>
      </w:numPr>
      <w:ind w:left="360" w:right="0"/>
    </w:pPr>
    <w:rPr>
      <w:b w:val="0"/>
    </w:rPr>
  </w:style>
  <w:style w:type="paragraph" w:customStyle="1" w:styleId="prayerf">
    <w:name w:val="prayerf"/>
    <w:basedOn w:val="prayer"/>
    <w:qFormat/>
    <w:rsid w:val="003950CD"/>
    <w:pPr>
      <w:spacing w:before="240"/>
    </w:pPr>
  </w:style>
  <w:style w:type="paragraph" w:customStyle="1" w:styleId="prayerm">
    <w:name w:val="prayerm"/>
    <w:basedOn w:val="prayerf"/>
    <w:qFormat/>
    <w:rsid w:val="003950CD"/>
    <w:pPr>
      <w:spacing w:before="0"/>
    </w:pPr>
  </w:style>
  <w:style w:type="paragraph" w:customStyle="1" w:styleId="prayerl">
    <w:name w:val="prayerl"/>
    <w:basedOn w:val="prayer"/>
    <w:qFormat/>
    <w:rsid w:val="003950CD"/>
    <w:pPr>
      <w:spacing w:after="240"/>
    </w:pPr>
  </w:style>
  <w:style w:type="paragraph" w:customStyle="1" w:styleId="prayero">
    <w:name w:val="prayero"/>
    <w:basedOn w:val="prayer"/>
    <w:qFormat/>
    <w:rsid w:val="003950CD"/>
    <w:pPr>
      <w:spacing w:before="240" w:after="240"/>
    </w:pPr>
  </w:style>
  <w:style w:type="paragraph" w:customStyle="1" w:styleId="pstyle1f">
    <w:name w:val="pstyle1f"/>
    <w:basedOn w:val="pstyle1"/>
    <w:qFormat/>
    <w:rsid w:val="003950CD"/>
    <w:pPr>
      <w:spacing w:before="240"/>
    </w:pPr>
  </w:style>
  <w:style w:type="paragraph" w:customStyle="1" w:styleId="pstyle1m">
    <w:name w:val="pstyle1m"/>
    <w:basedOn w:val="pstyle1"/>
    <w:qFormat/>
    <w:rsid w:val="003950CD"/>
  </w:style>
  <w:style w:type="paragraph" w:customStyle="1" w:styleId="pstyle1l">
    <w:name w:val="pstyle1l"/>
    <w:basedOn w:val="pstyle1"/>
    <w:qFormat/>
    <w:rsid w:val="003950CD"/>
    <w:pPr>
      <w:spacing w:after="240"/>
    </w:pPr>
  </w:style>
  <w:style w:type="paragraph" w:customStyle="1" w:styleId="pstyle1o">
    <w:name w:val="pstyle1o"/>
    <w:basedOn w:val="pstyle1"/>
    <w:qFormat/>
    <w:rsid w:val="003950CD"/>
    <w:pPr>
      <w:spacing w:before="240" w:after="240"/>
    </w:pPr>
  </w:style>
  <w:style w:type="paragraph" w:customStyle="1" w:styleId="pstyle2f">
    <w:name w:val="pstyle2f"/>
    <w:basedOn w:val="pstyle2"/>
    <w:qFormat/>
    <w:rsid w:val="003950CD"/>
    <w:pPr>
      <w:spacing w:before="240"/>
    </w:pPr>
  </w:style>
  <w:style w:type="paragraph" w:customStyle="1" w:styleId="pstyle2m">
    <w:name w:val="pstyle2m"/>
    <w:basedOn w:val="pstyle2"/>
    <w:qFormat/>
    <w:rsid w:val="003950CD"/>
  </w:style>
  <w:style w:type="paragraph" w:customStyle="1" w:styleId="pstyle2l">
    <w:name w:val="pstyle2l"/>
    <w:basedOn w:val="pstyle2"/>
    <w:qFormat/>
    <w:rsid w:val="003950CD"/>
    <w:pPr>
      <w:spacing w:after="240"/>
    </w:pPr>
  </w:style>
  <w:style w:type="paragraph" w:customStyle="1" w:styleId="pstyle2o">
    <w:name w:val="pstyle2o"/>
    <w:basedOn w:val="pstyle2"/>
    <w:qFormat/>
    <w:rsid w:val="003950CD"/>
    <w:pPr>
      <w:spacing w:before="240" w:after="240"/>
    </w:pPr>
  </w:style>
  <w:style w:type="paragraph" w:customStyle="1" w:styleId="pstyle3f">
    <w:name w:val="pstyle3f"/>
    <w:basedOn w:val="pstyle3"/>
    <w:qFormat/>
    <w:rsid w:val="003950CD"/>
    <w:pPr>
      <w:spacing w:before="240"/>
    </w:pPr>
  </w:style>
  <w:style w:type="paragraph" w:customStyle="1" w:styleId="pstyle3m">
    <w:name w:val="pstyle3m"/>
    <w:basedOn w:val="pstyle3"/>
    <w:qFormat/>
    <w:rsid w:val="003950CD"/>
  </w:style>
  <w:style w:type="paragraph" w:customStyle="1" w:styleId="pstyle3l">
    <w:name w:val="pstyle3l"/>
    <w:basedOn w:val="pstyle3"/>
    <w:qFormat/>
    <w:rsid w:val="003950CD"/>
    <w:pPr>
      <w:spacing w:after="240"/>
    </w:pPr>
  </w:style>
  <w:style w:type="paragraph" w:customStyle="1" w:styleId="pstyle3o">
    <w:name w:val="pstyle3o"/>
    <w:basedOn w:val="pstyle3"/>
    <w:qFormat/>
    <w:rsid w:val="003950CD"/>
    <w:pPr>
      <w:spacing w:before="240" w:after="240"/>
    </w:pPr>
  </w:style>
  <w:style w:type="paragraph" w:customStyle="1" w:styleId="signf">
    <w:name w:val="signf"/>
    <w:basedOn w:val="sign"/>
    <w:qFormat/>
    <w:rsid w:val="003950CD"/>
    <w:pPr>
      <w:spacing w:before="240"/>
    </w:pPr>
  </w:style>
  <w:style w:type="paragraph" w:customStyle="1" w:styleId="signm">
    <w:name w:val="signm"/>
    <w:basedOn w:val="sign"/>
    <w:qFormat/>
    <w:rsid w:val="003950CD"/>
  </w:style>
  <w:style w:type="paragraph" w:customStyle="1" w:styleId="signl">
    <w:name w:val="signl"/>
    <w:basedOn w:val="sign"/>
    <w:qFormat/>
    <w:rsid w:val="003950CD"/>
    <w:pPr>
      <w:spacing w:after="240"/>
    </w:pPr>
  </w:style>
  <w:style w:type="paragraph" w:customStyle="1" w:styleId="signo">
    <w:name w:val="signo"/>
    <w:basedOn w:val="sign"/>
    <w:qFormat/>
    <w:rsid w:val="003950CD"/>
    <w:pPr>
      <w:spacing w:before="240" w:after="240"/>
    </w:pPr>
  </w:style>
  <w:style w:type="paragraph" w:customStyle="1" w:styleId="tocfmf">
    <w:name w:val="tocfmf"/>
    <w:basedOn w:val="tocfm"/>
    <w:qFormat/>
    <w:rsid w:val="003950CD"/>
    <w:pPr>
      <w:spacing w:before="240"/>
    </w:pPr>
  </w:style>
  <w:style w:type="paragraph" w:customStyle="1" w:styleId="tocfmm">
    <w:name w:val="tocfmm"/>
    <w:basedOn w:val="tocfm"/>
    <w:qFormat/>
    <w:rsid w:val="003950CD"/>
  </w:style>
  <w:style w:type="paragraph" w:customStyle="1" w:styleId="tocfml">
    <w:name w:val="tocfml"/>
    <w:basedOn w:val="tocfm"/>
    <w:qFormat/>
    <w:rsid w:val="003950CD"/>
    <w:pPr>
      <w:spacing w:after="240"/>
    </w:pPr>
  </w:style>
  <w:style w:type="paragraph" w:customStyle="1" w:styleId="tocfmo">
    <w:name w:val="tocfmo"/>
    <w:basedOn w:val="tocfm"/>
    <w:qFormat/>
    <w:rsid w:val="003950CD"/>
    <w:pPr>
      <w:spacing w:before="240" w:after="240"/>
    </w:pPr>
  </w:style>
  <w:style w:type="paragraph" w:customStyle="1" w:styleId="tocrmf">
    <w:name w:val="tocrmf"/>
    <w:basedOn w:val="tocrm"/>
    <w:qFormat/>
    <w:rsid w:val="003950CD"/>
    <w:pPr>
      <w:spacing w:before="240"/>
    </w:pPr>
  </w:style>
  <w:style w:type="paragraph" w:customStyle="1" w:styleId="tocrmm">
    <w:name w:val="tocrmm"/>
    <w:basedOn w:val="tocrm"/>
    <w:qFormat/>
    <w:rsid w:val="003950CD"/>
  </w:style>
  <w:style w:type="paragraph" w:customStyle="1" w:styleId="tocrml">
    <w:name w:val="tocrml"/>
    <w:basedOn w:val="tocrm"/>
    <w:qFormat/>
    <w:rsid w:val="003950CD"/>
    <w:pPr>
      <w:spacing w:after="240"/>
    </w:pPr>
  </w:style>
  <w:style w:type="paragraph" w:customStyle="1" w:styleId="tocrmo">
    <w:name w:val="tocrmo"/>
    <w:basedOn w:val="tocrm"/>
    <w:qFormat/>
    <w:rsid w:val="003950CD"/>
    <w:pPr>
      <w:spacing w:before="240" w:after="240"/>
    </w:pPr>
  </w:style>
  <w:style w:type="paragraph" w:customStyle="1" w:styleId="webinfof">
    <w:name w:val="webinfof"/>
    <w:basedOn w:val="webinfo"/>
    <w:qFormat/>
    <w:rsid w:val="003950CD"/>
    <w:pPr>
      <w:spacing w:before="240"/>
    </w:pPr>
  </w:style>
  <w:style w:type="paragraph" w:customStyle="1" w:styleId="webinfom">
    <w:name w:val="webinfom"/>
    <w:basedOn w:val="webinfo"/>
    <w:qFormat/>
    <w:rsid w:val="003950CD"/>
  </w:style>
  <w:style w:type="paragraph" w:customStyle="1" w:styleId="webinfol">
    <w:name w:val="webinfol"/>
    <w:basedOn w:val="webinfo"/>
    <w:qFormat/>
    <w:rsid w:val="003950CD"/>
    <w:pPr>
      <w:spacing w:after="240"/>
    </w:pPr>
  </w:style>
  <w:style w:type="paragraph" w:customStyle="1" w:styleId="webinfoo">
    <w:name w:val="webinfoo"/>
    <w:basedOn w:val="webinfo"/>
    <w:qFormat/>
    <w:rsid w:val="003950CD"/>
    <w:pPr>
      <w:spacing w:before="240" w:after="240"/>
    </w:pPr>
  </w:style>
  <w:style w:type="paragraph" w:customStyle="1" w:styleId="quesf">
    <w:name w:val="quesf"/>
    <w:basedOn w:val="ques"/>
    <w:qFormat/>
    <w:rsid w:val="003950CD"/>
    <w:pPr>
      <w:spacing w:before="240"/>
    </w:pPr>
  </w:style>
  <w:style w:type="paragraph" w:customStyle="1" w:styleId="quesm">
    <w:name w:val="quesm"/>
    <w:basedOn w:val="ques"/>
    <w:qFormat/>
    <w:rsid w:val="003950CD"/>
    <w:pPr>
      <w:ind w:right="0"/>
    </w:pPr>
  </w:style>
  <w:style w:type="paragraph" w:customStyle="1" w:styleId="quesl">
    <w:name w:val="quesl"/>
    <w:basedOn w:val="ques"/>
    <w:qFormat/>
    <w:rsid w:val="003950CD"/>
    <w:pPr>
      <w:spacing w:after="240"/>
      <w:ind w:right="0"/>
    </w:pPr>
  </w:style>
  <w:style w:type="paragraph" w:customStyle="1" w:styleId="queso">
    <w:name w:val="queso"/>
    <w:basedOn w:val="ques"/>
    <w:qFormat/>
    <w:rsid w:val="003950CD"/>
    <w:pPr>
      <w:spacing w:before="240" w:after="240"/>
      <w:ind w:right="0"/>
    </w:pPr>
  </w:style>
  <w:style w:type="paragraph" w:customStyle="1" w:styleId="bibversblockf">
    <w:name w:val="bibversblockf"/>
    <w:basedOn w:val="bibversblock"/>
    <w:qFormat/>
    <w:rsid w:val="003950CD"/>
    <w:pPr>
      <w:spacing w:before="240"/>
    </w:pPr>
  </w:style>
  <w:style w:type="paragraph" w:customStyle="1" w:styleId="bibversblockm">
    <w:name w:val="bibversblockm"/>
    <w:basedOn w:val="bibversblock"/>
    <w:qFormat/>
    <w:rsid w:val="003950CD"/>
  </w:style>
  <w:style w:type="paragraph" w:customStyle="1" w:styleId="bibversblockl">
    <w:name w:val="bibversblockl"/>
    <w:basedOn w:val="bibversblock"/>
    <w:qFormat/>
    <w:rsid w:val="003950CD"/>
    <w:pPr>
      <w:spacing w:after="240"/>
    </w:pPr>
  </w:style>
  <w:style w:type="paragraph" w:customStyle="1" w:styleId="bibversblocko">
    <w:name w:val="bibversblocko"/>
    <w:basedOn w:val="bibversblock"/>
    <w:qFormat/>
    <w:rsid w:val="003950CD"/>
    <w:pPr>
      <w:spacing w:before="240" w:after="240"/>
    </w:pPr>
  </w:style>
  <w:style w:type="paragraph" w:customStyle="1" w:styleId="quesnumf">
    <w:name w:val="quesnumf"/>
    <w:basedOn w:val="quesnum"/>
    <w:qFormat/>
    <w:rsid w:val="003950CD"/>
    <w:pPr>
      <w:numPr>
        <w:numId w:val="0"/>
      </w:numPr>
      <w:spacing w:before="240"/>
      <w:ind w:left="720" w:hanging="720"/>
    </w:pPr>
  </w:style>
  <w:style w:type="paragraph" w:customStyle="1" w:styleId="quesnumm">
    <w:name w:val="quesnumm"/>
    <w:basedOn w:val="quesnum"/>
    <w:qFormat/>
    <w:rsid w:val="003950CD"/>
    <w:pPr>
      <w:numPr>
        <w:numId w:val="0"/>
      </w:numPr>
      <w:ind w:left="720" w:hanging="720"/>
    </w:pPr>
  </w:style>
  <w:style w:type="paragraph" w:customStyle="1" w:styleId="quesnuml">
    <w:name w:val="quesnuml"/>
    <w:basedOn w:val="quesnum"/>
    <w:qFormat/>
    <w:rsid w:val="003950CD"/>
    <w:pPr>
      <w:numPr>
        <w:numId w:val="0"/>
      </w:numPr>
      <w:spacing w:after="240"/>
      <w:ind w:left="720" w:hanging="720"/>
    </w:pPr>
  </w:style>
  <w:style w:type="paragraph" w:customStyle="1" w:styleId="quesnumo">
    <w:name w:val="quesnumo"/>
    <w:basedOn w:val="quesnum"/>
    <w:qFormat/>
    <w:rsid w:val="003950CD"/>
    <w:pPr>
      <w:numPr>
        <w:numId w:val="0"/>
      </w:numPr>
      <w:spacing w:before="240" w:after="240"/>
      <w:ind w:left="720" w:hanging="720"/>
    </w:pPr>
  </w:style>
  <w:style w:type="paragraph" w:customStyle="1" w:styleId="topic-sg">
    <w:name w:val="topic-sg"/>
    <w:basedOn w:val="topic-chap"/>
    <w:link w:val="topic-sgChar"/>
    <w:qFormat/>
    <w:rsid w:val="003950CD"/>
  </w:style>
  <w:style w:type="character" w:customStyle="1" w:styleId="topic-sgChar">
    <w:name w:val="topic-sg Char"/>
    <w:basedOn w:val="topic-chapChar"/>
    <w:link w:val="topic-sg"/>
    <w:rsid w:val="003950CD"/>
    <w:rPr>
      <w:rFonts w:ascii="Times New Roman" w:eastAsiaTheme="minorHAnsi" w:hAnsi="Times New Roman" w:cs="Times New Roman"/>
      <w:color w:val="00B050"/>
      <w:sz w:val="40"/>
    </w:rPr>
  </w:style>
  <w:style w:type="paragraph" w:customStyle="1" w:styleId="topic-dq">
    <w:name w:val="topic-dq"/>
    <w:basedOn w:val="topic-chap"/>
    <w:link w:val="topic-dqChar"/>
    <w:qFormat/>
    <w:rsid w:val="003950CD"/>
  </w:style>
  <w:style w:type="character" w:customStyle="1" w:styleId="topic-dqChar">
    <w:name w:val="topic-dq Char"/>
    <w:basedOn w:val="topic-chapChar"/>
    <w:link w:val="topic-dq"/>
    <w:rsid w:val="003950CD"/>
    <w:rPr>
      <w:rFonts w:ascii="Times New Roman" w:eastAsiaTheme="minorHAnsi" w:hAnsi="Times New Roman" w:cs="Times New Roman"/>
      <w:color w:val="00B050"/>
      <w:sz w:val="40"/>
    </w:rPr>
  </w:style>
  <w:style w:type="character" w:customStyle="1" w:styleId="sepChar">
    <w:name w:val="sep Char"/>
    <w:basedOn w:val="DefaultParagraphFont"/>
    <w:link w:val="sep"/>
    <w:rsid w:val="003950CD"/>
    <w:rPr>
      <w:rFonts w:ascii="Times New Roman" w:eastAsiaTheme="minorHAnsi" w:hAnsi="Times New Roman" w:cs="Times New Roman"/>
      <w:color w:val="FF0000"/>
      <w:sz w:val="28"/>
    </w:rPr>
  </w:style>
  <w:style w:type="paragraph" w:customStyle="1" w:styleId="sttlsub">
    <w:name w:val="sttlsub"/>
    <w:basedOn w:val="sttl"/>
    <w:link w:val="sttlsubChar"/>
    <w:qFormat/>
    <w:rsid w:val="003950CD"/>
    <w:rPr>
      <w:sz w:val="20"/>
    </w:rPr>
  </w:style>
  <w:style w:type="character" w:customStyle="1" w:styleId="sttlsubChar">
    <w:name w:val="sttlsub Char"/>
    <w:basedOn w:val="DefaultParagraphFont"/>
    <w:link w:val="sttlsub"/>
    <w:rsid w:val="003950CD"/>
    <w:rPr>
      <w:rFonts w:ascii="Times New Roman" w:eastAsia="MS Mincho" w:hAnsi="Times New Roman" w:cs="Times New Roman"/>
      <w:color w:val="548DD4" w:themeColor="text2" w:themeTint="99"/>
      <w:sz w:val="20"/>
    </w:rPr>
  </w:style>
  <w:style w:type="character" w:customStyle="1" w:styleId="INDD">
    <w:name w:val="INDD"/>
    <w:basedOn w:val="DefaultParagraphFont"/>
    <w:uiPriority w:val="1"/>
    <w:qFormat/>
    <w:rsid w:val="003950CD"/>
    <w:rPr>
      <w:bdr w:val="none" w:sz="0" w:space="0" w:color="auto"/>
      <w:shd w:val="clear" w:color="auto" w:fill="FABF8F" w:themeFill="accent6" w:themeFillTint="99"/>
    </w:rPr>
  </w:style>
  <w:style w:type="paragraph" w:customStyle="1" w:styleId="rels">
    <w:name w:val="rels"/>
    <w:rsid w:val="003950CD"/>
    <w:pPr>
      <w:spacing w:before="120" w:after="120" w:line="480" w:lineRule="auto"/>
    </w:pPr>
    <w:rPr>
      <w:rFonts w:ascii="Times New Roman" w:eastAsiaTheme="minorHAnsi" w:hAnsi="Times New Roman" w:cs="Times New Roman"/>
      <w:color w:val="215868" w:themeColor="accent5" w:themeShade="80"/>
    </w:rPr>
  </w:style>
  <w:style w:type="paragraph" w:customStyle="1" w:styleId="tm">
    <w:name w:val="tm"/>
    <w:qFormat/>
    <w:rsid w:val="003950CD"/>
    <w:pPr>
      <w:spacing w:before="120" w:after="120" w:line="480" w:lineRule="auto"/>
    </w:pPr>
    <w:rPr>
      <w:rFonts w:ascii="Times New Roman" w:eastAsiaTheme="minorHAnsi" w:hAnsi="Times New Roman" w:cs="Times New Roman"/>
      <w:color w:val="595959" w:themeColor="text1" w:themeTint="A6"/>
    </w:rPr>
  </w:style>
  <w:style w:type="paragraph" w:customStyle="1" w:styleId="pubhist">
    <w:name w:val="pubhist"/>
    <w:basedOn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firstLine="0"/>
      <w:contextualSpacing/>
    </w:pPr>
    <w:rPr>
      <w:rFonts w:ascii="Times New Roman" w:hAnsi="Times New Roman" w:cs="Times New Roman"/>
      <w:color w:val="548DD4" w:themeColor="text2" w:themeTint="99"/>
    </w:rPr>
  </w:style>
  <w:style w:type="paragraph" w:customStyle="1" w:styleId="addr">
    <w:name w:val="addr"/>
    <w:basedOn w:val="Normal"/>
    <w:qFormat/>
    <w:rsid w:val="003950CD"/>
    <w:pPr>
      <w:spacing w:before="0" w:after="0"/>
      <w:ind w:firstLine="0"/>
      <w:jc w:val="center"/>
    </w:pPr>
    <w:rPr>
      <w:rFonts w:ascii="Times New Roman" w:hAnsi="Times New Roman" w:cs="Times New Roman"/>
      <w:color w:val="E36C0A" w:themeColor="accent6" w:themeShade="BF"/>
    </w:rPr>
  </w:style>
  <w:style w:type="paragraph" w:customStyle="1" w:styleId="topic-ecpy">
    <w:name w:val="topic-ecpy"/>
    <w:basedOn w:val="topic-chap"/>
    <w:next w:val="ttl"/>
    <w:qFormat/>
    <w:rsid w:val="003950CD"/>
  </w:style>
  <w:style w:type="paragraph" w:customStyle="1" w:styleId="topic-idxau">
    <w:name w:val="topic-idxau"/>
    <w:basedOn w:val="topic-chap"/>
    <w:next w:val="ttl"/>
    <w:qFormat/>
    <w:rsid w:val="003950CD"/>
  </w:style>
  <w:style w:type="paragraph" w:customStyle="1" w:styleId="topic-idxoth">
    <w:name w:val="topic-idxoth"/>
    <w:basedOn w:val="topic-chap"/>
    <w:next w:val="ttl"/>
    <w:qFormat/>
    <w:rsid w:val="003950CD"/>
  </w:style>
  <w:style w:type="paragraph" w:customStyle="1" w:styleId="topic-idxscript">
    <w:name w:val="topic-idxscript"/>
    <w:basedOn w:val="topic-chap"/>
    <w:next w:val="ttl"/>
    <w:qFormat/>
    <w:rsid w:val="003950CD"/>
  </w:style>
  <w:style w:type="paragraph" w:customStyle="1" w:styleId="ext-i">
    <w:name w:val="ext-i"/>
    <w:basedOn w:val="box-i"/>
    <w:next w:val="Normal"/>
    <w:qFormat/>
    <w:rsid w:val="003950CD"/>
  </w:style>
  <w:style w:type="paragraph" w:customStyle="1" w:styleId="disp">
    <w:name w:val="disp"/>
    <w:basedOn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firstLine="0"/>
      <w:contextualSpacing/>
      <w:jc w:val="center"/>
    </w:pPr>
    <w:rPr>
      <w:rFonts w:ascii="Times New Roman" w:hAnsi="Times New Roman" w:cs="Times New Roman"/>
    </w:rPr>
  </w:style>
  <w:style w:type="paragraph" w:customStyle="1" w:styleId="inv">
    <w:name w:val="inv"/>
    <w:basedOn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ind w:firstLine="0"/>
      <w:contextualSpacing/>
      <w:jc w:val="center"/>
    </w:pPr>
    <w:rPr>
      <w:rFonts w:ascii="Arial" w:hAnsi="Arial" w:cs="Times New Roman"/>
      <w:sz w:val="28"/>
    </w:rPr>
  </w:style>
  <w:style w:type="paragraph" w:customStyle="1" w:styleId="memo">
    <w:name w:val="memo"/>
    <w:basedOn w:val="Normal"/>
    <w:qFormat/>
    <w:rsid w:val="003950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ind w:left="720" w:right="720" w:firstLine="0"/>
      <w:contextualSpacing/>
    </w:pPr>
    <w:rPr>
      <w:rFonts w:ascii="Times New Roman" w:hAnsi="Times New Roman" w:cs="Times New Roman"/>
    </w:rPr>
  </w:style>
  <w:style w:type="paragraph" w:customStyle="1" w:styleId="epiposb">
    <w:name w:val="epiposb"/>
    <w:basedOn w:val="epipo"/>
    <w:qFormat/>
    <w:rsid w:val="003950CD"/>
  </w:style>
  <w:style w:type="paragraph" w:customStyle="1" w:styleId="topic-ann">
    <w:name w:val="topic-ann"/>
    <w:basedOn w:val="topic-chap"/>
    <w:next w:val="ttl"/>
    <w:qFormat/>
    <w:rsid w:val="003950CD"/>
  </w:style>
  <w:style w:type="paragraph" w:customStyle="1" w:styleId="tbhd">
    <w:name w:val="tbhd"/>
    <w:qFormat/>
    <w:rsid w:val="003950CD"/>
    <w:pPr>
      <w:spacing w:after="200"/>
    </w:pPr>
    <w:rPr>
      <w:rFonts w:ascii="Arial" w:eastAsiaTheme="minorHAnsi" w:hAnsi="Arial"/>
      <w:b/>
      <w:sz w:val="28"/>
    </w:rPr>
  </w:style>
  <w:style w:type="paragraph" w:customStyle="1" w:styleId="tbp">
    <w:name w:val="tbp"/>
    <w:qFormat/>
    <w:rsid w:val="003950CD"/>
    <w:rPr>
      <w:rFonts w:ascii="Arial" w:eastAsiaTheme="minorHAnsi" w:hAnsi="Arial"/>
    </w:rPr>
  </w:style>
  <w:style w:type="paragraph" w:customStyle="1" w:styleId="tbpn">
    <w:name w:val="tbpn"/>
    <w:basedOn w:val="epiposb"/>
    <w:qFormat/>
    <w:rsid w:val="003950CD"/>
    <w:pPr>
      <w:spacing w:line="240" w:lineRule="auto"/>
      <w:ind w:firstLine="360"/>
    </w:pPr>
    <w:rPr>
      <w:rFonts w:ascii="Arial" w:hAnsi="Arial"/>
    </w:rPr>
  </w:style>
  <w:style w:type="paragraph" w:customStyle="1" w:styleId="tbttl">
    <w:name w:val="tbttl"/>
    <w:qFormat/>
    <w:rsid w:val="003950CD"/>
    <w:pPr>
      <w:spacing w:line="480" w:lineRule="auto"/>
    </w:pPr>
    <w:rPr>
      <w:rFonts w:ascii="Arial" w:eastAsiaTheme="minorHAnsi" w:hAnsi="Arial"/>
      <w:b/>
      <w:sz w:val="28"/>
    </w:rPr>
  </w:style>
  <w:style w:type="paragraph" w:customStyle="1" w:styleId="memohd">
    <w:name w:val="memohd"/>
    <w:basedOn w:val="memo"/>
    <w:next w:val="memo"/>
    <w:qFormat/>
    <w:rsid w:val="003950CD"/>
    <w:rPr>
      <w:b/>
    </w:rPr>
  </w:style>
  <w:style w:type="paragraph" w:customStyle="1" w:styleId="pheb">
    <w:name w:val="pheb"/>
    <w:basedOn w:val="Normal"/>
    <w:qFormat/>
    <w:rsid w:val="003950CD"/>
    <w:pPr>
      <w:jc w:val="right"/>
    </w:pPr>
    <w:rPr>
      <w:rFonts w:ascii="SBL Hebrew" w:hAnsi="SBL Hebrew" w:cs="SBL Hebrew"/>
      <w:lang w:bidi="he-IL"/>
    </w:rPr>
  </w:style>
  <w:style w:type="paragraph" w:customStyle="1" w:styleId="yld">
    <w:name w:val="yld"/>
    <w:qFormat/>
    <w:rsid w:val="003950CD"/>
    <w:pPr>
      <w:spacing w:line="480" w:lineRule="auto"/>
      <w:ind w:left="720"/>
    </w:pPr>
    <w:rPr>
      <w:rFonts w:ascii="Times New Roman" w:eastAsiaTheme="minorHAnsi" w:hAnsi="Times New Roman" w:cs="Times New Roman"/>
    </w:rPr>
  </w:style>
  <w:style w:type="paragraph" w:customStyle="1" w:styleId="nutr">
    <w:name w:val="nutr"/>
    <w:qFormat/>
    <w:rsid w:val="003950CD"/>
    <w:pPr>
      <w:spacing w:line="480" w:lineRule="auto"/>
      <w:ind w:left="720"/>
    </w:pPr>
    <w:rPr>
      <w:rFonts w:ascii="Times New Roman" w:eastAsiaTheme="minorHAnsi" w:hAnsi="Times New Roman" w:cs="Times New Roman"/>
    </w:rPr>
  </w:style>
  <w:style w:type="paragraph" w:customStyle="1" w:styleId="time">
    <w:name w:val="time"/>
    <w:basedOn w:val="da"/>
    <w:qFormat/>
    <w:rsid w:val="003950CD"/>
  </w:style>
  <w:style w:type="paragraph" w:customStyle="1" w:styleId="toc1">
    <w:name w:val="toc1"/>
    <w:basedOn w:val="tocbmc"/>
    <w:qFormat/>
    <w:rsid w:val="003950CD"/>
    <w:pPr>
      <w:spacing w:before="0"/>
      <w:ind w:left="720"/>
    </w:pPr>
  </w:style>
  <w:style w:type="paragraph" w:customStyle="1" w:styleId="toc2">
    <w:name w:val="toc2"/>
    <w:basedOn w:val="toc1"/>
    <w:qFormat/>
    <w:rsid w:val="003950CD"/>
    <w:pPr>
      <w:ind w:left="1080"/>
    </w:pPr>
  </w:style>
  <w:style w:type="paragraph" w:customStyle="1" w:styleId="toc3">
    <w:name w:val="toc3"/>
    <w:basedOn w:val="toc2"/>
    <w:qFormat/>
    <w:rsid w:val="003950CD"/>
    <w:pPr>
      <w:ind w:left="1440"/>
    </w:pPr>
  </w:style>
  <w:style w:type="character" w:customStyle="1" w:styleId="langtrans">
    <w:name w:val="langtrans"/>
    <w:basedOn w:val="lang"/>
    <w:qFormat/>
    <w:rsid w:val="003950CD"/>
    <w:rPr>
      <w:rFonts w:ascii="Times New Roman" w:hAnsi="Times New Roman" w:cs="Times New Roman"/>
      <w:i/>
      <w:color w:val="008000"/>
    </w:rPr>
  </w:style>
  <w:style w:type="paragraph" w:customStyle="1" w:styleId="topic-sec">
    <w:name w:val="topic-sec"/>
    <w:basedOn w:val="topic-chap"/>
    <w:qFormat/>
    <w:rsid w:val="003950CD"/>
    <w:rPr>
      <w:szCs w:val="20"/>
    </w:rPr>
  </w:style>
  <w:style w:type="paragraph" w:customStyle="1" w:styleId="topic-toc1">
    <w:name w:val="topic-toc1"/>
    <w:basedOn w:val="topic-chap"/>
    <w:next w:val="ttl"/>
    <w:qFormat/>
    <w:rsid w:val="003950CD"/>
    <w:rPr>
      <w:color w:val="008000"/>
    </w:rPr>
  </w:style>
  <w:style w:type="paragraph" w:customStyle="1" w:styleId="topic-toc2">
    <w:name w:val="topic-toc2"/>
    <w:basedOn w:val="topic-toc1"/>
    <w:next w:val="ttl"/>
    <w:qFormat/>
    <w:rsid w:val="003950CD"/>
  </w:style>
  <w:style w:type="paragraph" w:customStyle="1" w:styleId="topic-toc3">
    <w:name w:val="topic-toc3"/>
    <w:basedOn w:val="topic-chap"/>
    <w:next w:val="ttl"/>
    <w:qFormat/>
    <w:rsid w:val="003950CD"/>
    <w:rPr>
      <w:color w:val="008000"/>
    </w:rPr>
  </w:style>
  <w:style w:type="paragraph" w:customStyle="1" w:styleId="topic-epigraph">
    <w:name w:val="topic-epigraph"/>
    <w:basedOn w:val="topic-chap"/>
    <w:next w:val="ttl"/>
    <w:link w:val="topic-epigraphChar"/>
    <w:qFormat/>
    <w:rsid w:val="003950CD"/>
    <w:rPr>
      <w:color w:val="008000"/>
    </w:rPr>
  </w:style>
  <w:style w:type="character" w:customStyle="1" w:styleId="topic-epigraphChar">
    <w:name w:val="topic-epigraph Char"/>
    <w:basedOn w:val="topic-chapChar"/>
    <w:link w:val="topic-epigraph"/>
    <w:rsid w:val="003950CD"/>
    <w:rPr>
      <w:rFonts w:ascii="Times New Roman" w:eastAsiaTheme="minorHAnsi" w:hAnsi="Times New Roman" w:cs="Times New Roman"/>
      <w:color w:val="008000"/>
      <w:sz w:val="40"/>
    </w:rPr>
  </w:style>
  <w:style w:type="character" w:customStyle="1" w:styleId="credc">
    <w:name w:val="credc"/>
    <w:basedOn w:val="DefaultParagraphFont"/>
    <w:qFormat/>
    <w:rsid w:val="003950CD"/>
    <w:rPr>
      <w:color w:val="3366FF"/>
    </w:rPr>
  </w:style>
  <w:style w:type="paragraph" w:styleId="BlockText">
    <w:name w:val="Block Text"/>
    <w:basedOn w:val="Normal"/>
    <w:uiPriority w:val="99"/>
    <w:semiHidden/>
    <w:rsid w:val="003950C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rsid w:val="003950CD"/>
  </w:style>
  <w:style w:type="character" w:customStyle="1" w:styleId="BodyTextChar">
    <w:name w:val="Body Text Char"/>
    <w:basedOn w:val="DefaultParagraphFont"/>
    <w:link w:val="BodyText"/>
    <w:uiPriority w:val="99"/>
    <w:semiHidden/>
    <w:rsid w:val="003950CD"/>
    <w:rPr>
      <w:rFonts w:ascii="Georgia" w:eastAsiaTheme="minorHAnsi" w:hAnsi="Georgia"/>
    </w:rPr>
  </w:style>
  <w:style w:type="paragraph" w:styleId="BodyText2">
    <w:name w:val="Body Text 2"/>
    <w:basedOn w:val="Normal"/>
    <w:link w:val="BodyText2Char"/>
    <w:uiPriority w:val="99"/>
    <w:semiHidden/>
    <w:rsid w:val="003950CD"/>
  </w:style>
  <w:style w:type="character" w:customStyle="1" w:styleId="BodyText2Char">
    <w:name w:val="Body Text 2 Char"/>
    <w:basedOn w:val="DefaultParagraphFont"/>
    <w:link w:val="BodyText2"/>
    <w:uiPriority w:val="99"/>
    <w:semiHidden/>
    <w:rsid w:val="003950CD"/>
    <w:rPr>
      <w:rFonts w:ascii="Georgia" w:eastAsiaTheme="minorHAnsi" w:hAnsi="Georgia"/>
    </w:rPr>
  </w:style>
  <w:style w:type="paragraph" w:styleId="BodyText3">
    <w:name w:val="Body Text 3"/>
    <w:basedOn w:val="Normal"/>
    <w:link w:val="BodyText3Char"/>
    <w:uiPriority w:val="99"/>
    <w:semiHidden/>
    <w:rsid w:val="003950CD"/>
    <w:rPr>
      <w:sz w:val="16"/>
      <w:szCs w:val="16"/>
    </w:rPr>
  </w:style>
  <w:style w:type="character" w:customStyle="1" w:styleId="BodyText3Char">
    <w:name w:val="Body Text 3 Char"/>
    <w:basedOn w:val="DefaultParagraphFont"/>
    <w:link w:val="BodyText3"/>
    <w:uiPriority w:val="99"/>
    <w:semiHidden/>
    <w:rsid w:val="003950CD"/>
    <w:rPr>
      <w:rFonts w:ascii="Georgia" w:eastAsiaTheme="minorHAnsi" w:hAnsi="Georgia"/>
      <w:sz w:val="16"/>
      <w:szCs w:val="16"/>
    </w:rPr>
  </w:style>
  <w:style w:type="paragraph" w:styleId="BodyTextFirstIndent">
    <w:name w:val="Body Text First Indent"/>
    <w:basedOn w:val="BodyText"/>
    <w:link w:val="BodyTextFirstIndentChar"/>
    <w:uiPriority w:val="99"/>
    <w:semiHidden/>
    <w:rsid w:val="003950CD"/>
    <w:pPr>
      <w:ind w:firstLine="360"/>
    </w:pPr>
  </w:style>
  <w:style w:type="character" w:customStyle="1" w:styleId="BodyTextFirstIndentChar">
    <w:name w:val="Body Text First Indent Char"/>
    <w:basedOn w:val="BodyTextChar"/>
    <w:link w:val="BodyTextFirstIndent"/>
    <w:uiPriority w:val="99"/>
    <w:semiHidden/>
    <w:rsid w:val="003950CD"/>
    <w:rPr>
      <w:rFonts w:ascii="Georgia" w:eastAsiaTheme="minorHAnsi" w:hAnsi="Georgia"/>
    </w:rPr>
  </w:style>
  <w:style w:type="paragraph" w:styleId="BodyTextIndent">
    <w:name w:val="Body Text Indent"/>
    <w:basedOn w:val="Normal"/>
    <w:link w:val="BodyTextIndentChar"/>
    <w:uiPriority w:val="99"/>
    <w:semiHidden/>
    <w:rsid w:val="003950CD"/>
    <w:pPr>
      <w:ind w:left="360"/>
    </w:pPr>
  </w:style>
  <w:style w:type="character" w:customStyle="1" w:styleId="BodyTextIndentChar">
    <w:name w:val="Body Text Indent Char"/>
    <w:basedOn w:val="DefaultParagraphFont"/>
    <w:link w:val="BodyTextIndent"/>
    <w:uiPriority w:val="99"/>
    <w:semiHidden/>
    <w:rsid w:val="003950CD"/>
    <w:rPr>
      <w:rFonts w:ascii="Georgia" w:eastAsiaTheme="minorHAnsi" w:hAnsi="Georgia"/>
    </w:rPr>
  </w:style>
  <w:style w:type="paragraph" w:styleId="BodyTextFirstIndent2">
    <w:name w:val="Body Text First Indent 2"/>
    <w:basedOn w:val="BodyTextIndent"/>
    <w:link w:val="BodyTextFirstIndent2Char"/>
    <w:uiPriority w:val="99"/>
    <w:semiHidden/>
    <w:rsid w:val="003950CD"/>
    <w:pPr>
      <w:ind w:firstLine="360"/>
    </w:pPr>
  </w:style>
  <w:style w:type="character" w:customStyle="1" w:styleId="BodyTextFirstIndent2Char">
    <w:name w:val="Body Text First Indent 2 Char"/>
    <w:basedOn w:val="BodyTextIndentChar"/>
    <w:link w:val="BodyTextFirstIndent2"/>
    <w:uiPriority w:val="99"/>
    <w:semiHidden/>
    <w:rsid w:val="003950CD"/>
    <w:rPr>
      <w:rFonts w:ascii="Georgia" w:eastAsiaTheme="minorHAnsi" w:hAnsi="Georgia"/>
    </w:rPr>
  </w:style>
  <w:style w:type="paragraph" w:styleId="BodyTextIndent2">
    <w:name w:val="Body Text Indent 2"/>
    <w:basedOn w:val="Normal"/>
    <w:link w:val="BodyTextIndent2Char"/>
    <w:uiPriority w:val="99"/>
    <w:semiHidden/>
    <w:rsid w:val="003950CD"/>
    <w:pPr>
      <w:ind w:left="360"/>
    </w:pPr>
  </w:style>
  <w:style w:type="character" w:customStyle="1" w:styleId="BodyTextIndent2Char">
    <w:name w:val="Body Text Indent 2 Char"/>
    <w:basedOn w:val="DefaultParagraphFont"/>
    <w:link w:val="BodyTextIndent2"/>
    <w:uiPriority w:val="99"/>
    <w:semiHidden/>
    <w:rsid w:val="003950CD"/>
    <w:rPr>
      <w:rFonts w:ascii="Georgia" w:eastAsiaTheme="minorHAnsi" w:hAnsi="Georgia"/>
    </w:rPr>
  </w:style>
  <w:style w:type="paragraph" w:styleId="BodyTextIndent3">
    <w:name w:val="Body Text Indent 3"/>
    <w:basedOn w:val="Normal"/>
    <w:link w:val="BodyTextIndent3Char"/>
    <w:uiPriority w:val="99"/>
    <w:semiHidden/>
    <w:rsid w:val="003950CD"/>
    <w:pPr>
      <w:ind w:left="360"/>
    </w:pPr>
    <w:rPr>
      <w:sz w:val="16"/>
      <w:szCs w:val="16"/>
    </w:rPr>
  </w:style>
  <w:style w:type="character" w:customStyle="1" w:styleId="BodyTextIndent3Char">
    <w:name w:val="Body Text Indent 3 Char"/>
    <w:basedOn w:val="DefaultParagraphFont"/>
    <w:link w:val="BodyTextIndent3"/>
    <w:uiPriority w:val="99"/>
    <w:semiHidden/>
    <w:rsid w:val="003950CD"/>
    <w:rPr>
      <w:rFonts w:ascii="Georgia" w:eastAsiaTheme="minorHAnsi" w:hAnsi="Georgia"/>
      <w:sz w:val="16"/>
      <w:szCs w:val="16"/>
    </w:rPr>
  </w:style>
  <w:style w:type="character" w:styleId="BookTitle">
    <w:name w:val="Book Title"/>
    <w:basedOn w:val="DefaultParagraphFont"/>
    <w:uiPriority w:val="99"/>
    <w:qFormat/>
    <w:rsid w:val="003950CD"/>
    <w:rPr>
      <w:b/>
      <w:bCs/>
      <w:i/>
      <w:iCs/>
      <w:spacing w:val="5"/>
    </w:rPr>
  </w:style>
  <w:style w:type="paragraph" w:styleId="Caption">
    <w:name w:val="caption"/>
    <w:basedOn w:val="Normal"/>
    <w:next w:val="Normal"/>
    <w:uiPriority w:val="35"/>
    <w:semiHidden/>
    <w:qFormat/>
    <w:rsid w:val="003950CD"/>
    <w:pPr>
      <w:spacing w:before="0" w:after="200" w:line="240" w:lineRule="auto"/>
    </w:pPr>
    <w:rPr>
      <w:i/>
      <w:iCs/>
      <w:color w:val="1F497D" w:themeColor="text2"/>
      <w:sz w:val="18"/>
      <w:szCs w:val="18"/>
    </w:rPr>
  </w:style>
  <w:style w:type="paragraph" w:styleId="Closing">
    <w:name w:val="Closing"/>
    <w:basedOn w:val="Normal"/>
    <w:link w:val="ClosingChar"/>
    <w:uiPriority w:val="99"/>
    <w:semiHidden/>
    <w:rsid w:val="003950CD"/>
    <w:pPr>
      <w:spacing w:before="0" w:after="0" w:line="240" w:lineRule="auto"/>
      <w:ind w:left="4320"/>
    </w:pPr>
  </w:style>
  <w:style w:type="character" w:customStyle="1" w:styleId="ClosingChar">
    <w:name w:val="Closing Char"/>
    <w:basedOn w:val="DefaultParagraphFont"/>
    <w:link w:val="Closing"/>
    <w:uiPriority w:val="99"/>
    <w:semiHidden/>
    <w:rsid w:val="003950CD"/>
    <w:rPr>
      <w:rFonts w:ascii="Georgia" w:eastAsiaTheme="minorHAnsi" w:hAnsi="Georgia"/>
    </w:rPr>
  </w:style>
  <w:style w:type="table" w:styleId="ColorfulGrid">
    <w:name w:val="Colorful Grid"/>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950CD"/>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50CD"/>
    <w:rPr>
      <w:rFonts w:eastAsiaTheme="minorHAns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950CD"/>
    <w:rPr>
      <w:rFonts w:eastAsiaTheme="minorHAns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3950CD"/>
  </w:style>
  <w:style w:type="character" w:customStyle="1" w:styleId="DateChar">
    <w:name w:val="Date Char"/>
    <w:basedOn w:val="DefaultParagraphFont"/>
    <w:link w:val="Date"/>
    <w:uiPriority w:val="99"/>
    <w:semiHidden/>
    <w:rsid w:val="003950CD"/>
    <w:rPr>
      <w:rFonts w:ascii="Georgia" w:eastAsiaTheme="minorHAnsi" w:hAnsi="Georgia"/>
    </w:rPr>
  </w:style>
  <w:style w:type="paragraph" w:styleId="DocumentMap">
    <w:name w:val="Document Map"/>
    <w:basedOn w:val="Normal"/>
    <w:link w:val="DocumentMapChar"/>
    <w:uiPriority w:val="99"/>
    <w:semiHidden/>
    <w:rsid w:val="003950C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950CD"/>
    <w:rPr>
      <w:rFonts w:ascii="Segoe UI" w:eastAsiaTheme="minorHAnsi" w:hAnsi="Segoe UI" w:cs="Segoe UI"/>
      <w:sz w:val="16"/>
      <w:szCs w:val="16"/>
    </w:rPr>
  </w:style>
  <w:style w:type="paragraph" w:styleId="E-mailSignature">
    <w:name w:val="E-mail Signature"/>
    <w:basedOn w:val="Normal"/>
    <w:link w:val="E-mailSignatureChar"/>
    <w:uiPriority w:val="99"/>
    <w:semiHidden/>
    <w:rsid w:val="003950CD"/>
    <w:pPr>
      <w:spacing w:before="0" w:after="0" w:line="240" w:lineRule="auto"/>
    </w:pPr>
  </w:style>
  <w:style w:type="character" w:customStyle="1" w:styleId="E-mailSignatureChar">
    <w:name w:val="E-mail Signature Char"/>
    <w:basedOn w:val="DefaultParagraphFont"/>
    <w:link w:val="E-mailSignature"/>
    <w:uiPriority w:val="99"/>
    <w:semiHidden/>
    <w:rsid w:val="003950CD"/>
    <w:rPr>
      <w:rFonts w:ascii="Georgia" w:eastAsiaTheme="minorHAnsi" w:hAnsi="Georgia"/>
    </w:rPr>
  </w:style>
  <w:style w:type="character" w:styleId="Emphasis">
    <w:name w:val="Emphasis"/>
    <w:basedOn w:val="DefaultParagraphFont"/>
    <w:uiPriority w:val="20"/>
    <w:qFormat/>
    <w:rsid w:val="003950CD"/>
    <w:rPr>
      <w:i/>
      <w:iCs/>
    </w:rPr>
  </w:style>
  <w:style w:type="paragraph" w:styleId="EnvelopeAddress">
    <w:name w:val="envelope address"/>
    <w:basedOn w:val="Normal"/>
    <w:uiPriority w:val="99"/>
    <w:semiHidden/>
    <w:rsid w:val="003950CD"/>
    <w:pPr>
      <w:framePr w:w="7920" w:h="1980" w:hRule="exact" w:hSpace="180" w:wrap="auto" w:hAnchor="page" w:xAlign="center" w:yAlign="bottom"/>
      <w:spacing w:before="0"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3950CD"/>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950CD"/>
    <w:rPr>
      <w:color w:val="800080" w:themeColor="followedHyperlink"/>
      <w:u w:val="single"/>
    </w:rPr>
  </w:style>
  <w:style w:type="paragraph" w:styleId="Footer">
    <w:name w:val="footer"/>
    <w:basedOn w:val="Normal"/>
    <w:link w:val="FooterChar"/>
    <w:rsid w:val="003950CD"/>
    <w:pPr>
      <w:tabs>
        <w:tab w:val="center" w:pos="4680"/>
        <w:tab w:val="right" w:pos="9360"/>
      </w:tabs>
      <w:spacing w:before="0" w:after="0" w:line="240" w:lineRule="auto"/>
    </w:pPr>
  </w:style>
  <w:style w:type="character" w:customStyle="1" w:styleId="FooterChar">
    <w:name w:val="Footer Char"/>
    <w:basedOn w:val="DefaultParagraphFont"/>
    <w:link w:val="Footer"/>
    <w:rsid w:val="003950CD"/>
    <w:rPr>
      <w:rFonts w:ascii="Georgia" w:eastAsiaTheme="minorHAnsi" w:hAnsi="Georgia"/>
    </w:rPr>
  </w:style>
  <w:style w:type="table" w:styleId="GridTable1Light">
    <w:name w:val="Grid Table 1 Light"/>
    <w:basedOn w:val="TableNormal"/>
    <w:uiPriority w:val="99"/>
    <w:rsid w:val="003950CD"/>
    <w:rPr>
      <w:rFonts w:eastAsiaTheme="minorHAns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50C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50CD"/>
    <w:rPr>
      <w:rFonts w:eastAsiaTheme="minorHAnsi"/>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50CD"/>
    <w:rPr>
      <w:rFonts w:eastAsiaTheme="minorHAnsi"/>
      <w:sz w:val="22"/>
      <w:szCs w:val="22"/>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50CD"/>
    <w:rPr>
      <w:rFonts w:eastAsiaTheme="minorHAnsi"/>
      <w:sz w:val="22"/>
      <w:szCs w:val="22"/>
    </w:r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50CD"/>
    <w:rPr>
      <w:rFonts w:eastAsiaTheme="minorHAnsi"/>
      <w:sz w:val="22"/>
      <w:szCs w:val="22"/>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50CD"/>
    <w:rPr>
      <w:rFonts w:eastAsiaTheme="minorHAnsi"/>
      <w:sz w:val="22"/>
      <w:szCs w:val="22"/>
    </w:r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3950CD"/>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50CD"/>
    <w:rPr>
      <w:rFonts w:eastAsiaTheme="minorHAnsi"/>
      <w:sz w:val="22"/>
      <w:szCs w:val="22"/>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950CD"/>
    <w:rPr>
      <w:rFonts w:eastAsiaTheme="minorHAnsi"/>
      <w:sz w:val="22"/>
      <w:szCs w:val="22"/>
    </w:r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950CD"/>
    <w:rPr>
      <w:rFonts w:eastAsiaTheme="minorHAnsi"/>
      <w:sz w:val="22"/>
      <w:szCs w:val="22"/>
    </w:r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950CD"/>
    <w:rPr>
      <w:rFonts w:eastAsiaTheme="minorHAnsi"/>
      <w:sz w:val="22"/>
      <w:szCs w:val="22"/>
    </w:r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950CD"/>
    <w:rPr>
      <w:rFonts w:eastAsiaTheme="minorHAnsi"/>
      <w:sz w:val="22"/>
      <w:szCs w:val="22"/>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950CD"/>
    <w:rPr>
      <w:rFonts w:eastAsiaTheme="minorHAnsi"/>
      <w:sz w:val="22"/>
      <w:szCs w:val="22"/>
    </w:r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3950CD"/>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50CD"/>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950CD"/>
    <w:rPr>
      <w:rFonts w:eastAsiaTheme="minorHAnsi"/>
      <w:sz w:val="22"/>
      <w:szCs w:val="22"/>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950CD"/>
    <w:rPr>
      <w:rFonts w:eastAsiaTheme="minorHAns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950CD"/>
    <w:rPr>
      <w:rFonts w:eastAsiaTheme="minorHAnsi"/>
      <w:sz w:val="22"/>
      <w:szCs w:val="22"/>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950CD"/>
    <w:rPr>
      <w:rFonts w:eastAsiaTheme="minorHAns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950CD"/>
    <w:rPr>
      <w:rFonts w:eastAsiaTheme="minorHAnsi"/>
      <w:sz w:val="22"/>
      <w:szCs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3950CD"/>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50CD"/>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950CD"/>
    <w:rPr>
      <w:rFonts w:eastAsiaTheme="minorHAnsi"/>
      <w:sz w:val="22"/>
      <w:szCs w:val="22"/>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950CD"/>
    <w:rPr>
      <w:rFonts w:eastAsiaTheme="minorHAns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950CD"/>
    <w:rPr>
      <w:rFonts w:eastAsiaTheme="minorHAnsi"/>
      <w:sz w:val="22"/>
      <w:szCs w:val="22"/>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950CD"/>
    <w:rPr>
      <w:rFonts w:eastAsiaTheme="minorHAns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950CD"/>
    <w:rPr>
      <w:rFonts w:eastAsiaTheme="minorHAnsi"/>
      <w:sz w:val="22"/>
      <w:szCs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950CD"/>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950CD"/>
    <w:rPr>
      <w:rFonts w:eastAsiaTheme="minorHAnsi"/>
      <w:color w:val="000000" w:themeColor="text1"/>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50CD"/>
    <w:rPr>
      <w:rFonts w:eastAsiaTheme="minorHAnsi"/>
      <w:color w:val="365F91" w:themeColor="accent1" w:themeShade="BF"/>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950CD"/>
    <w:rPr>
      <w:rFonts w:eastAsiaTheme="minorHAnsi"/>
      <w:color w:val="943634" w:themeColor="accent2" w:themeShade="BF"/>
      <w:sz w:val="22"/>
      <w:szCs w:val="22"/>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950CD"/>
    <w:rPr>
      <w:rFonts w:eastAsiaTheme="minorHAnsi"/>
      <w:color w:val="76923C" w:themeColor="accent3" w:themeShade="BF"/>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950CD"/>
    <w:rPr>
      <w:rFonts w:eastAsiaTheme="minorHAnsi"/>
      <w:color w:val="5F497A" w:themeColor="accent4" w:themeShade="BF"/>
      <w:sz w:val="22"/>
      <w:szCs w:val="22"/>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950CD"/>
    <w:rPr>
      <w:rFonts w:eastAsiaTheme="minorHAnsi"/>
      <w:color w:val="31849B" w:themeColor="accent5" w:themeShade="BF"/>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950CD"/>
    <w:rPr>
      <w:rFonts w:eastAsiaTheme="minorHAnsi"/>
      <w:color w:val="E36C0A" w:themeColor="accent6" w:themeShade="BF"/>
      <w:sz w:val="22"/>
      <w:szCs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950CD"/>
    <w:rPr>
      <w:rFonts w:eastAsiaTheme="minorHAnsi"/>
      <w:color w:val="000000" w:themeColor="text1"/>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50CD"/>
    <w:rPr>
      <w:rFonts w:eastAsiaTheme="minorHAnsi"/>
      <w:color w:val="365F91" w:themeColor="accent1" w:themeShade="BF"/>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950CD"/>
    <w:rPr>
      <w:rFonts w:eastAsiaTheme="minorHAnsi"/>
      <w:color w:val="943634" w:themeColor="accent2" w:themeShade="BF"/>
      <w:sz w:val="22"/>
      <w:szCs w:val="22"/>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950CD"/>
    <w:rPr>
      <w:rFonts w:eastAsiaTheme="minorHAnsi"/>
      <w:color w:val="76923C" w:themeColor="accent3" w:themeShade="BF"/>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950CD"/>
    <w:rPr>
      <w:rFonts w:eastAsiaTheme="minorHAnsi"/>
      <w:color w:val="5F497A" w:themeColor="accent4" w:themeShade="BF"/>
      <w:sz w:val="22"/>
      <w:szCs w:val="22"/>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950CD"/>
    <w:rPr>
      <w:rFonts w:eastAsiaTheme="minorHAnsi"/>
      <w:color w:val="31849B" w:themeColor="accent5" w:themeShade="BF"/>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950CD"/>
    <w:rPr>
      <w:rFonts w:eastAsiaTheme="minorHAnsi"/>
      <w:color w:val="E36C0A" w:themeColor="accent6" w:themeShade="BF"/>
      <w:sz w:val="22"/>
      <w:szCs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rsid w:val="003950CD"/>
    <w:pPr>
      <w:tabs>
        <w:tab w:val="center" w:pos="4680"/>
        <w:tab w:val="right" w:pos="9360"/>
      </w:tabs>
      <w:spacing w:before="0" w:after="0" w:line="240" w:lineRule="auto"/>
    </w:pPr>
  </w:style>
  <w:style w:type="character" w:customStyle="1" w:styleId="HeaderChar">
    <w:name w:val="Header Char"/>
    <w:basedOn w:val="DefaultParagraphFont"/>
    <w:link w:val="Header"/>
    <w:rsid w:val="003950CD"/>
    <w:rPr>
      <w:rFonts w:ascii="Georgia" w:eastAsiaTheme="minorHAnsi" w:hAnsi="Georgia"/>
    </w:rPr>
  </w:style>
  <w:style w:type="character" w:styleId="HTMLAcronym">
    <w:name w:val="HTML Acronym"/>
    <w:basedOn w:val="DefaultParagraphFont"/>
    <w:uiPriority w:val="99"/>
    <w:semiHidden/>
    <w:rsid w:val="003950CD"/>
  </w:style>
  <w:style w:type="paragraph" w:styleId="HTMLAddress">
    <w:name w:val="HTML Address"/>
    <w:basedOn w:val="Normal"/>
    <w:link w:val="HTMLAddressChar"/>
    <w:uiPriority w:val="99"/>
    <w:semiHidden/>
    <w:rsid w:val="003950CD"/>
    <w:pPr>
      <w:spacing w:before="0" w:after="0" w:line="240" w:lineRule="auto"/>
    </w:pPr>
    <w:rPr>
      <w:i/>
      <w:iCs/>
    </w:rPr>
  </w:style>
  <w:style w:type="character" w:customStyle="1" w:styleId="HTMLAddressChar">
    <w:name w:val="HTML Address Char"/>
    <w:basedOn w:val="DefaultParagraphFont"/>
    <w:link w:val="HTMLAddress"/>
    <w:uiPriority w:val="99"/>
    <w:semiHidden/>
    <w:rsid w:val="003950CD"/>
    <w:rPr>
      <w:rFonts w:ascii="Georgia" w:eastAsiaTheme="minorHAnsi" w:hAnsi="Georgia"/>
      <w:i/>
      <w:iCs/>
    </w:rPr>
  </w:style>
  <w:style w:type="character" w:styleId="HTMLCite">
    <w:name w:val="HTML Cite"/>
    <w:basedOn w:val="DefaultParagraphFont"/>
    <w:uiPriority w:val="99"/>
    <w:semiHidden/>
    <w:rsid w:val="003950CD"/>
    <w:rPr>
      <w:i/>
      <w:iCs/>
    </w:rPr>
  </w:style>
  <w:style w:type="character" w:styleId="HTMLCode">
    <w:name w:val="HTML Code"/>
    <w:basedOn w:val="DefaultParagraphFont"/>
    <w:uiPriority w:val="99"/>
    <w:semiHidden/>
    <w:rsid w:val="003950CD"/>
    <w:rPr>
      <w:rFonts w:ascii="Consolas" w:hAnsi="Consolas" w:cs="Consolas"/>
      <w:sz w:val="20"/>
      <w:szCs w:val="20"/>
    </w:rPr>
  </w:style>
  <w:style w:type="character" w:styleId="HTMLDefinition">
    <w:name w:val="HTML Definition"/>
    <w:basedOn w:val="DefaultParagraphFont"/>
    <w:uiPriority w:val="99"/>
    <w:semiHidden/>
    <w:rsid w:val="003950CD"/>
    <w:rPr>
      <w:i/>
      <w:iCs/>
    </w:rPr>
  </w:style>
  <w:style w:type="character" w:styleId="HTMLKeyboard">
    <w:name w:val="HTML Keyboard"/>
    <w:basedOn w:val="DefaultParagraphFont"/>
    <w:uiPriority w:val="99"/>
    <w:semiHidden/>
    <w:rsid w:val="003950CD"/>
    <w:rPr>
      <w:rFonts w:ascii="Consolas" w:hAnsi="Consolas" w:cs="Consolas"/>
      <w:sz w:val="20"/>
      <w:szCs w:val="20"/>
    </w:rPr>
  </w:style>
  <w:style w:type="paragraph" w:styleId="HTMLPreformatted">
    <w:name w:val="HTML Preformatted"/>
    <w:basedOn w:val="Normal"/>
    <w:link w:val="HTMLPreformattedChar"/>
    <w:uiPriority w:val="99"/>
    <w:semiHidden/>
    <w:rsid w:val="003950C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950CD"/>
    <w:rPr>
      <w:rFonts w:ascii="Consolas" w:eastAsiaTheme="minorHAnsi" w:hAnsi="Consolas" w:cs="Consolas"/>
      <w:sz w:val="20"/>
      <w:szCs w:val="20"/>
    </w:rPr>
  </w:style>
  <w:style w:type="character" w:styleId="HTMLSample">
    <w:name w:val="HTML Sample"/>
    <w:basedOn w:val="DefaultParagraphFont"/>
    <w:uiPriority w:val="99"/>
    <w:semiHidden/>
    <w:rsid w:val="003950CD"/>
    <w:rPr>
      <w:rFonts w:ascii="Consolas" w:hAnsi="Consolas" w:cs="Consolas"/>
      <w:sz w:val="24"/>
      <w:szCs w:val="24"/>
    </w:rPr>
  </w:style>
  <w:style w:type="character" w:styleId="HTMLTypewriter">
    <w:name w:val="HTML Typewriter"/>
    <w:basedOn w:val="DefaultParagraphFont"/>
    <w:uiPriority w:val="99"/>
    <w:semiHidden/>
    <w:rsid w:val="003950CD"/>
    <w:rPr>
      <w:rFonts w:ascii="Consolas" w:hAnsi="Consolas" w:cs="Consolas"/>
      <w:sz w:val="20"/>
      <w:szCs w:val="20"/>
    </w:rPr>
  </w:style>
  <w:style w:type="character" w:styleId="HTMLVariable">
    <w:name w:val="HTML Variable"/>
    <w:basedOn w:val="DefaultParagraphFont"/>
    <w:uiPriority w:val="99"/>
    <w:semiHidden/>
    <w:rsid w:val="003950CD"/>
    <w:rPr>
      <w:i/>
      <w:iCs/>
    </w:rPr>
  </w:style>
  <w:style w:type="character" w:styleId="Hyperlink">
    <w:name w:val="Hyperlink"/>
    <w:basedOn w:val="DefaultParagraphFont"/>
    <w:uiPriority w:val="99"/>
    <w:semiHidden/>
    <w:rsid w:val="003950CD"/>
    <w:rPr>
      <w:color w:val="0000FF" w:themeColor="hyperlink"/>
      <w:u w:val="single"/>
    </w:rPr>
  </w:style>
  <w:style w:type="paragraph" w:styleId="Index1">
    <w:name w:val="index 1"/>
    <w:basedOn w:val="Normal"/>
    <w:next w:val="Normal"/>
    <w:autoRedefine/>
    <w:uiPriority w:val="99"/>
    <w:semiHidden/>
    <w:rsid w:val="003950CD"/>
    <w:pPr>
      <w:spacing w:before="0" w:after="0" w:line="240" w:lineRule="auto"/>
      <w:ind w:left="240" w:hanging="240"/>
    </w:pPr>
  </w:style>
  <w:style w:type="paragraph" w:styleId="Index2">
    <w:name w:val="index 2"/>
    <w:basedOn w:val="Normal"/>
    <w:next w:val="Normal"/>
    <w:autoRedefine/>
    <w:uiPriority w:val="99"/>
    <w:semiHidden/>
    <w:rsid w:val="003950CD"/>
    <w:pPr>
      <w:spacing w:before="0" w:after="0" w:line="240" w:lineRule="auto"/>
      <w:ind w:left="480" w:hanging="240"/>
    </w:pPr>
  </w:style>
  <w:style w:type="paragraph" w:styleId="Index3">
    <w:name w:val="index 3"/>
    <w:basedOn w:val="Normal"/>
    <w:next w:val="Normal"/>
    <w:autoRedefine/>
    <w:uiPriority w:val="99"/>
    <w:semiHidden/>
    <w:rsid w:val="003950CD"/>
    <w:pPr>
      <w:spacing w:before="0" w:after="0" w:line="240" w:lineRule="auto"/>
      <w:ind w:left="720" w:hanging="240"/>
    </w:pPr>
  </w:style>
  <w:style w:type="paragraph" w:styleId="Index4">
    <w:name w:val="index 4"/>
    <w:basedOn w:val="Normal"/>
    <w:next w:val="Normal"/>
    <w:autoRedefine/>
    <w:uiPriority w:val="99"/>
    <w:semiHidden/>
    <w:rsid w:val="003950CD"/>
    <w:pPr>
      <w:spacing w:before="0" w:after="0" w:line="240" w:lineRule="auto"/>
      <w:ind w:left="960" w:hanging="240"/>
    </w:pPr>
  </w:style>
  <w:style w:type="paragraph" w:styleId="Index5">
    <w:name w:val="index 5"/>
    <w:basedOn w:val="Normal"/>
    <w:next w:val="Normal"/>
    <w:autoRedefine/>
    <w:uiPriority w:val="99"/>
    <w:semiHidden/>
    <w:rsid w:val="003950CD"/>
    <w:pPr>
      <w:spacing w:before="0" w:after="0" w:line="240" w:lineRule="auto"/>
      <w:ind w:left="1200" w:hanging="240"/>
    </w:pPr>
  </w:style>
  <w:style w:type="paragraph" w:styleId="Index6">
    <w:name w:val="index 6"/>
    <w:basedOn w:val="Normal"/>
    <w:next w:val="Normal"/>
    <w:autoRedefine/>
    <w:uiPriority w:val="99"/>
    <w:semiHidden/>
    <w:rsid w:val="003950CD"/>
    <w:pPr>
      <w:spacing w:before="0" w:after="0" w:line="240" w:lineRule="auto"/>
      <w:ind w:left="1440" w:hanging="240"/>
    </w:pPr>
  </w:style>
  <w:style w:type="paragraph" w:styleId="Index7">
    <w:name w:val="index 7"/>
    <w:basedOn w:val="Normal"/>
    <w:next w:val="Normal"/>
    <w:autoRedefine/>
    <w:uiPriority w:val="99"/>
    <w:semiHidden/>
    <w:rsid w:val="003950CD"/>
    <w:pPr>
      <w:spacing w:before="0" w:after="0" w:line="240" w:lineRule="auto"/>
      <w:ind w:left="1680" w:hanging="240"/>
    </w:pPr>
  </w:style>
  <w:style w:type="paragraph" w:styleId="Index8">
    <w:name w:val="index 8"/>
    <w:basedOn w:val="Normal"/>
    <w:next w:val="Normal"/>
    <w:autoRedefine/>
    <w:uiPriority w:val="99"/>
    <w:semiHidden/>
    <w:rsid w:val="003950CD"/>
    <w:pPr>
      <w:spacing w:before="0" w:after="0" w:line="240" w:lineRule="auto"/>
      <w:ind w:left="1920" w:hanging="240"/>
    </w:pPr>
  </w:style>
  <w:style w:type="paragraph" w:styleId="Index9">
    <w:name w:val="index 9"/>
    <w:basedOn w:val="Normal"/>
    <w:next w:val="Normal"/>
    <w:autoRedefine/>
    <w:uiPriority w:val="99"/>
    <w:semiHidden/>
    <w:rsid w:val="003950CD"/>
    <w:pPr>
      <w:spacing w:before="0" w:after="0" w:line="240" w:lineRule="auto"/>
      <w:ind w:left="2160" w:hanging="240"/>
    </w:pPr>
  </w:style>
  <w:style w:type="paragraph" w:styleId="IndexHeading">
    <w:name w:val="index heading"/>
    <w:basedOn w:val="Normal"/>
    <w:next w:val="Index1"/>
    <w:uiPriority w:val="99"/>
    <w:semiHidden/>
    <w:rsid w:val="003950CD"/>
    <w:rPr>
      <w:rFonts w:asciiTheme="majorHAnsi" w:eastAsiaTheme="majorEastAsia" w:hAnsiTheme="majorHAnsi" w:cstheme="majorBidi"/>
      <w:b/>
      <w:bCs/>
    </w:rPr>
  </w:style>
  <w:style w:type="character" w:styleId="IntenseEmphasis">
    <w:name w:val="Intense Emphasis"/>
    <w:basedOn w:val="DefaultParagraphFont"/>
    <w:uiPriority w:val="21"/>
    <w:qFormat/>
    <w:rsid w:val="003950CD"/>
    <w:rPr>
      <w:i/>
      <w:iCs/>
      <w:color w:val="4F81BD" w:themeColor="accent1"/>
    </w:rPr>
  </w:style>
  <w:style w:type="paragraph" w:styleId="IntenseQuote">
    <w:name w:val="Intense Quote"/>
    <w:basedOn w:val="Normal"/>
    <w:next w:val="Normal"/>
    <w:link w:val="IntenseQuoteChar"/>
    <w:uiPriority w:val="30"/>
    <w:qFormat/>
    <w:rsid w:val="003950C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50CD"/>
    <w:rPr>
      <w:rFonts w:ascii="Georgia" w:eastAsiaTheme="minorHAnsi" w:hAnsi="Georgia"/>
      <w:i/>
      <w:iCs/>
      <w:color w:val="4F81BD" w:themeColor="accent1"/>
    </w:rPr>
  </w:style>
  <w:style w:type="character" w:styleId="IntenseReference">
    <w:name w:val="Intense Reference"/>
    <w:basedOn w:val="DefaultParagraphFont"/>
    <w:uiPriority w:val="32"/>
    <w:qFormat/>
    <w:rsid w:val="003950CD"/>
    <w:rPr>
      <w:b/>
      <w:bCs/>
      <w:smallCaps/>
      <w:color w:val="4F81BD" w:themeColor="accent1"/>
      <w:spacing w:val="5"/>
    </w:rPr>
  </w:style>
  <w:style w:type="table" w:styleId="LightGrid">
    <w:name w:val="Light Grid"/>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950CD"/>
    <w:rPr>
      <w:rFonts w:eastAsiaTheme="minorHAns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950CD"/>
    <w:rPr>
      <w:rFonts w:eastAsiaTheme="minorHAns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950CD"/>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50CD"/>
    <w:rPr>
      <w:rFonts w:eastAsiaTheme="minorHAns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950CD"/>
    <w:rPr>
      <w:rFonts w:eastAsiaTheme="minorHAns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950CD"/>
    <w:rPr>
      <w:rFonts w:eastAsiaTheme="minorHAns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950CD"/>
    <w:rPr>
      <w:rFonts w:eastAsiaTheme="minorHAns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950CD"/>
    <w:rPr>
      <w:rFonts w:eastAsiaTheme="minorHAns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950CD"/>
    <w:rPr>
      <w:rFonts w:eastAsiaTheme="minorHAns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3950CD"/>
  </w:style>
  <w:style w:type="paragraph" w:styleId="List">
    <w:name w:val="List"/>
    <w:basedOn w:val="Normal"/>
    <w:uiPriority w:val="99"/>
    <w:semiHidden/>
    <w:rsid w:val="003950CD"/>
    <w:pPr>
      <w:ind w:left="360" w:hanging="360"/>
      <w:contextualSpacing/>
    </w:pPr>
  </w:style>
  <w:style w:type="paragraph" w:styleId="List2">
    <w:name w:val="List 2"/>
    <w:basedOn w:val="Normal"/>
    <w:uiPriority w:val="99"/>
    <w:semiHidden/>
    <w:rsid w:val="003950CD"/>
    <w:pPr>
      <w:ind w:left="720" w:hanging="360"/>
      <w:contextualSpacing/>
    </w:pPr>
  </w:style>
  <w:style w:type="paragraph" w:styleId="List3">
    <w:name w:val="List 3"/>
    <w:basedOn w:val="Normal"/>
    <w:uiPriority w:val="99"/>
    <w:semiHidden/>
    <w:rsid w:val="003950CD"/>
    <w:pPr>
      <w:ind w:left="1080" w:hanging="360"/>
      <w:contextualSpacing/>
    </w:pPr>
  </w:style>
  <w:style w:type="paragraph" w:styleId="List4">
    <w:name w:val="List 4"/>
    <w:basedOn w:val="Normal"/>
    <w:uiPriority w:val="99"/>
    <w:semiHidden/>
    <w:rsid w:val="003950CD"/>
    <w:pPr>
      <w:ind w:left="1440" w:hanging="360"/>
      <w:contextualSpacing/>
    </w:pPr>
  </w:style>
  <w:style w:type="paragraph" w:styleId="List5">
    <w:name w:val="List 5"/>
    <w:basedOn w:val="Normal"/>
    <w:uiPriority w:val="99"/>
    <w:semiHidden/>
    <w:rsid w:val="003950CD"/>
    <w:pPr>
      <w:ind w:left="1800" w:hanging="360"/>
      <w:contextualSpacing/>
    </w:pPr>
  </w:style>
  <w:style w:type="paragraph" w:styleId="ListBullet">
    <w:name w:val="List Bullet"/>
    <w:basedOn w:val="Normal"/>
    <w:uiPriority w:val="99"/>
    <w:semiHidden/>
    <w:rsid w:val="003950CD"/>
    <w:pPr>
      <w:numPr>
        <w:numId w:val="36"/>
      </w:numPr>
      <w:contextualSpacing/>
    </w:pPr>
  </w:style>
  <w:style w:type="paragraph" w:styleId="ListBullet2">
    <w:name w:val="List Bullet 2"/>
    <w:basedOn w:val="Normal"/>
    <w:uiPriority w:val="99"/>
    <w:semiHidden/>
    <w:rsid w:val="003950CD"/>
    <w:pPr>
      <w:numPr>
        <w:numId w:val="37"/>
      </w:numPr>
      <w:contextualSpacing/>
    </w:pPr>
  </w:style>
  <w:style w:type="paragraph" w:styleId="ListBullet3">
    <w:name w:val="List Bullet 3"/>
    <w:basedOn w:val="Normal"/>
    <w:uiPriority w:val="99"/>
    <w:semiHidden/>
    <w:rsid w:val="003950CD"/>
    <w:pPr>
      <w:numPr>
        <w:numId w:val="38"/>
      </w:numPr>
      <w:contextualSpacing/>
    </w:pPr>
  </w:style>
  <w:style w:type="paragraph" w:styleId="ListBullet4">
    <w:name w:val="List Bullet 4"/>
    <w:basedOn w:val="Normal"/>
    <w:uiPriority w:val="99"/>
    <w:semiHidden/>
    <w:rsid w:val="003950CD"/>
    <w:pPr>
      <w:numPr>
        <w:numId w:val="39"/>
      </w:numPr>
      <w:contextualSpacing/>
    </w:pPr>
  </w:style>
  <w:style w:type="paragraph" w:styleId="ListBullet5">
    <w:name w:val="List Bullet 5"/>
    <w:basedOn w:val="Normal"/>
    <w:uiPriority w:val="99"/>
    <w:semiHidden/>
    <w:rsid w:val="003950CD"/>
    <w:pPr>
      <w:numPr>
        <w:numId w:val="40"/>
      </w:numPr>
      <w:contextualSpacing/>
    </w:pPr>
  </w:style>
  <w:style w:type="paragraph" w:styleId="ListContinue">
    <w:name w:val="List Continue"/>
    <w:basedOn w:val="Normal"/>
    <w:uiPriority w:val="99"/>
    <w:semiHidden/>
    <w:rsid w:val="003950CD"/>
    <w:pPr>
      <w:ind w:left="360"/>
      <w:contextualSpacing/>
    </w:pPr>
  </w:style>
  <w:style w:type="paragraph" w:styleId="ListContinue2">
    <w:name w:val="List Continue 2"/>
    <w:basedOn w:val="Normal"/>
    <w:uiPriority w:val="99"/>
    <w:semiHidden/>
    <w:rsid w:val="003950CD"/>
    <w:pPr>
      <w:ind w:left="720"/>
      <w:contextualSpacing/>
    </w:pPr>
  </w:style>
  <w:style w:type="paragraph" w:styleId="ListContinue3">
    <w:name w:val="List Continue 3"/>
    <w:basedOn w:val="Normal"/>
    <w:uiPriority w:val="99"/>
    <w:semiHidden/>
    <w:rsid w:val="003950CD"/>
    <w:pPr>
      <w:ind w:left="1080"/>
      <w:contextualSpacing/>
    </w:pPr>
  </w:style>
  <w:style w:type="paragraph" w:styleId="ListContinue4">
    <w:name w:val="List Continue 4"/>
    <w:basedOn w:val="Normal"/>
    <w:uiPriority w:val="99"/>
    <w:semiHidden/>
    <w:rsid w:val="003950CD"/>
    <w:pPr>
      <w:ind w:left="1440"/>
      <w:contextualSpacing/>
    </w:pPr>
  </w:style>
  <w:style w:type="paragraph" w:styleId="ListContinue5">
    <w:name w:val="List Continue 5"/>
    <w:basedOn w:val="Normal"/>
    <w:uiPriority w:val="99"/>
    <w:semiHidden/>
    <w:rsid w:val="003950CD"/>
    <w:pPr>
      <w:ind w:left="1800"/>
      <w:contextualSpacing/>
    </w:pPr>
  </w:style>
  <w:style w:type="paragraph" w:styleId="ListNumber">
    <w:name w:val="List Number"/>
    <w:basedOn w:val="Normal"/>
    <w:uiPriority w:val="99"/>
    <w:semiHidden/>
    <w:rsid w:val="003950CD"/>
    <w:pPr>
      <w:numPr>
        <w:numId w:val="41"/>
      </w:numPr>
      <w:contextualSpacing/>
    </w:pPr>
  </w:style>
  <w:style w:type="paragraph" w:styleId="ListNumber2">
    <w:name w:val="List Number 2"/>
    <w:basedOn w:val="Normal"/>
    <w:uiPriority w:val="99"/>
    <w:semiHidden/>
    <w:rsid w:val="003950CD"/>
    <w:pPr>
      <w:numPr>
        <w:numId w:val="42"/>
      </w:numPr>
      <w:contextualSpacing/>
    </w:pPr>
  </w:style>
  <w:style w:type="paragraph" w:styleId="ListNumber3">
    <w:name w:val="List Number 3"/>
    <w:basedOn w:val="Normal"/>
    <w:uiPriority w:val="99"/>
    <w:semiHidden/>
    <w:rsid w:val="003950CD"/>
    <w:pPr>
      <w:numPr>
        <w:numId w:val="43"/>
      </w:numPr>
      <w:contextualSpacing/>
    </w:pPr>
  </w:style>
  <w:style w:type="paragraph" w:styleId="ListNumber4">
    <w:name w:val="List Number 4"/>
    <w:basedOn w:val="Normal"/>
    <w:uiPriority w:val="99"/>
    <w:semiHidden/>
    <w:rsid w:val="003950CD"/>
    <w:pPr>
      <w:numPr>
        <w:numId w:val="44"/>
      </w:numPr>
      <w:contextualSpacing/>
    </w:pPr>
  </w:style>
  <w:style w:type="paragraph" w:styleId="ListNumber5">
    <w:name w:val="List Number 5"/>
    <w:basedOn w:val="Normal"/>
    <w:uiPriority w:val="99"/>
    <w:semiHidden/>
    <w:rsid w:val="003950CD"/>
    <w:pPr>
      <w:numPr>
        <w:numId w:val="45"/>
      </w:numPr>
      <w:contextualSpacing/>
    </w:pPr>
  </w:style>
  <w:style w:type="table" w:styleId="ListTable1Light">
    <w:name w:val="List Table 1 Light"/>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950CD"/>
    <w:rPr>
      <w:rFonts w:eastAsiaTheme="minorHAnsi"/>
      <w:sz w:val="22"/>
      <w:szCs w:val="22"/>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50CD"/>
    <w:rPr>
      <w:rFonts w:eastAsiaTheme="minorHAnsi"/>
      <w:sz w:val="22"/>
      <w:szCs w:val="22"/>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950CD"/>
    <w:rPr>
      <w:rFonts w:eastAsiaTheme="minorHAnsi"/>
      <w:sz w:val="22"/>
      <w:szCs w:val="22"/>
    </w:r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950CD"/>
    <w:rPr>
      <w:rFonts w:eastAsiaTheme="minorHAnsi"/>
      <w:sz w:val="22"/>
      <w:szCs w:val="22"/>
    </w:r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950CD"/>
    <w:rPr>
      <w:rFonts w:eastAsiaTheme="minorHAnsi"/>
      <w:sz w:val="22"/>
      <w:szCs w:val="22"/>
    </w:r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950CD"/>
    <w:rPr>
      <w:rFonts w:eastAsiaTheme="minorHAnsi"/>
      <w:sz w:val="22"/>
      <w:szCs w:val="22"/>
    </w:r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950CD"/>
    <w:rPr>
      <w:rFonts w:eastAsiaTheme="minorHAnsi"/>
      <w:sz w:val="22"/>
      <w:szCs w:val="22"/>
    </w:r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3950CD"/>
    <w:rPr>
      <w:rFonts w:eastAsiaTheme="minorHAnsi"/>
      <w:sz w:val="22"/>
      <w:szCs w:val="22"/>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50CD"/>
    <w:rPr>
      <w:rFonts w:eastAsiaTheme="minorHAnsi"/>
      <w:sz w:val="22"/>
      <w:szCs w:val="22"/>
    </w:r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950CD"/>
    <w:rPr>
      <w:rFonts w:eastAsiaTheme="minorHAnsi"/>
      <w:sz w:val="22"/>
      <w:szCs w:val="22"/>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950CD"/>
    <w:rPr>
      <w:rFonts w:eastAsiaTheme="minorHAnsi"/>
      <w:sz w:val="22"/>
      <w:szCs w:val="22"/>
    </w:r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950CD"/>
    <w:rPr>
      <w:rFonts w:eastAsiaTheme="minorHAnsi"/>
      <w:sz w:val="22"/>
      <w:szCs w:val="22"/>
    </w:r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950CD"/>
    <w:rPr>
      <w:rFonts w:eastAsiaTheme="minorHAnsi"/>
      <w:sz w:val="22"/>
      <w:szCs w:val="22"/>
    </w:r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950CD"/>
    <w:rPr>
      <w:rFonts w:eastAsiaTheme="minorHAnsi"/>
      <w:sz w:val="22"/>
      <w:szCs w:val="22"/>
    </w:r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3950CD"/>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50CD"/>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950CD"/>
    <w:rPr>
      <w:rFonts w:eastAsiaTheme="minorHAnsi"/>
      <w:sz w:val="22"/>
      <w:szCs w:val="22"/>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950CD"/>
    <w:rPr>
      <w:rFonts w:eastAsiaTheme="minorHAns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950CD"/>
    <w:rPr>
      <w:rFonts w:eastAsiaTheme="minorHAnsi"/>
      <w:sz w:val="22"/>
      <w:szCs w:val="22"/>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950CD"/>
    <w:rPr>
      <w:rFonts w:eastAsiaTheme="minorHAns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950CD"/>
    <w:rPr>
      <w:rFonts w:eastAsiaTheme="minorHAnsi"/>
      <w:sz w:val="22"/>
      <w:szCs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50CD"/>
    <w:rPr>
      <w:rFonts w:eastAsiaTheme="minorHAnsi"/>
      <w:color w:val="FFFFFF" w:themeColor="background1"/>
      <w:sz w:val="22"/>
      <w:szCs w:val="22"/>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50CD"/>
    <w:rPr>
      <w:rFonts w:eastAsiaTheme="minorHAnsi"/>
      <w:color w:val="000000" w:themeColor="text1"/>
      <w:sz w:val="22"/>
      <w:szCs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50CD"/>
    <w:rPr>
      <w:rFonts w:eastAsiaTheme="minorHAnsi"/>
      <w:color w:val="365F91" w:themeColor="accent1" w:themeShade="BF"/>
      <w:sz w:val="22"/>
      <w:szCs w:val="22"/>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950CD"/>
    <w:rPr>
      <w:rFonts w:eastAsiaTheme="minorHAnsi"/>
      <w:color w:val="943634" w:themeColor="accent2" w:themeShade="BF"/>
      <w:sz w:val="22"/>
      <w:szCs w:val="22"/>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950CD"/>
    <w:rPr>
      <w:rFonts w:eastAsiaTheme="minorHAnsi"/>
      <w:color w:val="76923C" w:themeColor="accent3" w:themeShade="BF"/>
      <w:sz w:val="22"/>
      <w:szCs w:val="22"/>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950CD"/>
    <w:rPr>
      <w:rFonts w:eastAsiaTheme="minorHAnsi"/>
      <w:color w:val="5F497A" w:themeColor="accent4" w:themeShade="BF"/>
      <w:sz w:val="22"/>
      <w:szCs w:val="22"/>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950CD"/>
    <w:rPr>
      <w:rFonts w:eastAsiaTheme="minorHAnsi"/>
      <w:color w:val="31849B" w:themeColor="accent5" w:themeShade="BF"/>
      <w:sz w:val="22"/>
      <w:szCs w:val="22"/>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950CD"/>
    <w:rPr>
      <w:rFonts w:eastAsiaTheme="minorHAnsi"/>
      <w:color w:val="E36C0A" w:themeColor="accent6" w:themeShade="BF"/>
      <w:sz w:val="22"/>
      <w:szCs w:val="22"/>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950CD"/>
    <w:rPr>
      <w:rFonts w:eastAsiaTheme="minorHAnsi"/>
      <w:color w:val="000000" w:themeColor="text1"/>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50CD"/>
    <w:rPr>
      <w:rFonts w:eastAsiaTheme="minorHAnsi"/>
      <w:color w:val="365F91" w:themeColor="accent1" w:themeShade="BF"/>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50CD"/>
    <w:rPr>
      <w:rFonts w:eastAsiaTheme="minorHAnsi"/>
      <w:color w:val="943634" w:themeColor="accent2" w:themeShade="BF"/>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50CD"/>
    <w:rPr>
      <w:rFonts w:eastAsiaTheme="minorHAnsi"/>
      <w:color w:val="76923C" w:themeColor="accent3" w:themeShade="BF"/>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50CD"/>
    <w:rPr>
      <w:rFonts w:eastAsiaTheme="minorHAnsi"/>
      <w:color w:val="5F497A" w:themeColor="accent4" w:themeShade="BF"/>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50CD"/>
    <w:rPr>
      <w:rFonts w:eastAsiaTheme="minorHAnsi"/>
      <w:color w:val="31849B" w:themeColor="accent5" w:themeShade="BF"/>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50CD"/>
    <w:rPr>
      <w:rFonts w:eastAsiaTheme="minorHAnsi"/>
      <w:color w:val="E36C0A" w:themeColor="accent6" w:themeShade="BF"/>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950CD"/>
    <w:pPr>
      <w:tabs>
        <w:tab w:val="left" w:pos="480"/>
        <w:tab w:val="left" w:pos="960"/>
        <w:tab w:val="left" w:pos="1440"/>
        <w:tab w:val="left" w:pos="1920"/>
        <w:tab w:val="left" w:pos="2400"/>
        <w:tab w:val="left" w:pos="2880"/>
        <w:tab w:val="left" w:pos="3360"/>
        <w:tab w:val="left" w:pos="3840"/>
        <w:tab w:val="left" w:pos="4320"/>
      </w:tabs>
      <w:spacing w:before="120" w:line="480" w:lineRule="auto"/>
      <w:ind w:firstLine="72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3950CD"/>
    <w:rPr>
      <w:rFonts w:ascii="Consolas" w:eastAsiaTheme="minorHAnsi" w:hAnsi="Consolas" w:cs="Consolas"/>
      <w:sz w:val="20"/>
      <w:szCs w:val="20"/>
    </w:rPr>
  </w:style>
  <w:style w:type="table" w:styleId="MediumGrid1">
    <w:name w:val="Medium Grid 1"/>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950CD"/>
    <w:rPr>
      <w:rFonts w:eastAsiaTheme="minorHAns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950CD"/>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950CD"/>
    <w:rPr>
      <w:rFonts w:eastAsiaTheme="minorHAns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50C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50CD"/>
    <w:rPr>
      <w:rFonts w:eastAsiaTheme="minorHAns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950CD"/>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950C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950CD"/>
    <w:rPr>
      <w:rFonts w:asciiTheme="majorHAnsi" w:eastAsiaTheme="majorEastAsia" w:hAnsiTheme="majorHAnsi" w:cstheme="majorBidi"/>
      <w:shd w:val="pct20" w:color="auto" w:fill="auto"/>
    </w:rPr>
  </w:style>
  <w:style w:type="paragraph" w:styleId="NoSpacing">
    <w:name w:val="No Spacing"/>
    <w:uiPriority w:val="99"/>
    <w:qFormat/>
    <w:rsid w:val="003950CD"/>
    <w:pPr>
      <w:ind w:firstLine="720"/>
    </w:pPr>
    <w:rPr>
      <w:rFonts w:ascii="Georgia" w:eastAsiaTheme="minorHAnsi" w:hAnsi="Georgia"/>
    </w:rPr>
  </w:style>
  <w:style w:type="paragraph" w:styleId="NormalWeb">
    <w:name w:val="Normal (Web)"/>
    <w:basedOn w:val="Normal"/>
    <w:uiPriority w:val="99"/>
    <w:semiHidden/>
    <w:rsid w:val="003950CD"/>
    <w:rPr>
      <w:rFonts w:ascii="Times New Roman" w:hAnsi="Times New Roman" w:cs="Times New Roman"/>
    </w:rPr>
  </w:style>
  <w:style w:type="paragraph" w:styleId="NormalIndent">
    <w:name w:val="Normal Indent"/>
    <w:basedOn w:val="Normal"/>
    <w:uiPriority w:val="99"/>
    <w:semiHidden/>
    <w:rsid w:val="003950CD"/>
    <w:pPr>
      <w:ind w:left="720"/>
    </w:pPr>
  </w:style>
  <w:style w:type="paragraph" w:styleId="NoteHeading">
    <w:name w:val="Note Heading"/>
    <w:basedOn w:val="Normal"/>
    <w:next w:val="Normal"/>
    <w:link w:val="NoteHeadingChar"/>
    <w:uiPriority w:val="99"/>
    <w:semiHidden/>
    <w:rsid w:val="003950CD"/>
    <w:pPr>
      <w:spacing w:before="0" w:after="0" w:line="240" w:lineRule="auto"/>
    </w:pPr>
  </w:style>
  <w:style w:type="character" w:customStyle="1" w:styleId="NoteHeadingChar">
    <w:name w:val="Note Heading Char"/>
    <w:basedOn w:val="DefaultParagraphFont"/>
    <w:link w:val="NoteHeading"/>
    <w:uiPriority w:val="99"/>
    <w:semiHidden/>
    <w:rsid w:val="003950CD"/>
    <w:rPr>
      <w:rFonts w:ascii="Georgia" w:eastAsiaTheme="minorHAnsi" w:hAnsi="Georgia"/>
    </w:rPr>
  </w:style>
  <w:style w:type="character" w:styleId="PageNumber">
    <w:name w:val="page number"/>
    <w:basedOn w:val="DefaultParagraphFont"/>
    <w:uiPriority w:val="99"/>
    <w:semiHidden/>
    <w:rsid w:val="003950CD"/>
  </w:style>
  <w:style w:type="character" w:styleId="PlaceholderText">
    <w:name w:val="Placeholder Text"/>
    <w:basedOn w:val="DefaultParagraphFont"/>
    <w:uiPriority w:val="99"/>
    <w:semiHidden/>
    <w:rsid w:val="003950CD"/>
    <w:rPr>
      <w:color w:val="808080"/>
    </w:rPr>
  </w:style>
  <w:style w:type="table" w:styleId="PlainTable1">
    <w:name w:val="Plain Table 1"/>
    <w:basedOn w:val="TableNormal"/>
    <w:uiPriority w:val="99"/>
    <w:rsid w:val="003950CD"/>
    <w:rPr>
      <w:rFonts w:eastAsiaTheme="minorHAns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3950CD"/>
    <w:rPr>
      <w:rFonts w:eastAsiaTheme="minorHAns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3950CD"/>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950C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950CD"/>
    <w:rPr>
      <w:rFonts w:ascii="Consolas" w:eastAsiaTheme="minorHAnsi" w:hAnsi="Consolas" w:cs="Consolas"/>
      <w:sz w:val="21"/>
      <w:szCs w:val="21"/>
    </w:rPr>
  </w:style>
  <w:style w:type="paragraph" w:styleId="Quote">
    <w:name w:val="Quote"/>
    <w:basedOn w:val="Normal"/>
    <w:next w:val="Normal"/>
    <w:link w:val="QuoteChar"/>
    <w:uiPriority w:val="29"/>
    <w:qFormat/>
    <w:rsid w:val="003950C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50CD"/>
    <w:rPr>
      <w:rFonts w:ascii="Georgia" w:eastAsiaTheme="minorHAnsi" w:hAnsi="Georgia"/>
      <w:i/>
      <w:iCs/>
      <w:color w:val="404040" w:themeColor="text1" w:themeTint="BF"/>
    </w:rPr>
  </w:style>
  <w:style w:type="paragraph" w:styleId="Salutation">
    <w:name w:val="Salutation"/>
    <w:basedOn w:val="Normal"/>
    <w:next w:val="Normal"/>
    <w:link w:val="SalutationChar"/>
    <w:uiPriority w:val="99"/>
    <w:semiHidden/>
    <w:rsid w:val="003950CD"/>
  </w:style>
  <w:style w:type="character" w:customStyle="1" w:styleId="SalutationChar">
    <w:name w:val="Salutation Char"/>
    <w:basedOn w:val="DefaultParagraphFont"/>
    <w:link w:val="Salutation"/>
    <w:uiPriority w:val="99"/>
    <w:semiHidden/>
    <w:rsid w:val="003950CD"/>
    <w:rPr>
      <w:rFonts w:ascii="Georgia" w:eastAsiaTheme="minorHAnsi" w:hAnsi="Georgia"/>
    </w:rPr>
  </w:style>
  <w:style w:type="paragraph" w:styleId="Signature">
    <w:name w:val="Signature"/>
    <w:basedOn w:val="Normal"/>
    <w:link w:val="SignatureChar"/>
    <w:uiPriority w:val="99"/>
    <w:semiHidden/>
    <w:rsid w:val="003950CD"/>
    <w:pPr>
      <w:spacing w:before="0" w:after="0" w:line="240" w:lineRule="auto"/>
      <w:ind w:left="4320"/>
    </w:pPr>
  </w:style>
  <w:style w:type="character" w:customStyle="1" w:styleId="SignatureChar">
    <w:name w:val="Signature Char"/>
    <w:basedOn w:val="DefaultParagraphFont"/>
    <w:link w:val="Signature"/>
    <w:uiPriority w:val="99"/>
    <w:semiHidden/>
    <w:rsid w:val="003950CD"/>
    <w:rPr>
      <w:rFonts w:ascii="Georgia" w:eastAsiaTheme="minorHAnsi" w:hAnsi="Georgia"/>
    </w:rPr>
  </w:style>
  <w:style w:type="character" w:styleId="Strong">
    <w:name w:val="Strong"/>
    <w:basedOn w:val="DefaultParagraphFont"/>
    <w:uiPriority w:val="22"/>
    <w:qFormat/>
    <w:rsid w:val="003950CD"/>
    <w:rPr>
      <w:b/>
      <w:bCs/>
    </w:rPr>
  </w:style>
  <w:style w:type="character" w:styleId="SubtleEmphasis">
    <w:name w:val="Subtle Emphasis"/>
    <w:basedOn w:val="DefaultParagraphFont"/>
    <w:uiPriority w:val="19"/>
    <w:qFormat/>
    <w:rsid w:val="003950CD"/>
    <w:rPr>
      <w:i/>
      <w:iCs/>
      <w:color w:val="404040" w:themeColor="text1" w:themeTint="BF"/>
    </w:rPr>
  </w:style>
  <w:style w:type="character" w:styleId="SubtleReference">
    <w:name w:val="Subtle Reference"/>
    <w:basedOn w:val="DefaultParagraphFont"/>
    <w:uiPriority w:val="31"/>
    <w:qFormat/>
    <w:rsid w:val="003950CD"/>
    <w:rPr>
      <w:smallCaps/>
      <w:color w:val="5A5A5A" w:themeColor="text1" w:themeTint="A5"/>
    </w:rPr>
  </w:style>
  <w:style w:type="table" w:styleId="Table3Deffects1">
    <w:name w:val="Table 3D effects 1"/>
    <w:basedOn w:val="TableNormal"/>
    <w:uiPriority w:val="99"/>
    <w:semiHidden/>
    <w:unhideWhenUsed/>
    <w:rsid w:val="003950CD"/>
    <w:pPr>
      <w:spacing w:before="120" w:after="120" w:line="480" w:lineRule="auto"/>
      <w:ind w:firstLine="720"/>
    </w:pPr>
    <w:rPr>
      <w:rFonts w:eastAsiaTheme="minorHAns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50CD"/>
    <w:pPr>
      <w:spacing w:before="120" w:after="120" w:line="480" w:lineRule="auto"/>
      <w:ind w:firstLine="720"/>
    </w:pPr>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50CD"/>
    <w:pPr>
      <w:spacing w:before="120" w:after="120" w:line="480" w:lineRule="auto"/>
      <w:ind w:firstLine="720"/>
    </w:pPr>
    <w:rPr>
      <w:rFonts w:eastAsiaTheme="minorHAns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50CD"/>
    <w:pPr>
      <w:spacing w:before="120" w:after="120" w:line="480" w:lineRule="auto"/>
      <w:ind w:firstLine="720"/>
    </w:pPr>
    <w:rPr>
      <w:rFonts w:eastAsiaTheme="minorHAns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50CD"/>
    <w:pPr>
      <w:spacing w:before="120" w:after="120" w:line="480" w:lineRule="auto"/>
      <w:ind w:firstLine="720"/>
    </w:pPr>
    <w:rPr>
      <w:rFonts w:eastAsiaTheme="minorHAns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50CD"/>
    <w:pPr>
      <w:spacing w:before="120" w:after="120" w:line="480" w:lineRule="auto"/>
      <w:ind w:firstLine="720"/>
    </w:pPr>
    <w:rPr>
      <w:rFonts w:eastAsiaTheme="minorHAns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50CD"/>
    <w:pPr>
      <w:spacing w:before="120" w:after="120" w:line="480" w:lineRule="auto"/>
      <w:ind w:firstLine="720"/>
    </w:pPr>
    <w:rPr>
      <w:rFonts w:eastAsiaTheme="minorHAns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50CD"/>
    <w:pPr>
      <w:spacing w:before="120" w:after="120" w:line="480" w:lineRule="auto"/>
      <w:ind w:firstLine="720"/>
    </w:pPr>
    <w:rPr>
      <w:rFonts w:eastAsiaTheme="minorHAns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50CD"/>
    <w:pPr>
      <w:spacing w:before="120" w:after="120" w:line="480" w:lineRule="auto"/>
      <w:ind w:firstLine="720"/>
    </w:pPr>
    <w:rPr>
      <w:rFonts w:eastAsiaTheme="minorHAns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50CD"/>
    <w:pPr>
      <w:spacing w:before="120" w:after="120" w:line="480" w:lineRule="auto"/>
      <w:ind w:firstLine="720"/>
    </w:pPr>
    <w:rPr>
      <w:rFonts w:eastAsiaTheme="minorHAns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3950CD"/>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50CD"/>
    <w:pPr>
      <w:spacing w:before="120" w:after="120" w:line="480" w:lineRule="auto"/>
      <w:ind w:firstLine="720"/>
    </w:pPr>
    <w:rPr>
      <w:rFonts w:eastAsiaTheme="minorHAns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950CD"/>
    <w:pPr>
      <w:spacing w:after="0"/>
      <w:ind w:left="240" w:hanging="240"/>
    </w:pPr>
  </w:style>
  <w:style w:type="paragraph" w:styleId="TableofFigures">
    <w:name w:val="table of figures"/>
    <w:basedOn w:val="Normal"/>
    <w:next w:val="Normal"/>
    <w:uiPriority w:val="99"/>
    <w:semiHidden/>
    <w:rsid w:val="003950CD"/>
    <w:pPr>
      <w:spacing w:after="0"/>
    </w:pPr>
  </w:style>
  <w:style w:type="table" w:styleId="TableProfessional">
    <w:name w:val="Table Professional"/>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50CD"/>
    <w:pPr>
      <w:spacing w:before="120" w:after="120" w:line="480" w:lineRule="auto"/>
      <w:ind w:firstLine="720"/>
    </w:pPr>
    <w:rPr>
      <w:rFonts w:eastAsiaTheme="minorHAns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50CD"/>
    <w:pPr>
      <w:spacing w:before="120" w:after="120" w:line="480" w:lineRule="auto"/>
      <w:ind w:firstLine="720"/>
    </w:pPr>
    <w:rPr>
      <w:rFonts w:eastAsiaTheme="minorHAns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50CD"/>
    <w:pPr>
      <w:spacing w:before="120" w:after="120" w:line="480" w:lineRule="auto"/>
      <w:ind w:firstLine="720"/>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3950CD"/>
    <w:pPr>
      <w:spacing w:before="120" w:after="120" w:line="480" w:lineRule="auto"/>
      <w:ind w:firstLine="720"/>
    </w:pPr>
    <w:rPr>
      <w:rFonts w:eastAsiaTheme="minorHAns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50CD"/>
    <w:pPr>
      <w:spacing w:before="120" w:after="120" w:line="480" w:lineRule="auto"/>
      <w:ind w:firstLine="720"/>
    </w:pPr>
    <w:rPr>
      <w:rFonts w:eastAsiaTheme="minorHAns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50CD"/>
    <w:pPr>
      <w:spacing w:before="120" w:after="120" w:line="480" w:lineRule="auto"/>
      <w:ind w:firstLine="720"/>
    </w:pPr>
    <w:rPr>
      <w:rFonts w:eastAsiaTheme="minorHAns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950CD"/>
    <w:rPr>
      <w:rFonts w:asciiTheme="majorHAnsi" w:eastAsiaTheme="majorEastAsia" w:hAnsiTheme="majorHAnsi" w:cstheme="majorBidi"/>
      <w:b/>
      <w:bCs/>
    </w:rPr>
  </w:style>
  <w:style w:type="paragraph" w:styleId="TOC10">
    <w:name w:val="toc 1"/>
    <w:basedOn w:val="Normal"/>
    <w:next w:val="Normal"/>
    <w:autoRedefine/>
    <w:uiPriority w:val="39"/>
    <w:semiHidden/>
    <w:rsid w:val="003950CD"/>
    <w:pPr>
      <w:spacing w:after="100"/>
    </w:pPr>
  </w:style>
  <w:style w:type="paragraph" w:styleId="TOC20">
    <w:name w:val="toc 2"/>
    <w:basedOn w:val="Normal"/>
    <w:next w:val="Normal"/>
    <w:autoRedefine/>
    <w:uiPriority w:val="39"/>
    <w:semiHidden/>
    <w:rsid w:val="003950CD"/>
    <w:pPr>
      <w:spacing w:after="100"/>
      <w:ind w:left="240"/>
    </w:pPr>
  </w:style>
  <w:style w:type="paragraph" w:styleId="TOC30">
    <w:name w:val="toc 3"/>
    <w:basedOn w:val="Normal"/>
    <w:next w:val="Normal"/>
    <w:autoRedefine/>
    <w:uiPriority w:val="39"/>
    <w:semiHidden/>
    <w:rsid w:val="003950CD"/>
    <w:pPr>
      <w:spacing w:after="100"/>
      <w:ind w:left="480"/>
    </w:pPr>
  </w:style>
  <w:style w:type="paragraph" w:styleId="TOC4">
    <w:name w:val="toc 4"/>
    <w:basedOn w:val="Normal"/>
    <w:next w:val="Normal"/>
    <w:autoRedefine/>
    <w:uiPriority w:val="39"/>
    <w:semiHidden/>
    <w:rsid w:val="003950CD"/>
    <w:pPr>
      <w:spacing w:after="100"/>
      <w:ind w:left="720"/>
    </w:pPr>
  </w:style>
  <w:style w:type="paragraph" w:styleId="TOC5">
    <w:name w:val="toc 5"/>
    <w:basedOn w:val="Normal"/>
    <w:next w:val="Normal"/>
    <w:autoRedefine/>
    <w:uiPriority w:val="39"/>
    <w:semiHidden/>
    <w:rsid w:val="003950CD"/>
    <w:pPr>
      <w:spacing w:after="100"/>
      <w:ind w:left="960"/>
    </w:pPr>
  </w:style>
  <w:style w:type="paragraph" w:styleId="TOC6">
    <w:name w:val="toc 6"/>
    <w:basedOn w:val="Normal"/>
    <w:next w:val="Normal"/>
    <w:autoRedefine/>
    <w:uiPriority w:val="39"/>
    <w:semiHidden/>
    <w:rsid w:val="003950CD"/>
    <w:pPr>
      <w:spacing w:after="100"/>
      <w:ind w:left="1200"/>
    </w:pPr>
  </w:style>
  <w:style w:type="paragraph" w:styleId="TOC7">
    <w:name w:val="toc 7"/>
    <w:basedOn w:val="Normal"/>
    <w:next w:val="Normal"/>
    <w:autoRedefine/>
    <w:uiPriority w:val="39"/>
    <w:semiHidden/>
    <w:rsid w:val="003950CD"/>
    <w:pPr>
      <w:spacing w:after="100"/>
      <w:ind w:left="1440"/>
    </w:pPr>
  </w:style>
  <w:style w:type="paragraph" w:styleId="TOC8">
    <w:name w:val="toc 8"/>
    <w:basedOn w:val="Normal"/>
    <w:next w:val="Normal"/>
    <w:autoRedefine/>
    <w:uiPriority w:val="39"/>
    <w:semiHidden/>
    <w:rsid w:val="003950CD"/>
    <w:pPr>
      <w:spacing w:after="100"/>
      <w:ind w:left="1680"/>
    </w:pPr>
  </w:style>
  <w:style w:type="paragraph" w:styleId="TOC9">
    <w:name w:val="toc 9"/>
    <w:basedOn w:val="Normal"/>
    <w:next w:val="Normal"/>
    <w:autoRedefine/>
    <w:uiPriority w:val="39"/>
    <w:semiHidden/>
    <w:rsid w:val="003950CD"/>
    <w:pPr>
      <w:spacing w:after="100"/>
      <w:ind w:left="1920"/>
    </w:pPr>
  </w:style>
  <w:style w:type="paragraph" w:styleId="TOCHeading">
    <w:name w:val="TOC Heading"/>
    <w:basedOn w:val="Heading1"/>
    <w:next w:val="Normal"/>
    <w:uiPriority w:val="39"/>
    <w:semiHidden/>
    <w:qFormat/>
    <w:rsid w:val="003950CD"/>
    <w:pPr>
      <w:spacing w:before="240" w:after="0"/>
      <w:ind w:firstLine="720"/>
      <w:outlineLvl w:val="9"/>
    </w:pPr>
    <w:rPr>
      <w:rFonts w:asciiTheme="majorHAnsi" w:hAnsiTheme="majorHAnsi" w:cstheme="majorBidi"/>
      <w:b w:val="0"/>
      <w:bCs w:val="0"/>
      <w:color w:val="365F91" w:themeColor="accent1" w:themeShade="BF"/>
      <w:w w:val="100"/>
      <w:sz w:val="32"/>
      <w:szCs w:val="32"/>
    </w:rPr>
  </w:style>
  <w:style w:type="character" w:customStyle="1" w:styleId="topic-bmChar">
    <w:name w:val="topic-bm Char"/>
    <w:basedOn w:val="topic-chapChar"/>
    <w:link w:val="topic-bm"/>
    <w:rsid w:val="003950CD"/>
    <w:rPr>
      <w:rFonts w:ascii="Times New Roman" w:eastAsiaTheme="minorHAnsi" w:hAnsi="Times New Roman" w:cs="Times New Roman"/>
      <w:color w:val="00B050"/>
      <w:sz w:val="40"/>
    </w:rPr>
  </w:style>
  <w:style w:type="paragraph" w:customStyle="1" w:styleId="imgcap">
    <w:name w:val="imgcap"/>
    <w:qFormat/>
    <w:rsid w:val="003950CD"/>
    <w:pPr>
      <w:spacing w:line="480" w:lineRule="auto"/>
      <w:ind w:left="720"/>
    </w:pPr>
    <w:rPr>
      <w:rFonts w:ascii="Georgia" w:eastAsiaTheme="minorHAnsi" w:hAnsi="Georgia" w:cs="Times New Roman"/>
      <w:sz w:val="28"/>
      <w:szCs w:val="20"/>
    </w:rPr>
  </w:style>
  <w:style w:type="paragraph" w:customStyle="1" w:styleId="imgcred">
    <w:name w:val="imgcred"/>
    <w:qFormat/>
    <w:rsid w:val="003950CD"/>
    <w:pPr>
      <w:spacing w:line="480" w:lineRule="auto"/>
      <w:ind w:left="720"/>
    </w:pPr>
    <w:rPr>
      <w:rFonts w:ascii="Georgia" w:eastAsiaTheme="minorHAnsi" w:hAnsi="Georgia" w:cs="Times New Roman"/>
      <w:szCs w:val="20"/>
    </w:rPr>
  </w:style>
  <w:style w:type="paragraph" w:customStyle="1" w:styleId="imgnum">
    <w:name w:val="imgnum"/>
    <w:qFormat/>
    <w:rsid w:val="003950CD"/>
    <w:pPr>
      <w:spacing w:line="480" w:lineRule="auto"/>
      <w:ind w:left="720"/>
    </w:pPr>
    <w:rPr>
      <w:rFonts w:ascii="Georgia" w:eastAsia="MS Mincho" w:hAnsi="Georgia" w:cs="Times New Roman"/>
      <w:b/>
    </w:rPr>
  </w:style>
  <w:style w:type="paragraph" w:customStyle="1" w:styleId="imgttl">
    <w:name w:val="imgttl"/>
    <w:qFormat/>
    <w:rsid w:val="003950CD"/>
    <w:pPr>
      <w:spacing w:line="480" w:lineRule="auto"/>
      <w:ind w:left="720"/>
    </w:pPr>
    <w:rPr>
      <w:rFonts w:ascii="Georgia" w:eastAsia="MS Mincho" w:hAnsi="Georgia" w:cs="Times New Roman"/>
      <w:b/>
      <w:sz w:val="28"/>
    </w:rPr>
  </w:style>
  <w:style w:type="paragraph" w:customStyle="1" w:styleId="f-ahead">
    <w:name w:val="f-ahead"/>
    <w:basedOn w:val="ahead"/>
    <w:uiPriority w:val="1"/>
    <w:qFormat/>
    <w:rsid w:val="003950CD"/>
  </w:style>
  <w:style w:type="paragraph" w:customStyle="1" w:styleId="f-bhead">
    <w:name w:val="f-bhead"/>
    <w:basedOn w:val="bhead"/>
    <w:uiPriority w:val="1"/>
    <w:qFormat/>
    <w:rsid w:val="003950CD"/>
  </w:style>
  <w:style w:type="paragraph" w:customStyle="1" w:styleId="f-chead">
    <w:name w:val="f-chead"/>
    <w:basedOn w:val="chead"/>
    <w:uiPriority w:val="1"/>
    <w:qFormat/>
    <w:rsid w:val="003950CD"/>
  </w:style>
  <w:style w:type="paragraph" w:customStyle="1" w:styleId="f-dhead">
    <w:name w:val="f-dhead"/>
    <w:basedOn w:val="dhead"/>
    <w:uiPriority w:val="1"/>
    <w:qFormat/>
    <w:rsid w:val="003950CD"/>
  </w:style>
  <w:style w:type="paragraph" w:customStyle="1" w:styleId="f-ehead">
    <w:name w:val="f-ehead"/>
    <w:basedOn w:val="ehead"/>
    <w:uiPriority w:val="1"/>
    <w:qFormat/>
    <w:rsid w:val="003950CD"/>
    <w:pPr>
      <w:ind w:firstLine="0"/>
    </w:pPr>
  </w:style>
  <w:style w:type="paragraph" w:customStyle="1" w:styleId="f-fhead">
    <w:name w:val="f-fhead"/>
    <w:basedOn w:val="fhead"/>
    <w:uiPriority w:val="1"/>
    <w:qFormat/>
    <w:rsid w:val="003950CD"/>
    <w:pPr>
      <w:ind w:firstLine="0"/>
    </w:pPr>
  </w:style>
  <w:style w:type="paragraph" w:customStyle="1" w:styleId="au1">
    <w:name w:val="au1"/>
    <w:basedOn w:val="au"/>
    <w:qFormat/>
    <w:rsid w:val="003950CD"/>
    <w:rPr>
      <w:sz w:val="24"/>
    </w:rPr>
  </w:style>
  <w:style w:type="paragraph" w:customStyle="1" w:styleId="au2">
    <w:name w:val="au2"/>
    <w:basedOn w:val="au1"/>
    <w:qFormat/>
    <w:rsid w:val="003950CD"/>
    <w:rPr>
      <w:sz w:val="20"/>
    </w:rPr>
  </w:style>
  <w:style w:type="paragraph" w:customStyle="1" w:styleId="au3">
    <w:name w:val="au3"/>
    <w:basedOn w:val="au2"/>
    <w:qFormat/>
    <w:rsid w:val="003950CD"/>
    <w:rPr>
      <w:sz w:val="16"/>
    </w:rPr>
  </w:style>
  <w:style w:type="paragraph" w:customStyle="1" w:styleId="bp">
    <w:name w:val="bp"/>
    <w:basedOn w:val="Normal"/>
    <w:link w:val="bpChar"/>
    <w:qFormat/>
    <w:rsid w:val="003950CD"/>
    <w:pPr>
      <w:numPr>
        <w:numId w:val="4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ind w:left="360"/>
      <w:contextualSpacing/>
    </w:pPr>
    <w:rPr>
      <w:rFonts w:ascii="Times New Roman" w:hAnsi="Times New Roman" w:cs="Times New Roman"/>
    </w:rPr>
  </w:style>
  <w:style w:type="character" w:customStyle="1" w:styleId="bpChar">
    <w:name w:val="bp Char"/>
    <w:basedOn w:val="DefaultParagraphFont"/>
    <w:link w:val="bp"/>
    <w:rsid w:val="003950CD"/>
    <w:rPr>
      <w:rFonts w:ascii="Times New Roman" w:eastAsiaTheme="minorHAnsi" w:hAnsi="Times New Roman" w:cs="Times New Roman"/>
    </w:rPr>
  </w:style>
  <w:style w:type="paragraph" w:customStyle="1" w:styleId="topic-ins">
    <w:name w:val="topic-ins"/>
    <w:basedOn w:val="topic-chap"/>
    <w:qFormat/>
    <w:rsid w:val="003950CD"/>
  </w:style>
  <w:style w:type="character" w:customStyle="1" w:styleId="nlChar">
    <w:name w:val="nl Char"/>
    <w:basedOn w:val="DefaultParagraphFont"/>
    <w:link w:val="nl"/>
    <w:rsid w:val="003950CD"/>
    <w:rPr>
      <w:rFonts w:ascii="Times New Roman" w:eastAsiaTheme="minorHAnsi" w:hAnsi="Times New Roman" w:cs="Times New Roman"/>
    </w:rPr>
  </w:style>
  <w:style w:type="paragraph" w:customStyle="1" w:styleId="list-i">
    <w:name w:val="list-i"/>
    <w:basedOn w:val="gensec-i"/>
    <w:qFormat/>
    <w:rsid w:val="003950CD"/>
  </w:style>
  <w:style w:type="paragraph" w:customStyle="1" w:styleId="list1-i">
    <w:name w:val="list1-i"/>
    <w:basedOn w:val="list-i"/>
    <w:qFormat/>
    <w:rsid w:val="003950CD"/>
  </w:style>
  <w:style w:type="paragraph" w:customStyle="1" w:styleId="list2-i">
    <w:name w:val="list2-i"/>
    <w:basedOn w:val="list1-i"/>
    <w:qFormat/>
    <w:rsid w:val="003950CD"/>
  </w:style>
  <w:style w:type="paragraph" w:customStyle="1" w:styleId="list3-i">
    <w:name w:val="list3-i"/>
    <w:basedOn w:val="list2-i"/>
    <w:qFormat/>
    <w:rsid w:val="003950CD"/>
  </w:style>
  <w:style w:type="paragraph" w:customStyle="1" w:styleId="bpm">
    <w:name w:val="bpm"/>
    <w:qFormat/>
    <w:rsid w:val="003950CD"/>
    <w:pPr>
      <w:numPr>
        <w:numId w:val="47"/>
      </w:numPr>
      <w:spacing w:line="480" w:lineRule="auto"/>
    </w:pPr>
    <w:rPr>
      <w:rFonts w:ascii="Times New Roman" w:eastAsiaTheme="minorHAnsi" w:hAnsi="Times New Roman" w:cs="Times New Roman"/>
    </w:rPr>
  </w:style>
  <w:style w:type="paragraph" w:customStyle="1" w:styleId="bpf">
    <w:name w:val="bpf"/>
    <w:basedOn w:val="bpm"/>
    <w:next w:val="bpm"/>
    <w:qFormat/>
    <w:rsid w:val="003950CD"/>
    <w:pPr>
      <w:spacing w:before="120"/>
    </w:pPr>
  </w:style>
  <w:style w:type="paragraph" w:customStyle="1" w:styleId="bpl">
    <w:name w:val="bpl"/>
    <w:basedOn w:val="bpm"/>
    <w:qFormat/>
    <w:rsid w:val="003950CD"/>
    <w:pPr>
      <w:spacing w:after="120"/>
    </w:pPr>
  </w:style>
  <w:style w:type="paragraph" w:customStyle="1" w:styleId="bpo">
    <w:name w:val="bpo"/>
    <w:basedOn w:val="bpl"/>
    <w:qFormat/>
    <w:rsid w:val="003950CD"/>
    <w:pPr>
      <w:spacing w:before="120"/>
    </w:pPr>
  </w:style>
  <w:style w:type="paragraph" w:customStyle="1" w:styleId="topic-inter">
    <w:name w:val="topic-inter"/>
    <w:basedOn w:val="topic-chap"/>
    <w:next w:val="ttl"/>
    <w:qFormat/>
    <w:rsid w:val="003950CD"/>
  </w:style>
  <w:style w:type="paragraph" w:customStyle="1" w:styleId="topic-teaser">
    <w:name w:val="topic-teaser"/>
    <w:basedOn w:val="topic-chap"/>
    <w:next w:val="ttl"/>
    <w:qFormat/>
    <w:rsid w:val="003950CD"/>
  </w:style>
  <w:style w:type="paragraph" w:customStyle="1" w:styleId="electr-i">
    <w:name w:val="electr-i"/>
    <w:basedOn w:val="side-i"/>
    <w:next w:val="Normal"/>
    <w:qFormat/>
    <w:rsid w:val="003950CD"/>
  </w:style>
  <w:style w:type="paragraph" w:customStyle="1" w:styleId="electr-s">
    <w:name w:val="electr-s"/>
    <w:basedOn w:val="side-s"/>
    <w:next w:val="Normal"/>
    <w:qFormat/>
    <w:rsid w:val="003950CD"/>
  </w:style>
  <w:style w:type="paragraph" w:customStyle="1" w:styleId="form-i">
    <w:name w:val="form-i"/>
    <w:basedOn w:val="side-i"/>
    <w:next w:val="Normal"/>
    <w:link w:val="form-iChar"/>
    <w:qFormat/>
    <w:rsid w:val="003950CD"/>
  </w:style>
  <w:style w:type="character" w:customStyle="1" w:styleId="side-iChar">
    <w:name w:val="side-i Char"/>
    <w:basedOn w:val="DefaultParagraphFont"/>
    <w:link w:val="side-i"/>
    <w:rsid w:val="003950CD"/>
    <w:rPr>
      <w:rFonts w:ascii="Times New Roman" w:eastAsiaTheme="minorHAnsi" w:hAnsi="Times New Roman" w:cs="Times New Roman"/>
      <w:b/>
      <w:color w:val="0070C0"/>
      <w:sz w:val="20"/>
      <w:shd w:val="clear" w:color="auto" w:fill="FFFF99"/>
    </w:rPr>
  </w:style>
  <w:style w:type="character" w:customStyle="1" w:styleId="form-iChar">
    <w:name w:val="form-i Char"/>
    <w:basedOn w:val="side-iChar"/>
    <w:link w:val="form-i"/>
    <w:rsid w:val="003950CD"/>
    <w:rPr>
      <w:rFonts w:ascii="Times New Roman" w:eastAsiaTheme="minorHAnsi" w:hAnsi="Times New Roman" w:cs="Times New Roman"/>
      <w:b/>
      <w:color w:val="0070C0"/>
      <w:sz w:val="20"/>
      <w:shd w:val="clear" w:color="auto" w:fill="FFFF99"/>
    </w:rPr>
  </w:style>
  <w:style w:type="paragraph" w:customStyle="1" w:styleId="form-s">
    <w:name w:val="form-s"/>
    <w:basedOn w:val="side-s"/>
    <w:qFormat/>
    <w:rsid w:val="003950CD"/>
  </w:style>
  <w:style w:type="paragraph" w:customStyle="1" w:styleId="table-s">
    <w:name w:val="table-s"/>
    <w:basedOn w:val="side-s"/>
    <w:next w:val="Normal"/>
    <w:qFormat/>
    <w:rsid w:val="003950CD"/>
  </w:style>
  <w:style w:type="paragraph" w:customStyle="1" w:styleId="var1-i">
    <w:name w:val="var1-i"/>
    <w:basedOn w:val="box-i"/>
    <w:next w:val="Normal"/>
    <w:qFormat/>
    <w:rsid w:val="003950CD"/>
  </w:style>
  <w:style w:type="paragraph" w:customStyle="1" w:styleId="var2-i">
    <w:name w:val="var2-i"/>
    <w:basedOn w:val="var1-i"/>
    <w:next w:val="Normal"/>
    <w:qFormat/>
    <w:rsid w:val="003950CD"/>
  </w:style>
  <w:style w:type="paragraph" w:customStyle="1" w:styleId="var3-i">
    <w:name w:val="var3-i"/>
    <w:basedOn w:val="var1-i"/>
    <w:next w:val="Normal"/>
    <w:qFormat/>
    <w:rsid w:val="003950CD"/>
  </w:style>
  <w:style w:type="paragraph" w:customStyle="1" w:styleId="var1-s">
    <w:name w:val="var1-s"/>
    <w:basedOn w:val="box-s"/>
    <w:next w:val="Normal"/>
    <w:qFormat/>
    <w:rsid w:val="003950CD"/>
  </w:style>
  <w:style w:type="paragraph" w:customStyle="1" w:styleId="var2-s">
    <w:name w:val="var2-s"/>
    <w:basedOn w:val="var1-s"/>
    <w:next w:val="Normal"/>
    <w:qFormat/>
    <w:rsid w:val="003950CD"/>
  </w:style>
  <w:style w:type="paragraph" w:customStyle="1" w:styleId="artclda">
    <w:name w:val="artclda"/>
    <w:basedOn w:val="artcl"/>
    <w:next w:val="artcl"/>
    <w:qFormat/>
    <w:rsid w:val="003950CD"/>
    <w:pPr>
      <w:ind w:firstLine="0"/>
      <w:jc w:val="center"/>
    </w:pPr>
  </w:style>
  <w:style w:type="paragraph" w:customStyle="1" w:styleId="dia1">
    <w:name w:val="dia1"/>
    <w:next w:val="dia2"/>
    <w:qFormat/>
    <w:rsid w:val="003950CD"/>
    <w:pPr>
      <w:spacing w:line="480" w:lineRule="auto"/>
      <w:ind w:left="720" w:hanging="720"/>
    </w:pPr>
    <w:rPr>
      <w:rFonts w:ascii="Arial" w:eastAsia="MS Mincho" w:hAnsi="Arial" w:cs="Times New Roman"/>
      <w:noProof/>
      <w:color w:val="1F497D" w:themeColor="text2"/>
    </w:rPr>
  </w:style>
  <w:style w:type="paragraph" w:customStyle="1" w:styleId="dia2">
    <w:name w:val="dia2"/>
    <w:basedOn w:val="dia1"/>
    <w:qFormat/>
    <w:rsid w:val="003950CD"/>
    <w:rPr>
      <w:color w:val="7030A0"/>
    </w:rPr>
  </w:style>
  <w:style w:type="paragraph" w:customStyle="1" w:styleId="disp1">
    <w:name w:val="disp1"/>
    <w:qFormat/>
    <w:rsid w:val="003950CD"/>
    <w:pPr>
      <w:spacing w:line="480" w:lineRule="auto"/>
      <w:jc w:val="center"/>
    </w:pPr>
    <w:rPr>
      <w:rFonts w:ascii="Times New Roman" w:eastAsia="MS Mincho" w:hAnsi="Times New Roman" w:cs="Times New Roman"/>
      <w:noProof/>
      <w:color w:val="000000" w:themeColor="text1"/>
      <w:sz w:val="36"/>
    </w:rPr>
  </w:style>
  <w:style w:type="paragraph" w:customStyle="1" w:styleId="disp2">
    <w:name w:val="disp2"/>
    <w:basedOn w:val="disp1"/>
    <w:qFormat/>
    <w:rsid w:val="003950CD"/>
    <w:rPr>
      <w:sz w:val="28"/>
    </w:rPr>
  </w:style>
  <w:style w:type="paragraph" w:customStyle="1" w:styleId="disp3">
    <w:name w:val="disp3"/>
    <w:basedOn w:val="disp1"/>
    <w:qFormat/>
    <w:rsid w:val="003950CD"/>
    <w:rPr>
      <w:sz w:val="24"/>
    </w:rPr>
  </w:style>
  <w:style w:type="paragraph" w:customStyle="1" w:styleId="disp4">
    <w:name w:val="disp4"/>
    <w:basedOn w:val="disp1"/>
    <w:qFormat/>
    <w:rsid w:val="003950CD"/>
    <w:rPr>
      <w:sz w:val="20"/>
    </w:rPr>
  </w:style>
  <w:style w:type="paragraph" w:customStyle="1" w:styleId="disphd">
    <w:name w:val="disphd"/>
    <w:basedOn w:val="disp"/>
    <w:next w:val="disp"/>
    <w:qFormat/>
    <w:rsid w:val="003950CD"/>
    <w:pPr>
      <w:spacing w:before="0" w:after="0"/>
    </w:pPr>
    <w:rPr>
      <w:b/>
      <w:sz w:val="28"/>
    </w:rPr>
  </w:style>
  <w:style w:type="paragraph" w:customStyle="1" w:styleId="eonly">
    <w:name w:val="eonly"/>
    <w:qFormat/>
    <w:rsid w:val="003950CD"/>
    <w:pPr>
      <w:shd w:val="clear" w:color="auto" w:fill="E5B8B7" w:themeFill="accent2" w:themeFillTint="66"/>
      <w:spacing w:line="480" w:lineRule="auto"/>
      <w:ind w:left="720" w:right="720" w:firstLine="720"/>
    </w:pPr>
    <w:rPr>
      <w:rFonts w:ascii="Arial" w:eastAsiaTheme="minorHAnsi" w:hAnsi="Arial" w:cs="Times New Roman"/>
    </w:rPr>
  </w:style>
  <w:style w:type="paragraph" w:customStyle="1" w:styleId="eonlyttl">
    <w:name w:val="eonlyttl"/>
    <w:basedOn w:val="eonly"/>
    <w:qFormat/>
    <w:rsid w:val="003950CD"/>
    <w:pPr>
      <w:ind w:firstLine="0"/>
      <w:jc w:val="center"/>
    </w:pPr>
    <w:rPr>
      <w:b/>
      <w:sz w:val="28"/>
    </w:rPr>
  </w:style>
  <w:style w:type="paragraph" w:customStyle="1" w:styleId="sidenote">
    <w:name w:val="sidenote"/>
    <w:qFormat/>
    <w:rsid w:val="003950CD"/>
    <w:pPr>
      <w:spacing w:before="240" w:line="480" w:lineRule="auto"/>
      <w:ind w:left="1080" w:right="720" w:hanging="360"/>
      <w:contextualSpacing/>
    </w:pPr>
    <w:rPr>
      <w:rFonts w:ascii="Arial" w:eastAsiaTheme="minorHAnsi" w:hAnsi="Arial" w:cs="Times New Roman"/>
      <w:color w:val="000000" w:themeColor="text1"/>
      <w:szCs w:val="20"/>
    </w:rPr>
  </w:style>
  <w:style w:type="paragraph" w:customStyle="1" w:styleId="rectime">
    <w:name w:val="rectime"/>
    <w:basedOn w:val="nutr"/>
    <w:qFormat/>
    <w:rsid w:val="003950CD"/>
  </w:style>
  <w:style w:type="paragraph" w:customStyle="1" w:styleId="spk">
    <w:name w:val="spk"/>
    <w:basedOn w:val="dia"/>
    <w:next w:val="dia"/>
    <w:qFormat/>
    <w:rsid w:val="003950CD"/>
    <w:pPr>
      <w:ind w:left="0"/>
    </w:pPr>
    <w:rPr>
      <w:b/>
    </w:rPr>
  </w:style>
  <w:style w:type="paragraph" w:customStyle="1" w:styleId="diadir">
    <w:name w:val="diadir"/>
    <w:basedOn w:val="dia"/>
    <w:qFormat/>
    <w:rsid w:val="003950CD"/>
    <w:pPr>
      <w:ind w:left="1440"/>
    </w:pPr>
    <w:rPr>
      <w:i/>
    </w:rPr>
  </w:style>
  <w:style w:type="character" w:customStyle="1" w:styleId="imgrefc">
    <w:name w:val="imgrefc"/>
    <w:basedOn w:val="DefaultParagraphFont"/>
    <w:qFormat/>
    <w:rsid w:val="003950CD"/>
    <w:rPr>
      <w:bdr w:val="single" w:sz="4" w:space="0" w:color="5F497A" w:themeColor="accent4" w:themeShade="BF"/>
      <w:shd w:val="clear" w:color="auto" w:fill="B2A1C7" w:themeFill="accent4" w:themeFillTint="99"/>
    </w:rPr>
  </w:style>
  <w:style w:type="paragraph" w:customStyle="1" w:styleId="tbhdsub">
    <w:name w:val="tbhdsub"/>
    <w:basedOn w:val="tbhd"/>
    <w:qFormat/>
    <w:rsid w:val="003950CD"/>
    <w:rPr>
      <w:b w:val="0"/>
    </w:rPr>
  </w:style>
  <w:style w:type="paragraph" w:customStyle="1" w:styleId="txb4">
    <w:name w:val="txb4"/>
    <w:basedOn w:val="txb3"/>
    <w:next w:val="Normal"/>
    <w:qFormat/>
    <w:rsid w:val="003950CD"/>
  </w:style>
  <w:style w:type="paragraph" w:customStyle="1" w:styleId="ol1">
    <w:name w:val="ol1"/>
    <w:basedOn w:val="ol"/>
    <w:qFormat/>
    <w:rsid w:val="003950CD"/>
    <w:pPr>
      <w:numPr>
        <w:numId w:val="51"/>
      </w:numPr>
      <w:ind w:left="1080"/>
    </w:pPr>
  </w:style>
  <w:style w:type="paragraph" w:customStyle="1" w:styleId="ol3">
    <w:name w:val="ol3"/>
    <w:basedOn w:val="ol1"/>
    <w:qFormat/>
    <w:rsid w:val="003950CD"/>
    <w:pPr>
      <w:numPr>
        <w:numId w:val="52"/>
      </w:numPr>
      <w:ind w:left="1800"/>
    </w:pPr>
  </w:style>
  <w:style w:type="paragraph" w:customStyle="1" w:styleId="ol2">
    <w:name w:val="ol2"/>
    <w:basedOn w:val="ol1"/>
    <w:qFormat/>
    <w:rsid w:val="003950CD"/>
    <w:pPr>
      <w:numPr>
        <w:numId w:val="53"/>
      </w:numPr>
    </w:pPr>
  </w:style>
  <w:style w:type="paragraph" w:customStyle="1" w:styleId="ol4">
    <w:name w:val="ol4"/>
    <w:basedOn w:val="ol3"/>
    <w:qFormat/>
    <w:rsid w:val="003950CD"/>
    <w:pPr>
      <w:numPr>
        <w:numId w:val="54"/>
      </w:numPr>
    </w:pPr>
  </w:style>
  <w:style w:type="paragraph" w:customStyle="1" w:styleId="ol5">
    <w:name w:val="ol5"/>
    <w:basedOn w:val="ol4"/>
    <w:qFormat/>
    <w:rsid w:val="003950CD"/>
    <w:pPr>
      <w:numPr>
        <w:numId w:val="55"/>
      </w:numPr>
    </w:pPr>
  </w:style>
  <w:style w:type="paragraph" w:customStyle="1" w:styleId="ol6">
    <w:name w:val="ol6"/>
    <w:basedOn w:val="ol5"/>
    <w:qFormat/>
    <w:rsid w:val="003950CD"/>
    <w:pPr>
      <w:numPr>
        <w:numId w:val="56"/>
      </w:numPr>
    </w:pPr>
  </w:style>
  <w:style w:type="character" w:customStyle="1" w:styleId="langgrkbi">
    <w:name w:val="langgrkbi"/>
    <w:basedOn w:val="langgrk"/>
    <w:qFormat/>
    <w:rsid w:val="003950CD"/>
    <w:rPr>
      <w:rFonts w:ascii="SBL Greek" w:hAnsi="SBL Greek"/>
      <w:b/>
      <w:i/>
      <w:color w:val="008000"/>
    </w:rPr>
  </w:style>
  <w:style w:type="character" w:customStyle="1" w:styleId="langgrki">
    <w:name w:val="langgrki"/>
    <w:basedOn w:val="langgrk"/>
    <w:qFormat/>
    <w:rsid w:val="003950CD"/>
    <w:rPr>
      <w:rFonts w:ascii="SBL Greek" w:hAnsi="SBL Greek"/>
      <w:i/>
      <w:color w:val="008000"/>
    </w:rPr>
  </w:style>
  <w:style w:type="character" w:customStyle="1" w:styleId="langhebb">
    <w:name w:val="langhebb"/>
    <w:basedOn w:val="langheb"/>
    <w:qFormat/>
    <w:rsid w:val="003950CD"/>
    <w:rPr>
      <w:rFonts w:ascii="SBL Hebrew" w:hAnsi="SBL Hebrew" w:cs="SBL Hebrew"/>
      <w:b/>
      <w:color w:val="4F6228" w:themeColor="accent3" w:themeShade="80"/>
    </w:rPr>
  </w:style>
  <w:style w:type="character" w:customStyle="1" w:styleId="redact">
    <w:name w:val="redact"/>
    <w:basedOn w:val="DefaultParagraphFont"/>
    <w:qFormat/>
    <w:rsid w:val="003950CD"/>
    <w:rPr>
      <w:bdr w:val="none" w:sz="0" w:space="0" w:color="auto"/>
      <w:shd w:val="clear" w:color="auto" w:fill="7F7F7F" w:themeFill="text1" w:themeFillTint="80"/>
    </w:rPr>
  </w:style>
  <w:style w:type="character" w:customStyle="1" w:styleId="scb">
    <w:name w:val="scb"/>
    <w:basedOn w:val="sc"/>
    <w:qFormat/>
    <w:rsid w:val="003950CD"/>
    <w:rPr>
      <w:b/>
      <w:smallCaps/>
      <w:color w:val="C0504D" w:themeColor="accent2"/>
    </w:rPr>
  </w:style>
  <w:style w:type="character" w:customStyle="1" w:styleId="scbi">
    <w:name w:val="scbi"/>
    <w:basedOn w:val="sc"/>
    <w:qFormat/>
    <w:rsid w:val="003950CD"/>
    <w:rPr>
      <w:b/>
      <w:i/>
      <w:smallCaps/>
      <w:color w:val="C0504D" w:themeColor="accent2"/>
    </w:rPr>
  </w:style>
  <w:style w:type="character" w:customStyle="1" w:styleId="strikei">
    <w:name w:val="strikei"/>
    <w:basedOn w:val="strike"/>
    <w:qFormat/>
    <w:rsid w:val="003950CD"/>
    <w:rPr>
      <w:i/>
      <w:strike/>
      <w:dstrike w:val="0"/>
      <w:color w:val="943634" w:themeColor="accent2" w:themeShade="BF"/>
    </w:rPr>
  </w:style>
  <w:style w:type="character" w:customStyle="1" w:styleId="supi">
    <w:name w:val="supi"/>
    <w:basedOn w:val="sup"/>
    <w:qFormat/>
    <w:rsid w:val="003950CD"/>
    <w:rPr>
      <w:i/>
      <w:color w:val="943634" w:themeColor="accent2" w:themeShade="BF"/>
      <w:vertAlign w:val="superscript"/>
    </w:rPr>
  </w:style>
  <w:style w:type="character" w:customStyle="1" w:styleId="ulinei">
    <w:name w:val="ulinei"/>
    <w:basedOn w:val="uline"/>
    <w:qFormat/>
    <w:rsid w:val="003950CD"/>
    <w:rPr>
      <w:i/>
      <w:color w:val="943634" w:themeColor="accent2" w:themeShade="BF"/>
      <w:u w:val="single"/>
    </w:rPr>
  </w:style>
  <w:style w:type="character" w:customStyle="1" w:styleId="emph1">
    <w:name w:val="emph1"/>
    <w:basedOn w:val="emph"/>
    <w:qFormat/>
    <w:rsid w:val="003950CD"/>
    <w:rPr>
      <w:color w:val="00B050"/>
      <w:sz w:val="24"/>
    </w:rPr>
  </w:style>
  <w:style w:type="character" w:customStyle="1" w:styleId="emph2">
    <w:name w:val="emph2"/>
    <w:basedOn w:val="emph"/>
    <w:qFormat/>
    <w:rsid w:val="003950CD"/>
    <w:rPr>
      <w:color w:val="31849B" w:themeColor="accent5" w:themeShade="BF"/>
      <w:sz w:val="24"/>
    </w:rPr>
  </w:style>
  <w:style w:type="paragraph" w:customStyle="1" w:styleId="topic-ps">
    <w:name w:val="topic-ps"/>
    <w:basedOn w:val="topic-rm"/>
    <w:next w:val="ttl"/>
    <w:qFormat/>
    <w:rsid w:val="003950CD"/>
  </w:style>
  <w:style w:type="paragraph" w:customStyle="1" w:styleId="box1-i">
    <w:name w:val="box1-i"/>
    <w:basedOn w:val="box-i"/>
    <w:next w:val="Normal"/>
    <w:qFormat/>
    <w:rsid w:val="003950CD"/>
  </w:style>
  <w:style w:type="paragraph" w:customStyle="1" w:styleId="box2-i">
    <w:name w:val="box2-i"/>
    <w:basedOn w:val="box1-i"/>
    <w:next w:val="Normal"/>
    <w:qFormat/>
    <w:rsid w:val="003950CD"/>
  </w:style>
  <w:style w:type="paragraph" w:customStyle="1" w:styleId="box1-s">
    <w:name w:val="box1-s"/>
    <w:basedOn w:val="box-s"/>
    <w:next w:val="Normal"/>
    <w:qFormat/>
    <w:rsid w:val="003950CD"/>
  </w:style>
  <w:style w:type="paragraph" w:customStyle="1" w:styleId="box2-s">
    <w:name w:val="box2-s"/>
    <w:basedOn w:val="box-s"/>
    <w:next w:val="Normal"/>
    <w:qFormat/>
    <w:rsid w:val="003950CD"/>
  </w:style>
  <w:style w:type="paragraph" w:customStyle="1" w:styleId="side1-i">
    <w:name w:val="side1-i"/>
    <w:basedOn w:val="side-i"/>
    <w:next w:val="Normal"/>
    <w:qFormat/>
    <w:rsid w:val="003950CD"/>
  </w:style>
  <w:style w:type="paragraph" w:customStyle="1" w:styleId="side2-i">
    <w:name w:val="side2-i"/>
    <w:basedOn w:val="side-i"/>
    <w:next w:val="Normal"/>
    <w:qFormat/>
    <w:rsid w:val="003950CD"/>
  </w:style>
  <w:style w:type="paragraph" w:customStyle="1" w:styleId="side1-s">
    <w:name w:val="side1-s"/>
    <w:basedOn w:val="side-s"/>
    <w:next w:val="Normal"/>
    <w:qFormat/>
    <w:rsid w:val="003950CD"/>
  </w:style>
  <w:style w:type="paragraph" w:customStyle="1" w:styleId="side2-s">
    <w:name w:val="side2-s"/>
    <w:basedOn w:val="side-s"/>
    <w:next w:val="Normal"/>
    <w:qFormat/>
    <w:rsid w:val="003950CD"/>
  </w:style>
  <w:style w:type="paragraph" w:customStyle="1" w:styleId="toc40">
    <w:name w:val="toc4"/>
    <w:qFormat/>
    <w:rsid w:val="003950CD"/>
    <w:pPr>
      <w:spacing w:line="480" w:lineRule="auto"/>
      <w:ind w:left="1800"/>
    </w:pPr>
    <w:rPr>
      <w:rFonts w:ascii="Times New Roman" w:eastAsiaTheme="minorHAnsi" w:hAnsi="Times New Roman" w:cs="Times New Roman"/>
    </w:rPr>
  </w:style>
  <w:style w:type="paragraph" w:customStyle="1" w:styleId="var4-i">
    <w:name w:val="var4-i"/>
    <w:basedOn w:val="var1-i"/>
    <w:next w:val="ttl"/>
    <w:qFormat/>
    <w:rsid w:val="003950CD"/>
  </w:style>
  <w:style w:type="paragraph" w:customStyle="1" w:styleId="letcon">
    <w:name w:val="letcon"/>
    <w:basedOn w:val="let"/>
    <w:qFormat/>
    <w:rsid w:val="003950CD"/>
    <w:pPr>
      <w:spacing w:before="120" w:after="120"/>
      <w:ind w:firstLine="0"/>
    </w:pPr>
  </w:style>
  <w:style w:type="paragraph" w:customStyle="1" w:styleId="tocbms">
    <w:name w:val="tocbms"/>
    <w:next w:val="tocbmp"/>
    <w:qFormat/>
    <w:rsid w:val="003950CD"/>
    <w:pPr>
      <w:spacing w:line="480" w:lineRule="auto"/>
    </w:pPr>
    <w:rPr>
      <w:rFonts w:asciiTheme="majorBidi" w:eastAsiaTheme="minorHAnsi" w:hAnsiTheme="majorBidi"/>
      <w:b/>
      <w:sz w:val="32"/>
    </w:rPr>
  </w:style>
  <w:style w:type="paragraph" w:customStyle="1" w:styleId="box-n">
    <w:name w:val="box-n"/>
    <w:basedOn w:val="Normal"/>
    <w:qFormat/>
    <w:rsid w:val="003950CD"/>
    <w:pPr>
      <w:pBdr>
        <w:top w:val="single" w:sz="4" w:space="0" w:color="auto"/>
        <w:bottom w:val="single" w:sz="4" w:space="0" w:color="auto"/>
      </w:pBdr>
      <w:shd w:val="clear" w:color="auto" w:fill="FDE9D9" w:themeFill="accent6" w:themeFillTint="33"/>
      <w:spacing w:after="0" w:line="240" w:lineRule="auto"/>
      <w:contextualSpacing/>
      <w:jc w:val="center"/>
    </w:pPr>
    <w:rPr>
      <w:rFonts w:ascii="Times New Roman" w:hAnsi="Times New Roman" w:cs="Times New Roman"/>
      <w:b/>
      <w:color w:val="0070C0"/>
      <w:sz w:val="20"/>
      <w:szCs w:val="20"/>
    </w:rPr>
  </w:style>
  <w:style w:type="paragraph" w:customStyle="1" w:styleId="electr-n">
    <w:name w:val="electr-n"/>
    <w:basedOn w:val="box-n"/>
    <w:qFormat/>
    <w:rsid w:val="003950CD"/>
  </w:style>
  <w:style w:type="paragraph" w:customStyle="1" w:styleId="end-n">
    <w:name w:val="end-n"/>
    <w:basedOn w:val="end"/>
    <w:qFormat/>
    <w:rsid w:val="003950CD"/>
    <w:pPr>
      <w:shd w:val="clear" w:color="auto" w:fill="FDE9D9" w:themeFill="accent6" w:themeFillTint="33"/>
    </w:pPr>
  </w:style>
  <w:style w:type="paragraph" w:customStyle="1" w:styleId="var-n">
    <w:name w:val="var-n"/>
    <w:basedOn w:val="Normal"/>
    <w:qFormat/>
    <w:rsid w:val="003950CD"/>
    <w:pPr>
      <w:pBdr>
        <w:top w:val="single" w:sz="4" w:space="0" w:color="auto"/>
        <w:bottom w:val="single" w:sz="4" w:space="0" w:color="auto"/>
      </w:pBdr>
      <w:shd w:val="clear" w:color="auto" w:fill="FDE9D9" w:themeFill="accent6" w:themeFillTint="33"/>
      <w:spacing w:after="0" w:line="240" w:lineRule="auto"/>
      <w:contextualSpacing/>
      <w:jc w:val="center"/>
    </w:pPr>
    <w:rPr>
      <w:rFonts w:ascii="Times New Roman" w:hAnsi="Times New Roman" w:cs="Times New Roman"/>
      <w:b/>
      <w:color w:val="0070C0"/>
      <w:sz w:val="20"/>
      <w:szCs w:val="20"/>
    </w:rPr>
  </w:style>
  <w:style w:type="paragraph" w:customStyle="1" w:styleId="table-n">
    <w:name w:val="table-n"/>
    <w:basedOn w:val="Normal"/>
    <w:qFormat/>
    <w:rsid w:val="003950CD"/>
    <w:pPr>
      <w:pBdr>
        <w:top w:val="single" w:sz="4" w:space="0" w:color="auto"/>
        <w:bottom w:val="single" w:sz="4" w:space="0" w:color="auto"/>
      </w:pBdr>
      <w:shd w:val="clear" w:color="auto" w:fill="FDE9D9" w:themeFill="accent6" w:themeFillTint="33"/>
      <w:spacing w:after="0" w:line="240" w:lineRule="auto"/>
      <w:contextualSpacing/>
      <w:jc w:val="center"/>
    </w:pPr>
    <w:rPr>
      <w:rFonts w:ascii="Times New Roman" w:hAnsi="Times New Roman" w:cs="Times New Roman"/>
      <w:b/>
      <w:color w:val="0070C0"/>
      <w:sz w:val="20"/>
      <w:szCs w:val="20"/>
    </w:rPr>
  </w:style>
  <w:style w:type="paragraph" w:customStyle="1" w:styleId="image-n">
    <w:name w:val="image-n"/>
    <w:basedOn w:val="electr-n"/>
    <w:qFormat/>
    <w:rsid w:val="003950CD"/>
  </w:style>
  <w:style w:type="paragraph" w:customStyle="1" w:styleId="up">
    <w:name w:val="up"/>
    <w:rsid w:val="003950CD"/>
    <w:pPr>
      <w:spacing w:before="240" w:line="480" w:lineRule="auto"/>
      <w:ind w:left="720" w:hanging="720"/>
    </w:pPr>
    <w:rPr>
      <w:rFonts w:ascii="Times New Roman" w:eastAsiaTheme="minorHAnsi" w:hAnsi="Times New Roman" w:cs="Times New Roman"/>
    </w:rPr>
  </w:style>
  <w:style w:type="paragraph" w:customStyle="1" w:styleId="bibverspo">
    <w:name w:val="bibverspo"/>
    <w:basedOn w:val="bibvers"/>
    <w:qFormat/>
    <w:rsid w:val="003950CD"/>
    <w:pPr>
      <w:ind w:left="2160" w:firstLine="0"/>
      <w:contextualSpacing w:val="0"/>
    </w:pPr>
  </w:style>
  <w:style w:type="paragraph" w:customStyle="1" w:styleId="bibverspo1">
    <w:name w:val="bibverspo1"/>
    <w:basedOn w:val="bibverspo"/>
    <w:qFormat/>
    <w:rsid w:val="003950CD"/>
    <w:pPr>
      <w:ind w:left="2880"/>
    </w:pPr>
  </w:style>
  <w:style w:type="paragraph" w:customStyle="1" w:styleId="lp">
    <w:name w:val="lp"/>
    <w:qFormat/>
    <w:rsid w:val="003950CD"/>
    <w:pPr>
      <w:numPr>
        <w:numId w:val="57"/>
      </w:numPr>
      <w:spacing w:before="240" w:after="200" w:line="276" w:lineRule="auto"/>
      <w:ind w:left="360"/>
    </w:pPr>
    <w:rPr>
      <w:rFonts w:ascii="Times New Roman" w:eastAsiaTheme="minorHAnsi" w:hAnsi="Times New Roman" w:cs="Times New Roman"/>
    </w:rPr>
  </w:style>
  <w:style w:type="paragraph" w:customStyle="1" w:styleId="upf">
    <w:name w:val="upf"/>
    <w:basedOn w:val="up"/>
    <w:qFormat/>
    <w:rsid w:val="003950CD"/>
  </w:style>
  <w:style w:type="paragraph" w:customStyle="1" w:styleId="upm">
    <w:name w:val="upm"/>
    <w:basedOn w:val="upf"/>
    <w:qFormat/>
    <w:rsid w:val="003950CD"/>
    <w:pPr>
      <w:spacing w:before="0"/>
    </w:pPr>
  </w:style>
  <w:style w:type="paragraph" w:customStyle="1" w:styleId="upl">
    <w:name w:val="upl"/>
    <w:basedOn w:val="upm"/>
    <w:qFormat/>
    <w:rsid w:val="003950CD"/>
    <w:pPr>
      <w:spacing w:after="240"/>
    </w:pPr>
  </w:style>
  <w:style w:type="paragraph" w:customStyle="1" w:styleId="upo">
    <w:name w:val="upo"/>
    <w:basedOn w:val="upf"/>
    <w:qFormat/>
    <w:rsid w:val="003950CD"/>
    <w:pPr>
      <w:spacing w:after="240"/>
    </w:pPr>
  </w:style>
  <w:style w:type="paragraph" w:customStyle="1" w:styleId="lpf">
    <w:name w:val="lpf"/>
    <w:basedOn w:val="lp"/>
    <w:qFormat/>
    <w:rsid w:val="003950CD"/>
    <w:pPr>
      <w:numPr>
        <w:numId w:val="0"/>
      </w:numPr>
      <w:spacing w:after="0"/>
    </w:pPr>
  </w:style>
  <w:style w:type="paragraph" w:customStyle="1" w:styleId="lpm">
    <w:name w:val="lpm"/>
    <w:basedOn w:val="lpf"/>
    <w:qFormat/>
    <w:rsid w:val="003950CD"/>
    <w:pPr>
      <w:spacing w:before="0"/>
    </w:pPr>
  </w:style>
  <w:style w:type="paragraph" w:customStyle="1" w:styleId="lpl">
    <w:name w:val="lpl"/>
    <w:basedOn w:val="lpm"/>
    <w:qFormat/>
    <w:rsid w:val="003950CD"/>
    <w:pPr>
      <w:spacing w:after="240"/>
    </w:pPr>
  </w:style>
  <w:style w:type="paragraph" w:customStyle="1" w:styleId="lpo">
    <w:name w:val="lpo"/>
    <w:basedOn w:val="lpl"/>
    <w:qFormat/>
    <w:rsid w:val="003950CD"/>
    <w:pPr>
      <w:spacing w:before="240" w:line="480" w:lineRule="auto"/>
    </w:pPr>
  </w:style>
  <w:style w:type="character" w:styleId="Mention">
    <w:name w:val="Mention"/>
    <w:basedOn w:val="DefaultParagraphFont"/>
    <w:uiPriority w:val="99"/>
    <w:semiHidden/>
    <w:unhideWhenUsed/>
    <w:rsid w:val="001F5D54"/>
    <w:rPr>
      <w:color w:val="2B579A"/>
      <w:shd w:val="clear" w:color="auto" w:fill="E6E6E6"/>
    </w:rPr>
  </w:style>
  <w:style w:type="character" w:styleId="SmartHyperlink">
    <w:name w:val="Smart Hyperlink"/>
    <w:basedOn w:val="DefaultParagraphFont"/>
    <w:uiPriority w:val="99"/>
    <w:semiHidden/>
    <w:unhideWhenUsed/>
    <w:rsid w:val="001F5D54"/>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484">
      <w:bodyDiv w:val="1"/>
      <w:marLeft w:val="0"/>
      <w:marRight w:val="0"/>
      <w:marTop w:val="0"/>
      <w:marBottom w:val="0"/>
      <w:divBdr>
        <w:top w:val="none" w:sz="0" w:space="0" w:color="auto"/>
        <w:left w:val="none" w:sz="0" w:space="0" w:color="auto"/>
        <w:bottom w:val="none" w:sz="0" w:space="0" w:color="auto"/>
        <w:right w:val="none" w:sz="0" w:space="0" w:color="auto"/>
      </w:divBdr>
    </w:div>
    <w:div w:id="394276637">
      <w:bodyDiv w:val="1"/>
      <w:marLeft w:val="0"/>
      <w:marRight w:val="0"/>
      <w:marTop w:val="0"/>
      <w:marBottom w:val="0"/>
      <w:divBdr>
        <w:top w:val="none" w:sz="0" w:space="0" w:color="auto"/>
        <w:left w:val="none" w:sz="0" w:space="0" w:color="auto"/>
        <w:bottom w:val="none" w:sz="0" w:space="0" w:color="auto"/>
        <w:right w:val="none" w:sz="0" w:space="0" w:color="auto"/>
      </w:divBdr>
    </w:div>
    <w:div w:id="1513299696">
      <w:bodyDiv w:val="1"/>
      <w:marLeft w:val="0"/>
      <w:marRight w:val="0"/>
      <w:marTop w:val="0"/>
      <w:marBottom w:val="0"/>
      <w:divBdr>
        <w:top w:val="none" w:sz="0" w:space="0" w:color="auto"/>
        <w:left w:val="none" w:sz="0" w:space="0" w:color="auto"/>
        <w:bottom w:val="none" w:sz="0" w:space="0" w:color="auto"/>
        <w:right w:val="none" w:sz="0" w:space="0" w:color="auto"/>
      </w:divBdr>
    </w:div>
    <w:div w:id="2129855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atkins/Library/Group%20Containers/UBF8T346G9.Office/User%20Content.localized/Templates.localized/HCM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62E8-4018-0341-9546-9BCECE90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HCML.dotm</Template>
  <TotalTime>17</TotalTime>
  <Pages>21</Pages>
  <Words>1772</Words>
  <Characters>8279</Characters>
  <Application>Microsoft Macintosh Word</Application>
  <DocSecurity>0</DocSecurity>
  <Lines>258</Lines>
  <Paragraphs>164</Paragraphs>
  <ScaleCrop>false</ScaleCrop>
  <HeadingPairs>
    <vt:vector size="2" baseType="variant">
      <vt:variant>
        <vt:lpstr>Title</vt:lpstr>
      </vt:variant>
      <vt:variant>
        <vt:i4>1</vt:i4>
      </vt:variant>
    </vt:vector>
  </HeadingPairs>
  <TitlesOfParts>
    <vt:vector size="1" baseType="lpstr">
      <vt:lpstr/>
    </vt:vector>
  </TitlesOfParts>
  <Company>HarperCollins</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Casandra Jones Morgan</dc:creator>
  <cp:keywords/>
  <dc:description/>
  <cp:lastModifiedBy>John Atkins</cp:lastModifiedBy>
  <cp:revision>6</cp:revision>
  <cp:lastPrinted>2017-05-12T19:30:00Z</cp:lastPrinted>
  <dcterms:created xsi:type="dcterms:W3CDTF">2017-09-05T23:13:00Z</dcterms:created>
  <dcterms:modified xsi:type="dcterms:W3CDTF">2017-09-05T23:46:00Z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eaksb">
    <vt:filetime>2017-05-18T19:03:09Z</vt:filetime>
  </property>
  <property fmtid="{D5CDD505-2E9C-101B-9397-08002B2CF9AE}" pid="3" name="fractionsb">
    <vt:filetime>2017-05-18T19:17:58Z</vt:filetime>
  </property>
  <property fmtid="{D5CDD505-2E9C-101B-9397-08002B2CF9AE}" pid="4" name="spacesb">
    <vt:filetime>2017-05-18T19:20:10Z</vt:filetime>
  </property>
  <property fmtid="{D5CDD505-2E9C-101B-9397-08002B2CF9AE}" pid="5" name="paragraphsb">
    <vt:filetime>2017-05-18T19:22:14Z</vt:filetime>
  </property>
  <property fmtid="{D5CDD505-2E9C-101B-9397-08002B2CF9AE}" pid="6" name="ordinalsb">
    <vt:filetime>2017-05-18T21:08:27Z</vt:filetime>
  </property>
  <property fmtid="{D5CDD505-2E9C-101B-9397-08002B2CF9AE}" pid="7" name="hyperlinksb">
    <vt:filetime>2017-05-18T21:08:29Z</vt:filetime>
  </property>
  <property fmtid="{D5CDD505-2E9C-101B-9397-08002B2CF9AE}" pid="8" name="nbspdelb">
    <vt:filetime>2017-05-18T21:08:29Z</vt:filetime>
  </property>
  <property fmtid="{D5CDD505-2E9C-101B-9397-08002B2CF9AE}" pid="9" name="tabsb">
    <vt:filetime>2017-05-18T21:08:31Z</vt:filetime>
  </property>
  <property fmtid="{D5CDD505-2E9C-101B-9397-08002B2CF9AE}" pid="10" name="doubleb">
    <vt:filetime>2017-05-18T21:08:31Z</vt:filetime>
  </property>
  <property fmtid="{D5CDD505-2E9C-101B-9397-08002B2CF9AE}" pid="11" name="singleb">
    <vt:filetime>2017-05-18T21:08:44Z</vt:filetime>
  </property>
  <property fmtid="{D5CDD505-2E9C-101B-9397-08002B2CF9AE}" pid="12" name="dashb">
    <vt:filetime>2017-05-18T21:09:14Z</vt:filetime>
  </property>
  <property fmtid="{D5CDD505-2E9C-101B-9397-08002B2CF9AE}" pid="13" name="ellipsesb">
    <vt:filetime>2017-05-18T21:09:29Z</vt:filetime>
  </property>
  <property fmtid="{D5CDD505-2E9C-101B-9397-08002B2CF9AE}" pid="14" name="nbspaddb">
    <vt:filetime>2017-05-18T21:09:47Z</vt:filetime>
  </property>
  <property fmtid="{D5CDD505-2E9C-101B-9397-08002B2CF9AE}" pid="15" name="valFormatb">
    <vt:filetime>2017-05-18T21:13:09Z</vt:filetime>
  </property>
  <property fmtid="{D5CDD505-2E9C-101B-9397-08002B2CF9AE}" pid="16" name="valImages">
    <vt:filetime>2017-05-18T22:08:51Z</vt:filetime>
  </property>
  <property fmtid="{D5CDD505-2E9C-101B-9397-08002B2CF9AE}" pid="17" name="valObjects">
    <vt:filetime>2017-05-18T22:08:52Z</vt:filetime>
  </property>
  <property fmtid="{D5CDD505-2E9C-101B-9397-08002B2CF9AE}" pid="18" name="valBookmarks">
    <vt:filetime>2017-05-18T22:08:52Z</vt:filetime>
  </property>
  <property fmtid="{D5CDD505-2E9C-101B-9397-08002B2CF9AE}" pid="19" name="valTables">
    <vt:filetime>2017-05-18T22:08:53Z</vt:filetime>
  </property>
  <property fmtid="{D5CDD505-2E9C-101B-9397-08002B2CF9AE}" pid="20" name="valNotes">
    <vt:filetime>2017-05-18T22:08:53Z</vt:filetime>
  </property>
  <property fmtid="{D5CDD505-2E9C-101B-9397-08002B2CF9AE}" pid="21" name="valStyles">
    <vt:filetime>2017-05-18T22:15:46Z</vt:filetime>
  </property>
</Properties>
</file>